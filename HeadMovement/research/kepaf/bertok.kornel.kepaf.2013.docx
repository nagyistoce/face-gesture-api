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D59" w:rsidRPr="00BF4DC6" w:rsidRDefault="004A3516" w:rsidP="009B1D59">
      <w:pPr>
        <w:pStyle w:val="title"/>
        <w:rPr>
          <w:lang w:val="hu-HU"/>
        </w:rPr>
      </w:pPr>
      <w:r w:rsidRPr="00BF4DC6">
        <w:rPr>
          <w:lang w:val="hu-HU"/>
        </w:rPr>
        <w:t xml:space="preserve">Fejmozgás </w:t>
      </w:r>
      <w:r w:rsidR="004C2055">
        <w:rPr>
          <w:lang w:val="hu-HU"/>
        </w:rPr>
        <w:t>a</w:t>
      </w:r>
      <w:r w:rsidRPr="00BF4DC6">
        <w:rPr>
          <w:lang w:val="hu-HU"/>
        </w:rPr>
        <w:t xml:space="preserve">lapú </w:t>
      </w:r>
      <w:r w:rsidR="004C2055">
        <w:rPr>
          <w:lang w:val="hu-HU"/>
        </w:rPr>
        <w:t>g</w:t>
      </w:r>
      <w:r w:rsidRPr="00BF4DC6">
        <w:rPr>
          <w:lang w:val="hu-HU"/>
        </w:rPr>
        <w:t xml:space="preserve">esztusok </w:t>
      </w:r>
      <w:r w:rsidR="004C2055">
        <w:rPr>
          <w:lang w:val="hu-HU"/>
        </w:rPr>
        <w:t>f</w:t>
      </w:r>
      <w:r w:rsidRPr="00BF4DC6">
        <w:rPr>
          <w:lang w:val="hu-HU"/>
        </w:rPr>
        <w:t>elismerése</w:t>
      </w:r>
    </w:p>
    <w:p w:rsidR="00835230" w:rsidRPr="00BF4DC6" w:rsidRDefault="00835230" w:rsidP="00835230">
      <w:pPr>
        <w:pStyle w:val="author"/>
        <w:rPr>
          <w:lang w:val="hu-HU"/>
        </w:rPr>
      </w:pPr>
      <w:r w:rsidRPr="00BF4DC6">
        <w:rPr>
          <w:lang w:val="hu-HU"/>
        </w:rPr>
        <w:t>Bertók Kornél, Fazekas Attila</w:t>
      </w:r>
    </w:p>
    <w:p w:rsidR="00835230" w:rsidRPr="00BF4DC6" w:rsidRDefault="00835230" w:rsidP="00835230">
      <w:pPr>
        <w:pStyle w:val="address"/>
        <w:rPr>
          <w:lang w:val="hu-HU"/>
        </w:rPr>
      </w:pPr>
      <w:r w:rsidRPr="00BF4DC6">
        <w:rPr>
          <w:lang w:val="hu-HU"/>
        </w:rPr>
        <w:t>Debreceni Egyetem</w:t>
      </w:r>
    </w:p>
    <w:p w:rsidR="00835230" w:rsidRPr="00BF4DC6" w:rsidRDefault="00835230" w:rsidP="00835230">
      <w:pPr>
        <w:pStyle w:val="address"/>
        <w:rPr>
          <w:lang w:val="hu-HU"/>
        </w:rPr>
      </w:pPr>
      <w:r w:rsidRPr="00BF4DC6">
        <w:rPr>
          <w:lang w:val="hu-HU"/>
        </w:rPr>
        <w:t>Informatikai Kar</w:t>
      </w:r>
    </w:p>
    <w:p w:rsidR="00835230" w:rsidRPr="00BF4DC6" w:rsidRDefault="00835230" w:rsidP="00835230">
      <w:pPr>
        <w:pStyle w:val="address"/>
        <w:rPr>
          <w:lang w:val="hu-HU"/>
        </w:rPr>
      </w:pPr>
      <w:r w:rsidRPr="00BF4DC6">
        <w:rPr>
          <w:lang w:val="hu-HU"/>
        </w:rPr>
        <w:t>Debreceni Képfeldolgozó Csoport</w:t>
      </w:r>
    </w:p>
    <w:p w:rsidR="00835230" w:rsidRPr="00BF4DC6" w:rsidRDefault="00835230" w:rsidP="00835230">
      <w:pPr>
        <w:pStyle w:val="address"/>
        <w:rPr>
          <w:lang w:val="hu-HU"/>
        </w:rPr>
      </w:pPr>
      <w:r w:rsidRPr="00BF4DC6">
        <w:rPr>
          <w:lang w:val="hu-HU"/>
        </w:rPr>
        <w:t>H-4010 Debrecen, Pf.:12.</w:t>
      </w:r>
    </w:p>
    <w:p w:rsidR="00835230" w:rsidRPr="00BF4DC6" w:rsidRDefault="004554A6" w:rsidP="00835230">
      <w:pPr>
        <w:pStyle w:val="email"/>
        <w:rPr>
          <w:szCs w:val="18"/>
          <w:lang w:val="hu-HU"/>
        </w:rPr>
      </w:pPr>
      <w:hyperlink r:id="rId8" w:history="1">
        <w:r w:rsidR="00835230" w:rsidRPr="00BF4DC6">
          <w:rPr>
            <w:rStyle w:val="Hiperhivatkozs"/>
            <w:sz w:val="16"/>
            <w:szCs w:val="16"/>
            <w:lang w:val="hu-HU"/>
          </w:rPr>
          <w:t>bertok.kornel@inf.unideb.hu</w:t>
        </w:r>
      </w:hyperlink>
      <w:r w:rsidR="00835230" w:rsidRPr="00BF4DC6">
        <w:rPr>
          <w:rStyle w:val="Hiperhivatkozs"/>
          <w:color w:val="auto"/>
          <w:sz w:val="16"/>
          <w:szCs w:val="16"/>
          <w:u w:val="none"/>
          <w:lang w:val="hu-HU"/>
        </w:rPr>
        <w:t xml:space="preserve">, </w:t>
      </w:r>
      <w:hyperlink r:id="rId9" w:history="1">
        <w:r w:rsidR="00835230" w:rsidRPr="00BF4DC6">
          <w:rPr>
            <w:rStyle w:val="Hiperhivatkozs"/>
            <w:sz w:val="16"/>
            <w:szCs w:val="16"/>
            <w:lang w:val="hu-HU"/>
          </w:rPr>
          <w:t>attila.fazekas@inf.unideb.hu</w:t>
        </w:r>
      </w:hyperlink>
    </w:p>
    <w:p w:rsidR="000E4EF4" w:rsidRPr="00BF4DC6" w:rsidRDefault="009B1D59" w:rsidP="000E4EF4">
      <w:pPr>
        <w:pStyle w:val="abstract"/>
        <w:rPr>
          <w:lang w:val="hu-HU"/>
        </w:rPr>
      </w:pPr>
      <w:r w:rsidRPr="00BF4DC6">
        <w:rPr>
          <w:b/>
          <w:lang w:val="hu-HU"/>
        </w:rPr>
        <w:t>Abs</w:t>
      </w:r>
      <w:r w:rsidR="00051E43" w:rsidRPr="00BF4DC6">
        <w:rPr>
          <w:b/>
          <w:lang w:val="hu-HU"/>
        </w:rPr>
        <w:t>z</w:t>
      </w:r>
      <w:r w:rsidRPr="00BF4DC6">
        <w:rPr>
          <w:b/>
          <w:lang w:val="hu-HU"/>
        </w:rPr>
        <w:t>tra</w:t>
      </w:r>
      <w:r w:rsidR="00051E43" w:rsidRPr="00BF4DC6">
        <w:rPr>
          <w:b/>
          <w:lang w:val="hu-HU"/>
        </w:rPr>
        <w:t>k</w:t>
      </w:r>
      <w:r w:rsidRPr="00BF4DC6">
        <w:rPr>
          <w:b/>
          <w:lang w:val="hu-HU"/>
        </w:rPr>
        <w:t>t.</w:t>
      </w:r>
      <w:r w:rsidRPr="00BF4DC6">
        <w:rPr>
          <w:lang w:val="hu-HU"/>
        </w:rPr>
        <w:t xml:space="preserve"> </w:t>
      </w:r>
      <w:r w:rsidR="00CE710F" w:rsidRPr="00BF4DC6">
        <w:rPr>
          <w:lang w:val="hu-HU"/>
        </w:rPr>
        <w:t xml:space="preserve">Jelen cikk témája egy </w:t>
      </w:r>
      <w:r w:rsidR="00A57E5B" w:rsidRPr="00BF4DC6">
        <w:rPr>
          <w:lang w:val="hu-HU"/>
        </w:rPr>
        <w:t xml:space="preserve">fejmozgás alapú gesztusfelismerő rendszer, mely segítségével lehetőségünk nyílik </w:t>
      </w:r>
      <w:r w:rsidR="00315FFC" w:rsidRPr="00BF4DC6">
        <w:rPr>
          <w:lang w:val="hu-HU"/>
        </w:rPr>
        <w:t>mozdula</w:t>
      </w:r>
      <w:r w:rsidR="00DD2B85">
        <w:rPr>
          <w:lang w:val="hu-HU"/>
        </w:rPr>
        <w:t xml:space="preserve">tsorok valósidejű felismerésére, </w:t>
      </w:r>
      <w:r w:rsidR="00315FFC" w:rsidRPr="00BF4DC6">
        <w:rPr>
          <w:lang w:val="hu-HU"/>
        </w:rPr>
        <w:t>megértésére, azok rögzítésére és később adatbányászati eszközökkel történő elemzésére, valamint a már rögzített mozdulatsorok segítségével a felismerés online javítására</w:t>
      </w:r>
      <w:r w:rsidR="00A8258F" w:rsidRPr="00BF4DC6">
        <w:rPr>
          <w:lang w:val="hu-HU"/>
        </w:rPr>
        <w:t>.</w:t>
      </w:r>
      <w:r w:rsidR="00315FFC" w:rsidRPr="00BF4DC6">
        <w:rPr>
          <w:lang w:val="hu-HU"/>
        </w:rPr>
        <w:br/>
      </w:r>
      <w:r w:rsidR="00986390" w:rsidRPr="00BF4DC6">
        <w:rPr>
          <w:lang w:val="hu-HU"/>
        </w:rPr>
        <w:t>Ugyanakkor a</w:t>
      </w:r>
      <w:r w:rsidR="00315FFC" w:rsidRPr="00BF4DC6">
        <w:rPr>
          <w:lang w:val="hu-HU"/>
        </w:rPr>
        <w:t>z elkészült</w:t>
      </w:r>
      <w:r w:rsidR="006C5B6A" w:rsidRPr="00BF4DC6">
        <w:rPr>
          <w:lang w:val="hu-HU"/>
        </w:rPr>
        <w:t xml:space="preserve"> rendszer illeszkedik</w:t>
      </w:r>
      <w:r w:rsidR="00315FFC" w:rsidRPr="00BF4DC6">
        <w:rPr>
          <w:lang w:val="hu-HU"/>
        </w:rPr>
        <w:t xml:space="preserve"> egy multimodális ember-gép kommunikációt leíró modellbe is, mert </w:t>
      </w:r>
      <w:r w:rsidR="006C5B6A" w:rsidRPr="00BF4DC6">
        <w:rPr>
          <w:lang w:val="hu-HU"/>
        </w:rPr>
        <w:t xml:space="preserve">használata </w:t>
      </w:r>
      <w:r w:rsidR="00315FFC" w:rsidRPr="00BF4DC6">
        <w:rPr>
          <w:lang w:val="hu-HU"/>
        </w:rPr>
        <w:t xml:space="preserve">új </w:t>
      </w:r>
      <w:r w:rsidR="00986390" w:rsidRPr="00BF4DC6">
        <w:rPr>
          <w:lang w:val="hu-HU"/>
        </w:rPr>
        <w:t>fejezetet nyit a metakommunikációhoz tartozó csatornák vizsgálatában</w:t>
      </w:r>
      <w:r w:rsidR="006C5B6A" w:rsidRPr="00BF4DC6">
        <w:rPr>
          <w:lang w:val="hu-HU"/>
        </w:rPr>
        <w:t>.</w:t>
      </w:r>
    </w:p>
    <w:p w:rsidR="000E4EF4" w:rsidRPr="00BF4DC6" w:rsidRDefault="00284CCA" w:rsidP="000E4EF4">
      <w:pPr>
        <w:pStyle w:val="abstract"/>
        <w:spacing w:before="120"/>
        <w:rPr>
          <w:lang w:val="hu-HU"/>
        </w:rPr>
      </w:pPr>
      <w:r w:rsidRPr="00BF4DC6">
        <w:rPr>
          <w:b/>
          <w:lang w:val="hu-HU"/>
        </w:rPr>
        <w:t>Kulcsszavak</w:t>
      </w:r>
      <w:r w:rsidR="000E4EF4" w:rsidRPr="00BF4DC6">
        <w:rPr>
          <w:b/>
          <w:lang w:val="hu-HU"/>
        </w:rPr>
        <w:t xml:space="preserve">: </w:t>
      </w:r>
      <w:r w:rsidRPr="00BF4DC6">
        <w:rPr>
          <w:lang w:val="hu-HU"/>
        </w:rPr>
        <w:t xml:space="preserve">fejmozgás, gesztus felismerés, </w:t>
      </w:r>
      <w:r w:rsidR="00B9280E" w:rsidRPr="00BF4DC6">
        <w:rPr>
          <w:lang w:val="hu-HU"/>
        </w:rPr>
        <w:t>mozgás reprezentáció, dinamikus idővetemítés</w:t>
      </w:r>
      <w:r w:rsidR="000E4EF4" w:rsidRPr="00BF4DC6">
        <w:rPr>
          <w:lang w:val="hu-HU"/>
        </w:rPr>
        <w:t>.</w:t>
      </w:r>
    </w:p>
    <w:p w:rsidR="00346E79" w:rsidRPr="00BF4DC6" w:rsidRDefault="00346E79" w:rsidP="00346E79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ind w:left="284" w:hanging="284"/>
        <w:rPr>
          <w:lang w:val="hu-HU"/>
        </w:rPr>
      </w:pPr>
      <w:r w:rsidRPr="00BF4DC6">
        <w:rPr>
          <w:lang w:val="hu-HU"/>
        </w:rPr>
        <w:t>Bevezetés</w:t>
      </w:r>
    </w:p>
    <w:p w:rsidR="009951E7" w:rsidRPr="00BF4DC6" w:rsidRDefault="0081050B" w:rsidP="00FB2B8B">
      <w:pPr>
        <w:ind w:firstLine="0"/>
        <w:rPr>
          <w:lang w:val="hu-HU"/>
        </w:rPr>
      </w:pPr>
      <w:r w:rsidRPr="00BF4DC6">
        <w:rPr>
          <w:lang w:val="hu-HU"/>
        </w:rPr>
        <w:t>Az ember-számítógép interakció kutatási feladatai közé tartozik, hogy olyan új, esetlegesen alternatív kommunikációs eszközöket és módszereket fejlesszen, amelyek segítik az ember-gép kapcsolatot az ember számára minél természetesebbé, magától értetődővé tenni.</w:t>
      </w:r>
      <w:r w:rsidR="00F13D14" w:rsidRPr="00BF4DC6">
        <w:rPr>
          <w:lang w:val="hu-HU"/>
        </w:rPr>
        <w:t xml:space="preserve"> </w:t>
      </w:r>
      <w:r w:rsidR="009951E7" w:rsidRPr="00BF4DC6">
        <w:rPr>
          <w:lang w:val="hu-HU"/>
        </w:rPr>
        <w:t>A különböző eszközök</w:t>
      </w:r>
      <w:r w:rsidR="008276A6" w:rsidRPr="00BF4DC6">
        <w:rPr>
          <w:lang w:val="hu-HU"/>
        </w:rPr>
        <w:t xml:space="preserve"> és programok</w:t>
      </w:r>
      <w:r w:rsidR="009951E7" w:rsidRPr="00BF4DC6">
        <w:rPr>
          <w:lang w:val="hu-HU"/>
        </w:rPr>
        <w:t xml:space="preserve"> vezérlésére sokféle megoldás létezik. Csakhogy az eszközök</w:t>
      </w:r>
      <w:r w:rsidR="008276A6" w:rsidRPr="00BF4DC6">
        <w:rPr>
          <w:lang w:val="hu-HU"/>
        </w:rPr>
        <w:t xml:space="preserve"> és programok</w:t>
      </w:r>
      <w:r w:rsidR="009951E7" w:rsidRPr="00BF4DC6">
        <w:rPr>
          <w:lang w:val="hu-HU"/>
        </w:rPr>
        <w:t xml:space="preserve"> számának növekedésével </w:t>
      </w:r>
      <w:r w:rsidR="008276A6" w:rsidRPr="00BF4DC6">
        <w:rPr>
          <w:lang w:val="hu-HU"/>
        </w:rPr>
        <w:t>a különböző vezérlő megoldások száma is növekszik. Tehát mindenképpen szükséges egy természetesebb, eszköz-független módot találni az irányítására. A kommunikáció egyszerűsítésével kapcsolatos ötleteket célszerű a</w:t>
      </w:r>
      <w:r w:rsidR="0003222B" w:rsidRPr="00BF4DC6">
        <w:rPr>
          <w:lang w:val="hu-HU"/>
        </w:rPr>
        <w:t xml:space="preserve"> mindennapi életünkben keresni.</w:t>
      </w:r>
    </w:p>
    <w:p w:rsidR="0003222B" w:rsidRPr="00BF4DC6" w:rsidRDefault="0003222B" w:rsidP="000003B1">
      <w:pPr>
        <w:rPr>
          <w:lang w:val="hu-HU"/>
        </w:rPr>
      </w:pPr>
      <w:r w:rsidRPr="00BF4DC6">
        <w:rPr>
          <w:lang w:val="hu-HU"/>
        </w:rPr>
        <w:t>A szóbeliség (verbális jelek halmaza) az emberi kommunikáció legtipikusabb módja, jelentős információhordozó. Ugyanakkor gyakran lehet félreértések forrása, mivel azzal a feltételezéssel élünk, hogy egy-egy szó azonos jelentéssel bír mindenki számára. Pedig azt, hogy egy-egy szónak az adott pillanatban milyen jelentést tulajdonítunk, aktuális szükségleteink is jelentős mértékben befolyásolják. Ezért az egyes kommunikációs szituációkat kontrollálni kell.</w:t>
      </w:r>
    </w:p>
    <w:p w:rsidR="00CB2E25" w:rsidRPr="00BF4DC6" w:rsidRDefault="00CB2E25" w:rsidP="00CB2E25">
      <w:pPr>
        <w:rPr>
          <w:lang w:val="hu-HU"/>
        </w:rPr>
      </w:pPr>
      <w:r w:rsidRPr="00BF4DC6">
        <w:rPr>
          <w:lang w:val="hu-HU"/>
        </w:rPr>
        <w:t>A verbális jelek mellett a szóbeli információk kiegészítésére, ellenőrzésére vagy éppen hangsúlyozására a nem szóbeli,</w:t>
      </w:r>
      <w:r w:rsidR="00DD2B85">
        <w:rPr>
          <w:lang w:val="hu-HU"/>
        </w:rPr>
        <w:t xml:space="preserve"> úgynevezett</w:t>
      </w:r>
      <w:r w:rsidRPr="00BF4DC6">
        <w:rPr>
          <w:lang w:val="hu-HU"/>
        </w:rPr>
        <w:t xml:space="preserve"> non-verbális jelrendszert alkalmazzuk. A non-verbális jelek tipikus megnyilvánulásai a mimika, a tekintet – szemkontaktus – szemmozgás, az ún. vokális jelek, mint hangnem, hanghordozás, hangerő, hangszín; a gesztusok, a testtartás és a távolságtartás-térközszabályozás.</w:t>
      </w:r>
    </w:p>
    <w:p w:rsidR="009B7351" w:rsidRPr="00BF4DC6" w:rsidRDefault="009B7351" w:rsidP="00BF4DC6">
      <w:pPr>
        <w:ind w:firstLine="0"/>
        <w:rPr>
          <w:lang w:val="hu-HU"/>
        </w:rPr>
      </w:pPr>
      <w:r w:rsidRPr="00BF4DC6">
        <w:rPr>
          <w:lang w:val="hu-HU"/>
        </w:rPr>
        <w:lastRenderedPageBreak/>
        <w:t>Jelen tanulmány a gesztusok, mint non-verbális jelek felismerésére korlátozódik.</w:t>
      </w:r>
      <w:r w:rsidR="000A2029" w:rsidRPr="00BF4DC6">
        <w:rPr>
          <w:lang w:val="hu-HU"/>
        </w:rPr>
        <w:t xml:space="preserve"> Gesztusok alatt értjük a fej, a kéz és a karok mozgását. A fejmozgások gyakoribb jelentései: az igenlés, a tagadás, a helytelenítés, a megszégyenülés, elszomorodás stb. A kéz- és karmozgások jelentése: a hívás, elutasítás, tiltakozás, kérés, könyörgés, fenyegetés, köszöntés stb. A gesztusokat a partner beszédének szabályozására (magyarázás, gyorsítás-lassítás stb.) is használjuk.</w:t>
      </w:r>
      <w:r w:rsidR="00DB33F7" w:rsidRPr="00BF4DC6">
        <w:rPr>
          <w:lang w:val="hu-HU"/>
        </w:rPr>
        <w:t xml:space="preserve"> E mozgásoknak jelentésük van, egy részük tudatos, másik felük öntudatlan</w:t>
      </w:r>
      <w:r w:rsidR="00F13D14" w:rsidRPr="00BF4DC6">
        <w:rPr>
          <w:lang w:val="hu-HU"/>
        </w:rPr>
        <w:t>.</w:t>
      </w:r>
    </w:p>
    <w:p w:rsidR="00E5114B" w:rsidRPr="00BF4DC6" w:rsidRDefault="00E5114B" w:rsidP="00CB2E25">
      <w:pPr>
        <w:rPr>
          <w:lang w:val="hu-HU"/>
        </w:rPr>
      </w:pPr>
      <w:r w:rsidRPr="00BF4DC6">
        <w:rPr>
          <w:lang w:val="hu-HU"/>
        </w:rPr>
        <w:t xml:space="preserve">Jelen cikk témája egy gesztusfelismerő rendszer ismertetése, mely segítségével lehetőségünk nyílik </w:t>
      </w:r>
      <w:r w:rsidR="00F47DDD" w:rsidRPr="00BF4DC6">
        <w:rPr>
          <w:lang w:val="hu-HU"/>
        </w:rPr>
        <w:t>tudatos fejmozgások felismerésére és megértésére, azok rögzítésére és később adatbányászati eszközökkel történő elemzésére, valamint a már rögzített mozdulatsorok segítségével a felismerés online javítására.</w:t>
      </w:r>
    </w:p>
    <w:p w:rsidR="00C951AE" w:rsidRPr="00BF4DC6" w:rsidRDefault="0081050B" w:rsidP="0081050B">
      <w:pPr>
        <w:pStyle w:val="heading2"/>
        <w:numPr>
          <w:ilvl w:val="1"/>
          <w:numId w:val="4"/>
        </w:numPr>
        <w:rPr>
          <w:lang w:val="hu-HU"/>
        </w:rPr>
      </w:pPr>
      <w:r w:rsidRPr="00BF4DC6">
        <w:rPr>
          <w:lang w:val="hu-HU"/>
        </w:rPr>
        <w:t>Irodalmi áttekintés</w:t>
      </w:r>
    </w:p>
    <w:p w:rsidR="009E5FAA" w:rsidRPr="00BF4DC6" w:rsidRDefault="009E5FAA" w:rsidP="009951E7">
      <w:pPr>
        <w:pStyle w:val="p1a"/>
        <w:rPr>
          <w:lang w:val="hu-HU"/>
        </w:rPr>
      </w:pPr>
      <w:r w:rsidRPr="00BF4DC6">
        <w:rPr>
          <w:lang w:val="hu-HU"/>
        </w:rPr>
        <w:t>A meglévő gesztusfelismerő rendszerekkel kapcsolatban egy átte</w:t>
      </w:r>
      <w:r w:rsidR="00E85339">
        <w:rPr>
          <w:lang w:val="hu-HU"/>
        </w:rPr>
        <w:t xml:space="preserve">kintő összefoglalót ismertet a </w:t>
      </w:r>
      <w:sdt>
        <w:sdtPr>
          <w:rPr>
            <w:lang w:val="hu-HU"/>
          </w:rPr>
          <w:id w:val="1214687"/>
          <w:citation/>
        </w:sdtPr>
        <w:sdtContent>
          <w:r w:rsidR="004554A6">
            <w:rPr>
              <w:lang w:val="hu-HU"/>
            </w:rPr>
            <w:fldChar w:fldCharType="begin"/>
          </w:r>
          <w:r w:rsidR="00E85339">
            <w:rPr>
              <w:lang w:val="hu-HU"/>
            </w:rPr>
            <w:instrText xml:space="preserve"> CITATION SMi07 \l 1038 </w:instrText>
          </w:r>
          <w:r w:rsidR="004554A6">
            <w:rPr>
              <w:lang w:val="hu-HU"/>
            </w:rPr>
            <w:fldChar w:fldCharType="separate"/>
          </w:r>
          <w:r w:rsidR="003D4396" w:rsidRPr="003D4396">
            <w:rPr>
              <w:noProof/>
              <w:lang w:val="hu-HU"/>
            </w:rPr>
            <w:t>[</w:t>
          </w:r>
          <w:hyperlink w:anchor="SMi07" w:history="1">
            <w:r w:rsidR="003D4396" w:rsidRPr="003D4396">
              <w:rPr>
                <w:noProof/>
                <w:lang w:val="hu-HU"/>
              </w:rPr>
              <w:t>1</w:t>
            </w:r>
          </w:hyperlink>
          <w:r w:rsidR="003D4396" w:rsidRPr="003D4396">
            <w:rPr>
              <w:noProof/>
              <w:lang w:val="hu-HU"/>
            </w:rPr>
            <w:t>]</w:t>
          </w:r>
          <w:r w:rsidR="004554A6">
            <w:rPr>
              <w:lang w:val="hu-HU"/>
            </w:rPr>
            <w:fldChar w:fldCharType="end"/>
          </w:r>
        </w:sdtContent>
      </w:sdt>
      <w:r w:rsidRPr="00BF4DC6">
        <w:rPr>
          <w:lang w:val="hu-HU"/>
        </w:rPr>
        <w:t xml:space="preserve"> tanulmány. Ebben az alfejezetben csak néhány olyan munkát foglalunk össze, melyeket az előző összefoglalón kívül alaposabban tanulmányoztunk.</w:t>
      </w:r>
    </w:p>
    <w:p w:rsidR="00904C14" w:rsidRPr="00BF4DC6" w:rsidRDefault="001A0032" w:rsidP="009E5FAA">
      <w:pPr>
        <w:rPr>
          <w:lang w:val="hu-HU"/>
        </w:rPr>
      </w:pPr>
      <w:r w:rsidRPr="00BF4DC6">
        <w:rPr>
          <w:lang w:val="hu-HU"/>
        </w:rPr>
        <w:t xml:space="preserve">A fejmozgás alapú – vagy általánosságban csak a mozgás alapú – gesztusfelismerő eljárások két csoportba oszthatóak: </w:t>
      </w:r>
      <w:r w:rsidR="000C06D5" w:rsidRPr="00BF4DC6">
        <w:rPr>
          <w:lang w:val="hu-HU"/>
        </w:rPr>
        <w:t>modell és minta alapú módszerekre.</w:t>
      </w:r>
      <w:r w:rsidR="002E29D9" w:rsidRPr="00BF4DC6">
        <w:rPr>
          <w:lang w:val="hu-HU"/>
        </w:rPr>
        <w:t xml:space="preserve"> A modell alapú eljárások csoportjába a különböző rejtett Markov modellek (HMM) és azok vari</w:t>
      </w:r>
      <w:r w:rsidR="00FE3DB2" w:rsidRPr="00BF4DC6">
        <w:rPr>
          <w:lang w:val="hu-HU"/>
        </w:rPr>
        <w:t>ánsai</w:t>
      </w:r>
      <w:r w:rsidR="00204569">
        <w:rPr>
          <w:lang w:val="hu-HU"/>
        </w:rPr>
        <w:t xml:space="preserve"> tartoznak</w:t>
      </w:r>
      <w:r w:rsidR="00904C14" w:rsidRPr="00BF4DC6">
        <w:rPr>
          <w:lang w:val="hu-HU"/>
        </w:rPr>
        <w:t xml:space="preserve">. </w:t>
      </w:r>
      <w:r w:rsidR="00D911CC" w:rsidRPr="00BF4DC6">
        <w:rPr>
          <w:lang w:val="hu-HU"/>
        </w:rPr>
        <w:t>Marcel et</w:t>
      </w:r>
      <w:r w:rsidR="00904C14" w:rsidRPr="00BF4DC6">
        <w:rPr>
          <w:lang w:val="hu-HU"/>
        </w:rPr>
        <w:t xml:space="preserve"> al</w:t>
      </w:r>
      <w:r w:rsidR="00D911CC" w:rsidRPr="00BF4DC6">
        <w:rPr>
          <w:lang w:val="hu-HU"/>
        </w:rPr>
        <w:t>.</w:t>
      </w:r>
      <w:r w:rsidR="00904C14" w:rsidRPr="00BF4DC6">
        <w:rPr>
          <w:lang w:val="hu-HU"/>
        </w:rPr>
        <w:t xml:space="preserve"> </w:t>
      </w:r>
      <w:sdt>
        <w:sdtPr>
          <w:rPr>
            <w:lang w:val="hu-HU"/>
          </w:rPr>
          <w:id w:val="1625609"/>
          <w:citation/>
        </w:sdtPr>
        <w:sdtContent>
          <w:r w:rsidR="004554A6">
            <w:rPr>
              <w:lang w:val="hu-HU"/>
            </w:rPr>
            <w:fldChar w:fldCharType="begin"/>
          </w:r>
          <w:r w:rsidR="00E267A2">
            <w:rPr>
              <w:lang w:val="hu-HU"/>
            </w:rPr>
            <w:instrText xml:space="preserve"> CITATION SMa00 \l 1038 </w:instrText>
          </w:r>
          <w:r w:rsidR="004554A6">
            <w:rPr>
              <w:lang w:val="hu-HU"/>
            </w:rPr>
            <w:fldChar w:fldCharType="separate"/>
          </w:r>
          <w:r w:rsidR="00E267A2" w:rsidRPr="00E267A2">
            <w:rPr>
              <w:noProof/>
              <w:lang w:val="hu-HU"/>
            </w:rPr>
            <w:t>[</w:t>
          </w:r>
          <w:hyperlink w:anchor="SMa00" w:history="1">
            <w:r w:rsidR="00E267A2" w:rsidRPr="00E267A2">
              <w:rPr>
                <w:noProof/>
                <w:lang w:val="hu-HU"/>
              </w:rPr>
              <w:t>2</w:t>
            </w:r>
          </w:hyperlink>
          <w:r w:rsidR="00E267A2" w:rsidRPr="00E267A2">
            <w:rPr>
              <w:noProof/>
              <w:lang w:val="hu-HU"/>
            </w:rPr>
            <w:t>]</w:t>
          </w:r>
          <w:r w:rsidR="004554A6">
            <w:rPr>
              <w:lang w:val="hu-HU"/>
            </w:rPr>
            <w:fldChar w:fldCharType="end"/>
          </w:r>
        </w:sdtContent>
      </w:sdt>
      <w:r w:rsidR="00904C14" w:rsidRPr="00BF4DC6">
        <w:rPr>
          <w:lang w:val="hu-HU"/>
        </w:rPr>
        <w:t xml:space="preserve"> egy input-output HMM-et készített EM</w:t>
      </w:r>
      <w:r w:rsidR="00E267A2">
        <w:rPr>
          <w:lang w:val="hu-HU"/>
        </w:rPr>
        <w:t xml:space="preserve"> algoritmus</w:t>
      </w:r>
      <w:r w:rsidR="00904C14" w:rsidRPr="00BF4DC6">
        <w:rPr>
          <w:lang w:val="hu-HU"/>
        </w:rPr>
        <w:t xml:space="preserve"> használatával, </w:t>
      </w:r>
      <w:r w:rsidR="009C2233">
        <w:rPr>
          <w:lang w:val="hu-HU"/>
        </w:rPr>
        <w:t>melyet később</w:t>
      </w:r>
      <w:r w:rsidR="00904C14" w:rsidRPr="00BF4DC6">
        <w:rPr>
          <w:lang w:val="hu-HU"/>
        </w:rPr>
        <w:t xml:space="preserve"> a kézfej körvonalából kinyerhető gesztusok felismerésére alkalmaz</w:t>
      </w:r>
      <w:r w:rsidR="009C2233">
        <w:rPr>
          <w:lang w:val="hu-HU"/>
        </w:rPr>
        <w:t>ot</w:t>
      </w:r>
      <w:r w:rsidR="00904C14" w:rsidRPr="00BF4DC6">
        <w:rPr>
          <w:lang w:val="hu-HU"/>
        </w:rPr>
        <w:t xml:space="preserve">t. </w:t>
      </w:r>
      <w:r w:rsidR="00C724CC" w:rsidRPr="00BF4DC6">
        <w:rPr>
          <w:lang w:val="hu-HU"/>
        </w:rPr>
        <w:t xml:space="preserve">A szakirodalomban </w:t>
      </w:r>
      <w:r w:rsidR="0053626A">
        <w:rPr>
          <w:lang w:val="hu-HU"/>
        </w:rPr>
        <w:t>megtalálható</w:t>
      </w:r>
      <w:r w:rsidR="00C724CC" w:rsidRPr="00BF4DC6">
        <w:rPr>
          <w:lang w:val="hu-HU"/>
        </w:rPr>
        <w:t xml:space="preserve"> a </w:t>
      </w:r>
      <w:r w:rsidR="003279EA" w:rsidRPr="00BF4DC6">
        <w:rPr>
          <w:lang w:val="hu-HU"/>
        </w:rPr>
        <w:t>tradicionális HMM</w:t>
      </w:r>
      <w:r w:rsidR="00A51A15">
        <w:rPr>
          <w:lang w:val="hu-HU"/>
        </w:rPr>
        <w:t>-ek</w:t>
      </w:r>
      <w:r w:rsidR="003279EA" w:rsidRPr="00BF4DC6">
        <w:rPr>
          <w:lang w:val="hu-HU"/>
        </w:rPr>
        <w:t xml:space="preserve"> néhány javítása is,</w:t>
      </w:r>
      <w:r w:rsidR="00715FEC">
        <w:rPr>
          <w:lang w:val="hu-HU"/>
        </w:rPr>
        <w:t xml:space="preserve"> például</w:t>
      </w:r>
      <w:r w:rsidR="00974380" w:rsidRPr="00BF4DC6">
        <w:rPr>
          <w:lang w:val="hu-HU"/>
        </w:rPr>
        <w:t xml:space="preserve"> </w:t>
      </w:r>
      <w:r w:rsidR="004217ED">
        <w:rPr>
          <w:lang w:val="hu-HU"/>
        </w:rPr>
        <w:t xml:space="preserve">azok melyeket </w:t>
      </w:r>
      <w:r w:rsidR="00E006F4">
        <w:rPr>
          <w:lang w:val="hu-HU"/>
        </w:rPr>
        <w:t>szema</w:t>
      </w:r>
      <w:r w:rsidR="006838DC">
        <w:rPr>
          <w:lang w:val="hu-HU"/>
        </w:rPr>
        <w:t>ntikus hálókkal tökéletesítenek</w:t>
      </w:r>
      <w:r w:rsidR="00861B9F">
        <w:rPr>
          <w:lang w:val="hu-HU"/>
        </w:rPr>
        <w:t xml:space="preserve"> </w:t>
      </w:r>
      <w:sdt>
        <w:sdtPr>
          <w:rPr>
            <w:lang w:val="hu-HU"/>
          </w:rPr>
          <w:id w:val="1625610"/>
          <w:citation/>
        </w:sdtPr>
        <w:sdtContent>
          <w:r w:rsidR="004554A6">
            <w:rPr>
              <w:lang w:val="hu-HU"/>
            </w:rPr>
            <w:fldChar w:fldCharType="begin"/>
          </w:r>
          <w:r w:rsidR="00861B9F">
            <w:rPr>
              <w:lang w:val="hu-HU"/>
            </w:rPr>
            <w:instrText xml:space="preserve"> CITATION SRa07 \l 1038 </w:instrText>
          </w:r>
          <w:r w:rsidR="004554A6">
            <w:rPr>
              <w:lang w:val="hu-HU"/>
            </w:rPr>
            <w:fldChar w:fldCharType="separate"/>
          </w:r>
          <w:r w:rsidR="00861B9F" w:rsidRPr="00861B9F">
            <w:rPr>
              <w:noProof/>
              <w:lang w:val="hu-HU"/>
            </w:rPr>
            <w:t>[</w:t>
          </w:r>
          <w:hyperlink w:anchor="SRa07" w:history="1">
            <w:r w:rsidR="00861B9F" w:rsidRPr="00861B9F">
              <w:rPr>
                <w:noProof/>
                <w:lang w:val="hu-HU"/>
              </w:rPr>
              <w:t>3</w:t>
            </w:r>
          </w:hyperlink>
          <w:r w:rsidR="00861B9F" w:rsidRPr="00861B9F">
            <w:rPr>
              <w:noProof/>
              <w:lang w:val="hu-HU"/>
            </w:rPr>
            <w:t>]</w:t>
          </w:r>
          <w:r w:rsidR="004554A6">
            <w:rPr>
              <w:lang w:val="hu-HU"/>
            </w:rPr>
            <w:fldChar w:fldCharType="end"/>
          </w:r>
        </w:sdtContent>
      </w:sdt>
      <w:r w:rsidR="00974380" w:rsidRPr="00BF4DC6">
        <w:rPr>
          <w:lang w:val="hu-HU"/>
        </w:rPr>
        <w:t>,</w:t>
      </w:r>
      <w:r w:rsidR="00B56427">
        <w:rPr>
          <w:lang w:val="hu-HU"/>
        </w:rPr>
        <w:t xml:space="preserve"> vagy a nem-paraméteres HMM-ek </w:t>
      </w:r>
      <w:sdt>
        <w:sdtPr>
          <w:rPr>
            <w:lang w:val="hu-HU"/>
          </w:rPr>
          <w:id w:val="1625611"/>
          <w:citation/>
        </w:sdtPr>
        <w:sdtContent>
          <w:r w:rsidR="004554A6">
            <w:rPr>
              <w:lang w:val="hu-HU"/>
            </w:rPr>
            <w:fldChar w:fldCharType="begin"/>
          </w:r>
          <w:r w:rsidR="00B56427">
            <w:rPr>
              <w:lang w:val="hu-HU"/>
            </w:rPr>
            <w:instrText xml:space="preserve"> CITATION AEl03 \l 1038 </w:instrText>
          </w:r>
          <w:r w:rsidR="004554A6">
            <w:rPr>
              <w:lang w:val="hu-HU"/>
            </w:rPr>
            <w:fldChar w:fldCharType="separate"/>
          </w:r>
          <w:r w:rsidR="00B56427" w:rsidRPr="00B56427">
            <w:rPr>
              <w:noProof/>
              <w:lang w:val="hu-HU"/>
            </w:rPr>
            <w:t>[</w:t>
          </w:r>
          <w:hyperlink w:anchor="AEl03" w:history="1">
            <w:r w:rsidR="00B56427" w:rsidRPr="00B56427">
              <w:rPr>
                <w:noProof/>
                <w:lang w:val="hu-HU"/>
              </w:rPr>
              <w:t>4</w:t>
            </w:r>
          </w:hyperlink>
          <w:r w:rsidR="00B56427" w:rsidRPr="00B56427">
            <w:rPr>
              <w:noProof/>
              <w:lang w:val="hu-HU"/>
            </w:rPr>
            <w:t>]</w:t>
          </w:r>
          <w:r w:rsidR="004554A6">
            <w:rPr>
              <w:lang w:val="hu-HU"/>
            </w:rPr>
            <w:fldChar w:fldCharType="end"/>
          </w:r>
        </w:sdtContent>
      </w:sdt>
      <w:r w:rsidR="00974380" w:rsidRPr="00BF4DC6">
        <w:rPr>
          <w:lang w:val="hu-HU"/>
        </w:rPr>
        <w:t xml:space="preserve">, </w:t>
      </w:r>
      <w:r w:rsidR="006838DC">
        <w:rPr>
          <w:lang w:val="hu-HU"/>
        </w:rPr>
        <w:t>illetve</w:t>
      </w:r>
      <w:r w:rsidR="001B583A" w:rsidRPr="00BF4DC6">
        <w:rPr>
          <w:lang w:val="hu-HU"/>
        </w:rPr>
        <w:t xml:space="preserve"> a</w:t>
      </w:r>
      <w:r w:rsidR="006838DC">
        <w:rPr>
          <w:lang w:val="hu-HU"/>
        </w:rPr>
        <w:t xml:space="preserve"> feltételes valószínűségi mezők </w:t>
      </w:r>
      <w:r w:rsidR="001B583A" w:rsidRPr="00BF4DC6">
        <w:rPr>
          <w:lang w:val="hu-HU"/>
        </w:rPr>
        <w:t>(Hidd</w:t>
      </w:r>
      <w:r w:rsidR="00831BE8">
        <w:rPr>
          <w:lang w:val="hu-HU"/>
        </w:rPr>
        <w:t xml:space="preserve">en Conditional Random Field) </w:t>
      </w:r>
      <w:sdt>
        <w:sdtPr>
          <w:rPr>
            <w:lang w:val="hu-HU"/>
          </w:rPr>
          <w:id w:val="1625612"/>
          <w:citation/>
        </w:sdtPr>
        <w:sdtContent>
          <w:r w:rsidR="004554A6">
            <w:rPr>
              <w:lang w:val="hu-HU"/>
            </w:rPr>
            <w:fldChar w:fldCharType="begin"/>
          </w:r>
          <w:r w:rsidR="00831BE8">
            <w:rPr>
              <w:lang w:val="hu-HU"/>
            </w:rPr>
            <w:instrText xml:space="preserve"> CITATION SWa06 \l 1038 </w:instrText>
          </w:r>
          <w:r w:rsidR="004554A6">
            <w:rPr>
              <w:lang w:val="hu-HU"/>
            </w:rPr>
            <w:fldChar w:fldCharType="separate"/>
          </w:r>
          <w:r w:rsidR="00831BE8" w:rsidRPr="00831BE8">
            <w:rPr>
              <w:noProof/>
              <w:lang w:val="hu-HU"/>
            </w:rPr>
            <w:t>[</w:t>
          </w:r>
          <w:hyperlink w:anchor="SWa06" w:history="1">
            <w:r w:rsidR="00831BE8" w:rsidRPr="00831BE8">
              <w:rPr>
                <w:noProof/>
                <w:lang w:val="hu-HU"/>
              </w:rPr>
              <w:t>5</w:t>
            </w:r>
          </w:hyperlink>
          <w:r w:rsidR="00831BE8" w:rsidRPr="00831BE8">
            <w:rPr>
              <w:noProof/>
              <w:lang w:val="hu-HU"/>
            </w:rPr>
            <w:t>]</w:t>
          </w:r>
          <w:r w:rsidR="004554A6">
            <w:rPr>
              <w:lang w:val="hu-HU"/>
            </w:rPr>
            <w:fldChar w:fldCharType="end"/>
          </w:r>
        </w:sdtContent>
      </w:sdt>
      <w:r w:rsidR="001B583A" w:rsidRPr="00BF4DC6">
        <w:rPr>
          <w:lang w:val="hu-HU"/>
        </w:rPr>
        <w:t>.</w:t>
      </w:r>
      <w:r w:rsidR="007D7CFE" w:rsidRPr="00BF4DC6">
        <w:rPr>
          <w:lang w:val="hu-HU"/>
        </w:rPr>
        <w:t xml:space="preserve"> Ezen variánsok csökkentik a tanítás költségét és </w:t>
      </w:r>
      <w:r w:rsidR="004217ED">
        <w:rPr>
          <w:lang w:val="hu-HU"/>
        </w:rPr>
        <w:t xml:space="preserve">mindemellett növelik </w:t>
      </w:r>
      <w:r w:rsidR="007D7CFE" w:rsidRPr="00BF4DC6">
        <w:rPr>
          <w:lang w:val="hu-HU"/>
        </w:rPr>
        <w:t>az osztályozás pontosságát.</w:t>
      </w:r>
    </w:p>
    <w:p w:rsidR="009951E7" w:rsidRPr="00BF4DC6" w:rsidRDefault="005F2F8C" w:rsidP="00826FA8">
      <w:pPr>
        <w:rPr>
          <w:lang w:val="hu-HU"/>
        </w:rPr>
      </w:pPr>
      <w:r>
        <w:rPr>
          <w:lang w:val="hu-HU"/>
        </w:rPr>
        <w:t>További</w:t>
      </w:r>
      <w:r w:rsidR="00826FA8" w:rsidRPr="00BF4DC6">
        <w:rPr>
          <w:lang w:val="hu-HU"/>
        </w:rPr>
        <w:t xml:space="preserve"> népszerű modellek a</w:t>
      </w:r>
      <w:r w:rsidR="00FE3DB2" w:rsidRPr="00BF4DC6">
        <w:rPr>
          <w:lang w:val="hu-HU"/>
        </w:rPr>
        <w:t xml:space="preserve"> véges állapotú gépek</w:t>
      </w:r>
      <w:r w:rsidR="0085538C">
        <w:rPr>
          <w:lang w:val="hu-HU"/>
        </w:rPr>
        <w:t xml:space="preserve"> </w:t>
      </w:r>
      <w:sdt>
        <w:sdtPr>
          <w:rPr>
            <w:lang w:val="hu-HU"/>
          </w:rPr>
          <w:id w:val="1625613"/>
          <w:citation/>
        </w:sdtPr>
        <w:sdtContent>
          <w:r w:rsidR="004554A6">
            <w:rPr>
              <w:lang w:val="hu-HU"/>
            </w:rPr>
            <w:fldChar w:fldCharType="begin"/>
          </w:r>
          <w:r w:rsidR="0085538C">
            <w:rPr>
              <w:lang w:val="hu-HU"/>
            </w:rPr>
            <w:instrText xml:space="preserve"> CITATION PHo00 \l 1038 </w:instrText>
          </w:r>
          <w:r w:rsidR="004554A6">
            <w:rPr>
              <w:lang w:val="hu-HU"/>
            </w:rPr>
            <w:fldChar w:fldCharType="separate"/>
          </w:r>
          <w:r w:rsidR="0085538C" w:rsidRPr="0085538C">
            <w:rPr>
              <w:noProof/>
              <w:lang w:val="hu-HU"/>
            </w:rPr>
            <w:t>[</w:t>
          </w:r>
          <w:hyperlink w:anchor="PHo00" w:history="1">
            <w:r w:rsidR="0085538C" w:rsidRPr="0085538C">
              <w:rPr>
                <w:noProof/>
                <w:lang w:val="hu-HU"/>
              </w:rPr>
              <w:t>6</w:t>
            </w:r>
          </w:hyperlink>
          <w:r w:rsidR="0085538C" w:rsidRPr="0085538C">
            <w:rPr>
              <w:noProof/>
              <w:lang w:val="hu-HU"/>
            </w:rPr>
            <w:t>]</w:t>
          </w:r>
          <w:r w:rsidR="004554A6">
            <w:rPr>
              <w:lang w:val="hu-HU"/>
            </w:rPr>
            <w:fldChar w:fldCharType="end"/>
          </w:r>
        </w:sdtContent>
      </w:sdt>
      <w:r w:rsidR="00B34850" w:rsidRPr="00BF4DC6">
        <w:rPr>
          <w:lang w:val="hu-HU"/>
        </w:rPr>
        <w:t xml:space="preserve">, </w:t>
      </w:r>
      <w:r>
        <w:rPr>
          <w:lang w:val="hu-HU"/>
        </w:rPr>
        <w:t xml:space="preserve">valamint </w:t>
      </w:r>
      <w:r w:rsidR="00B34850" w:rsidRPr="00BF4DC6">
        <w:rPr>
          <w:lang w:val="hu-HU"/>
        </w:rPr>
        <w:t>a</w:t>
      </w:r>
      <w:r w:rsidR="002E29D9" w:rsidRPr="00BF4DC6">
        <w:rPr>
          <w:lang w:val="hu-HU"/>
        </w:rPr>
        <w:t xml:space="preserve"> </w:t>
      </w:r>
      <w:r w:rsidR="00FE3DB2" w:rsidRPr="00BF4DC6">
        <w:rPr>
          <w:lang w:val="hu-HU"/>
        </w:rPr>
        <w:t xml:space="preserve">dinamikus Bayes </w:t>
      </w:r>
      <w:r w:rsidR="00B34850" w:rsidRPr="00BF4DC6">
        <w:rPr>
          <w:lang w:val="hu-HU"/>
        </w:rPr>
        <w:t>hálók</w:t>
      </w:r>
      <w:r w:rsidR="0085538C">
        <w:rPr>
          <w:lang w:val="hu-HU"/>
        </w:rPr>
        <w:t xml:space="preserve"> </w:t>
      </w:r>
      <w:sdt>
        <w:sdtPr>
          <w:rPr>
            <w:lang w:val="hu-HU"/>
          </w:rPr>
          <w:id w:val="1625614"/>
          <w:citation/>
        </w:sdtPr>
        <w:sdtContent>
          <w:r w:rsidR="004554A6">
            <w:rPr>
              <w:lang w:val="hu-HU"/>
            </w:rPr>
            <w:fldChar w:fldCharType="begin"/>
          </w:r>
          <w:r w:rsidR="0085538C">
            <w:rPr>
              <w:lang w:val="hu-HU"/>
            </w:rPr>
            <w:instrText xml:space="preserve"> CITATION HSu08 \l 1038 </w:instrText>
          </w:r>
          <w:r w:rsidR="004554A6">
            <w:rPr>
              <w:lang w:val="hu-HU"/>
            </w:rPr>
            <w:fldChar w:fldCharType="separate"/>
          </w:r>
          <w:r w:rsidR="0085538C" w:rsidRPr="0085538C">
            <w:rPr>
              <w:noProof/>
              <w:lang w:val="hu-HU"/>
            </w:rPr>
            <w:t>[</w:t>
          </w:r>
          <w:hyperlink w:anchor="HSu08" w:history="1">
            <w:r w:rsidR="0085538C" w:rsidRPr="0085538C">
              <w:rPr>
                <w:noProof/>
                <w:lang w:val="hu-HU"/>
              </w:rPr>
              <w:t>7</w:t>
            </w:r>
          </w:hyperlink>
          <w:r w:rsidR="0085538C" w:rsidRPr="0085538C">
            <w:rPr>
              <w:noProof/>
              <w:lang w:val="hu-HU"/>
            </w:rPr>
            <w:t>]</w:t>
          </w:r>
          <w:r w:rsidR="004554A6">
            <w:rPr>
              <w:lang w:val="hu-HU"/>
            </w:rPr>
            <w:fldChar w:fldCharType="end"/>
          </w:r>
        </w:sdtContent>
      </w:sdt>
      <w:r w:rsidR="00FE3DB2" w:rsidRPr="00BF4DC6">
        <w:rPr>
          <w:lang w:val="hu-HU"/>
        </w:rPr>
        <w:t>.</w:t>
      </w:r>
      <w:r w:rsidR="00214E8F" w:rsidRPr="00BF4DC6">
        <w:rPr>
          <w:lang w:val="hu-HU"/>
        </w:rPr>
        <w:t xml:space="preserve"> Ezen eljárások feltételezik, hogy </w:t>
      </w:r>
      <w:r w:rsidR="00637E26">
        <w:rPr>
          <w:lang w:val="hu-HU"/>
        </w:rPr>
        <w:t xml:space="preserve">ismert </w:t>
      </w:r>
      <w:r w:rsidR="00214E8F" w:rsidRPr="00BF4DC6">
        <w:rPr>
          <w:lang w:val="hu-HU"/>
        </w:rPr>
        <w:t xml:space="preserve">a </w:t>
      </w:r>
      <w:r w:rsidR="00637E26">
        <w:rPr>
          <w:lang w:val="hu-HU"/>
        </w:rPr>
        <w:t xml:space="preserve">fej mozgásának trajektóriája, avagy </w:t>
      </w:r>
      <w:r w:rsidR="00F33BF3" w:rsidRPr="00BF4DC6">
        <w:rPr>
          <w:lang w:val="hu-HU"/>
        </w:rPr>
        <w:t>az artikuláció.</w:t>
      </w:r>
      <w:r w:rsidR="00FB313A" w:rsidRPr="00BF4DC6">
        <w:rPr>
          <w:lang w:val="hu-HU"/>
        </w:rPr>
        <w:t xml:space="preserve"> Habár ezekkel az eljárásokkal ígéretes eredmények</w:t>
      </w:r>
      <w:r w:rsidR="005539D4">
        <w:rPr>
          <w:lang w:val="hu-HU"/>
        </w:rPr>
        <w:t>et lehet elérni</w:t>
      </w:r>
      <w:r w:rsidR="00DE1176" w:rsidRPr="00BF4DC6">
        <w:rPr>
          <w:lang w:val="hu-HU"/>
        </w:rPr>
        <w:t>,</w:t>
      </w:r>
      <w:r w:rsidR="00FC3488">
        <w:rPr>
          <w:lang w:val="hu-HU"/>
        </w:rPr>
        <w:t xml:space="preserve"> de</w:t>
      </w:r>
      <w:r w:rsidR="00DE1176" w:rsidRPr="00BF4DC6">
        <w:rPr>
          <w:lang w:val="hu-HU"/>
        </w:rPr>
        <w:t xml:space="preserve"> robusztusságuk nagyban függ az arc detektálásának és a mozgás követésének sikerességétől.</w:t>
      </w:r>
      <w:r w:rsidR="00162333" w:rsidRPr="00BF4DC6">
        <w:rPr>
          <w:lang w:val="hu-HU"/>
        </w:rPr>
        <w:t xml:space="preserve"> Továbbá használatuk</w:t>
      </w:r>
      <w:r w:rsidR="0091090B" w:rsidRPr="00BF4DC6">
        <w:rPr>
          <w:lang w:val="hu-HU"/>
        </w:rPr>
        <w:t>at megelőzően</w:t>
      </w:r>
      <w:r w:rsidR="00162333" w:rsidRPr="00BF4DC6">
        <w:rPr>
          <w:lang w:val="hu-HU"/>
        </w:rPr>
        <w:t xml:space="preserve"> sok adatra és számításigényes eljárások alkalmazására van szükség.</w:t>
      </w:r>
    </w:p>
    <w:p w:rsidR="00EE6BBC" w:rsidRPr="00BF4DC6" w:rsidRDefault="0099711B" w:rsidP="00CF54BA">
      <w:pPr>
        <w:rPr>
          <w:lang w:val="hu-HU"/>
        </w:rPr>
      </w:pPr>
      <w:r w:rsidRPr="00BF4DC6">
        <w:rPr>
          <w:lang w:val="hu-HU"/>
        </w:rPr>
        <w:t>Ezzel szemben</w:t>
      </w:r>
      <w:r w:rsidR="000170B8">
        <w:rPr>
          <w:lang w:val="hu-HU"/>
        </w:rPr>
        <w:t xml:space="preserve"> a minta alapú eljárásokkal </w:t>
      </w:r>
      <w:r w:rsidR="00CF54BA" w:rsidRPr="00BF4DC6">
        <w:rPr>
          <w:lang w:val="hu-HU"/>
        </w:rPr>
        <w:t>elkerülhető</w:t>
      </w:r>
      <w:r w:rsidR="00D76E05" w:rsidRPr="00BF4DC6">
        <w:rPr>
          <w:lang w:val="hu-HU"/>
        </w:rPr>
        <w:t xml:space="preserve"> </w:t>
      </w:r>
      <w:r w:rsidR="00A163D7" w:rsidRPr="00BF4DC6">
        <w:rPr>
          <w:lang w:val="hu-HU"/>
        </w:rPr>
        <w:t>a modell alapú módszerekben rejlő nehézségek nagy része</w:t>
      </w:r>
      <w:r w:rsidR="00751EB2" w:rsidRPr="00BF4DC6">
        <w:rPr>
          <w:lang w:val="hu-HU"/>
        </w:rPr>
        <w:t xml:space="preserve">. Mindez az egyes gesztusok </w:t>
      </w:r>
      <w:r w:rsidR="008B7680">
        <w:rPr>
          <w:lang w:val="hu-HU"/>
        </w:rPr>
        <w:t>– megjelenésére vonatkozóan –</w:t>
      </w:r>
      <w:r w:rsidR="00751EB2" w:rsidRPr="00BF4DC6">
        <w:rPr>
          <w:lang w:val="hu-HU"/>
        </w:rPr>
        <w:t xml:space="preserve"> invariáns reprezentálásával </w:t>
      </w:r>
      <w:r w:rsidR="00636AFB" w:rsidRPr="00BF4DC6">
        <w:rPr>
          <w:lang w:val="hu-HU"/>
        </w:rPr>
        <w:t xml:space="preserve">és azok közvetlen </w:t>
      </w:r>
      <w:r w:rsidR="00E05004">
        <w:rPr>
          <w:lang w:val="hu-HU"/>
        </w:rPr>
        <w:t xml:space="preserve">egymáshoz </w:t>
      </w:r>
      <w:r w:rsidR="00636AFB" w:rsidRPr="00BF4DC6">
        <w:rPr>
          <w:lang w:val="hu-HU"/>
        </w:rPr>
        <w:t>illesztésével érhető el.</w:t>
      </w:r>
      <w:r w:rsidR="009D42DF" w:rsidRPr="00BF4DC6">
        <w:rPr>
          <w:lang w:val="hu-HU"/>
        </w:rPr>
        <w:t xml:space="preserve"> A meglévő módszerekben leggyakrabban tér-, és időbeli jellemzőket</w:t>
      </w:r>
      <w:r w:rsidRPr="00BF4DC6">
        <w:rPr>
          <w:lang w:val="hu-HU"/>
        </w:rPr>
        <w:t xml:space="preserve"> </w:t>
      </w:r>
      <w:r w:rsidR="003675EA">
        <w:rPr>
          <w:lang w:val="hu-HU"/>
        </w:rPr>
        <w:t>vagy</w:t>
      </w:r>
      <w:r w:rsidRPr="00BF4DC6">
        <w:rPr>
          <w:lang w:val="hu-HU"/>
        </w:rPr>
        <w:t xml:space="preserve"> leírókat</w:t>
      </w:r>
      <w:r w:rsidR="009D42DF" w:rsidRPr="00BF4DC6">
        <w:rPr>
          <w:lang w:val="hu-HU"/>
        </w:rPr>
        <w:t xml:space="preserve"> használnak</w:t>
      </w:r>
      <w:r w:rsidR="00C554BD">
        <w:rPr>
          <w:lang w:val="hu-HU"/>
        </w:rPr>
        <w:t xml:space="preserve"> </w:t>
      </w:r>
      <w:sdt>
        <w:sdtPr>
          <w:rPr>
            <w:lang w:val="hu-HU"/>
          </w:rPr>
          <w:id w:val="1625615"/>
          <w:citation/>
        </w:sdtPr>
        <w:sdtContent>
          <w:r w:rsidR="004554A6">
            <w:rPr>
              <w:lang w:val="hu-HU"/>
            </w:rPr>
            <w:fldChar w:fldCharType="begin"/>
          </w:r>
          <w:r w:rsidR="00C554BD">
            <w:rPr>
              <w:lang w:val="hu-HU"/>
            </w:rPr>
            <w:instrText xml:space="preserve"> CITATION PDo05 \l 1038  \m GWi08 \m RCh09 \m MDR08</w:instrText>
          </w:r>
          <w:r w:rsidR="004554A6">
            <w:rPr>
              <w:lang w:val="hu-HU"/>
            </w:rPr>
            <w:fldChar w:fldCharType="separate"/>
          </w:r>
          <w:r w:rsidR="00C554BD" w:rsidRPr="00C554BD">
            <w:rPr>
              <w:noProof/>
              <w:lang w:val="hu-HU"/>
            </w:rPr>
            <w:t>[</w:t>
          </w:r>
          <w:hyperlink w:anchor="PDo05" w:history="1">
            <w:r w:rsidR="00C554BD" w:rsidRPr="00C554BD">
              <w:rPr>
                <w:noProof/>
                <w:lang w:val="hu-HU"/>
              </w:rPr>
              <w:t>8</w:t>
            </w:r>
          </w:hyperlink>
          <w:r w:rsidR="00C554BD" w:rsidRPr="00C554BD">
            <w:rPr>
              <w:noProof/>
              <w:lang w:val="hu-HU"/>
            </w:rPr>
            <w:t>,</w:t>
          </w:r>
          <w:hyperlink w:anchor="GWi08" w:history="1">
            <w:r w:rsidR="00C554BD" w:rsidRPr="00C554BD">
              <w:rPr>
                <w:noProof/>
                <w:lang w:val="hu-HU"/>
              </w:rPr>
              <w:t>9</w:t>
            </w:r>
          </w:hyperlink>
          <w:r w:rsidR="00C554BD" w:rsidRPr="00C554BD">
            <w:rPr>
              <w:noProof/>
              <w:lang w:val="hu-HU"/>
            </w:rPr>
            <w:t>,</w:t>
          </w:r>
          <w:hyperlink w:anchor="RCh09" w:history="1">
            <w:r w:rsidR="00C554BD" w:rsidRPr="00C554BD">
              <w:rPr>
                <w:noProof/>
                <w:lang w:val="hu-HU"/>
              </w:rPr>
              <w:t>10</w:t>
            </w:r>
          </w:hyperlink>
          <w:r w:rsidR="00C554BD" w:rsidRPr="00C554BD">
            <w:rPr>
              <w:noProof/>
              <w:lang w:val="hu-HU"/>
            </w:rPr>
            <w:t>,</w:t>
          </w:r>
          <w:hyperlink w:anchor="MDR08" w:history="1">
            <w:r w:rsidR="00C554BD" w:rsidRPr="00C554BD">
              <w:rPr>
                <w:noProof/>
                <w:lang w:val="hu-HU"/>
              </w:rPr>
              <w:t>11</w:t>
            </w:r>
          </w:hyperlink>
          <w:r w:rsidR="00C554BD" w:rsidRPr="00C554BD">
            <w:rPr>
              <w:noProof/>
              <w:lang w:val="hu-HU"/>
            </w:rPr>
            <w:t>]</w:t>
          </w:r>
          <w:r w:rsidR="004554A6">
            <w:rPr>
              <w:lang w:val="hu-HU"/>
            </w:rPr>
            <w:fldChar w:fldCharType="end"/>
          </w:r>
        </w:sdtContent>
      </w:sdt>
      <w:r w:rsidR="009D42DF" w:rsidRPr="00BF4DC6">
        <w:rPr>
          <w:lang w:val="hu-HU"/>
        </w:rPr>
        <w:t>.</w:t>
      </w:r>
      <w:r w:rsidR="00723BCD" w:rsidRPr="00BF4DC6">
        <w:rPr>
          <w:lang w:val="hu-HU"/>
        </w:rPr>
        <w:t xml:space="preserve"> </w:t>
      </w:r>
      <w:r w:rsidR="00EE6BBC" w:rsidRPr="00BF4DC6">
        <w:rPr>
          <w:lang w:val="hu-HU"/>
        </w:rPr>
        <w:t xml:space="preserve">Laptov et al. </w:t>
      </w:r>
      <w:sdt>
        <w:sdtPr>
          <w:rPr>
            <w:lang w:val="hu-HU"/>
          </w:rPr>
          <w:id w:val="1625618"/>
          <w:citation/>
        </w:sdtPr>
        <w:sdtContent>
          <w:r w:rsidR="004554A6">
            <w:rPr>
              <w:lang w:val="hu-HU"/>
            </w:rPr>
            <w:fldChar w:fldCharType="begin"/>
          </w:r>
          <w:r w:rsidR="001E3D3A">
            <w:rPr>
              <w:lang w:val="hu-HU"/>
            </w:rPr>
            <w:instrText xml:space="preserve"> CITATION ILa03 \l 1038 </w:instrText>
          </w:r>
          <w:r w:rsidR="004554A6">
            <w:rPr>
              <w:lang w:val="hu-HU"/>
            </w:rPr>
            <w:fldChar w:fldCharType="separate"/>
          </w:r>
          <w:r w:rsidR="001E3D3A" w:rsidRPr="001E3D3A">
            <w:rPr>
              <w:noProof/>
              <w:lang w:val="hu-HU"/>
            </w:rPr>
            <w:t>[</w:t>
          </w:r>
          <w:hyperlink w:anchor="ILa03" w:history="1">
            <w:r w:rsidR="001E3D3A" w:rsidRPr="001E3D3A">
              <w:rPr>
                <w:noProof/>
                <w:lang w:val="hu-HU"/>
              </w:rPr>
              <w:t>12</w:t>
            </w:r>
          </w:hyperlink>
          <w:r w:rsidR="001E3D3A" w:rsidRPr="001E3D3A">
            <w:rPr>
              <w:noProof/>
              <w:lang w:val="hu-HU"/>
            </w:rPr>
            <w:t>]</w:t>
          </w:r>
          <w:r w:rsidR="004554A6">
            <w:rPr>
              <w:lang w:val="hu-HU"/>
            </w:rPr>
            <w:fldChar w:fldCharType="end"/>
          </w:r>
        </w:sdtContent>
      </w:sdt>
      <w:r w:rsidR="00EE6BBC" w:rsidRPr="00BF4DC6">
        <w:rPr>
          <w:lang w:val="hu-HU"/>
        </w:rPr>
        <w:t xml:space="preserve"> </w:t>
      </w:r>
      <w:r w:rsidR="00F43CE5" w:rsidRPr="00BF4DC6">
        <w:rPr>
          <w:lang w:val="hu-HU"/>
        </w:rPr>
        <w:t>megalkotta a referencia</w:t>
      </w:r>
      <w:r w:rsidR="00EE6BBC" w:rsidRPr="00BF4DC6">
        <w:rPr>
          <w:lang w:val="hu-HU"/>
        </w:rPr>
        <w:t xml:space="preserve"> eljárást</w:t>
      </w:r>
      <w:r w:rsidR="00C773C2">
        <w:rPr>
          <w:lang w:val="hu-HU"/>
        </w:rPr>
        <w:t xml:space="preserve"> érdekes pontok kinyerésére</w:t>
      </w:r>
      <w:r w:rsidR="00C773C2" w:rsidRPr="00BF4DC6">
        <w:rPr>
          <w:lang w:val="hu-HU"/>
        </w:rPr>
        <w:t xml:space="preserve"> és gesztusok felismerésére</w:t>
      </w:r>
      <w:r w:rsidR="00C773C2">
        <w:rPr>
          <w:lang w:val="hu-HU"/>
        </w:rPr>
        <w:t>. Tette mindezt</w:t>
      </w:r>
      <w:r w:rsidR="00716DC2" w:rsidRPr="00BF4DC6">
        <w:rPr>
          <w:lang w:val="hu-HU"/>
        </w:rPr>
        <w:t xml:space="preserve"> </w:t>
      </w:r>
      <w:r w:rsidR="00E3738F" w:rsidRPr="00BF4DC6">
        <w:rPr>
          <w:lang w:val="hu-HU"/>
        </w:rPr>
        <w:t>irányított</w:t>
      </w:r>
      <w:r w:rsidR="00716DC2" w:rsidRPr="00BF4DC6">
        <w:rPr>
          <w:lang w:val="hu-HU"/>
        </w:rPr>
        <w:t xml:space="preserve"> gradiensek</w:t>
      </w:r>
      <w:r w:rsidR="005622FF">
        <w:rPr>
          <w:lang w:val="hu-HU"/>
        </w:rPr>
        <w:t xml:space="preserve"> (HOG)</w:t>
      </w:r>
      <w:r w:rsidR="00716DC2" w:rsidRPr="00BF4DC6">
        <w:rPr>
          <w:lang w:val="hu-HU"/>
        </w:rPr>
        <w:t xml:space="preserve"> és</w:t>
      </w:r>
      <w:r w:rsidR="00C773C2">
        <w:rPr>
          <w:lang w:val="hu-HU"/>
        </w:rPr>
        <w:t xml:space="preserve"> az</w:t>
      </w:r>
      <w:r w:rsidR="00716DC2" w:rsidRPr="00BF4DC6">
        <w:rPr>
          <w:lang w:val="hu-HU"/>
        </w:rPr>
        <w:t xml:space="preserve"> </w:t>
      </w:r>
      <w:r w:rsidR="00772B93" w:rsidRPr="00BF4DC6">
        <w:rPr>
          <w:lang w:val="hu-HU"/>
        </w:rPr>
        <w:t>optikai áramlás</w:t>
      </w:r>
      <w:r w:rsidR="00716DC2" w:rsidRPr="00BF4DC6">
        <w:rPr>
          <w:lang w:val="hu-HU"/>
        </w:rPr>
        <w:t xml:space="preserve"> hisztogramjai</w:t>
      </w:r>
      <w:r w:rsidR="00F43CE5" w:rsidRPr="00BF4DC6">
        <w:rPr>
          <w:lang w:val="hu-HU"/>
        </w:rPr>
        <w:t xml:space="preserve"> (HOF)</w:t>
      </w:r>
      <w:r w:rsidR="00716DC2" w:rsidRPr="00BF4DC6">
        <w:rPr>
          <w:lang w:val="hu-HU"/>
        </w:rPr>
        <w:t xml:space="preserve"> </w:t>
      </w:r>
      <w:r w:rsidR="008F6AE1" w:rsidRPr="00BF4DC6">
        <w:rPr>
          <w:lang w:val="hu-HU"/>
        </w:rPr>
        <w:t>–</w:t>
      </w:r>
      <w:r w:rsidR="00716DC2" w:rsidRPr="00BF4DC6">
        <w:rPr>
          <w:lang w:val="hu-HU"/>
        </w:rPr>
        <w:t xml:space="preserve"> mint leírók </w:t>
      </w:r>
      <w:r w:rsidR="008F6AE1" w:rsidRPr="00BF4DC6">
        <w:rPr>
          <w:lang w:val="hu-HU"/>
        </w:rPr>
        <w:t>–</w:t>
      </w:r>
      <w:r w:rsidR="00716DC2" w:rsidRPr="00BF4DC6">
        <w:rPr>
          <w:lang w:val="hu-HU"/>
        </w:rPr>
        <w:t xml:space="preserve"> alkalmazásával</w:t>
      </w:r>
      <w:r w:rsidR="00F43CE5" w:rsidRPr="00BF4DC6">
        <w:rPr>
          <w:lang w:val="hu-HU"/>
        </w:rPr>
        <w:t>.</w:t>
      </w:r>
    </w:p>
    <w:p w:rsidR="00CF54BA" w:rsidRPr="00BF4DC6" w:rsidRDefault="00247EF8" w:rsidP="00CF54BA">
      <w:pPr>
        <w:rPr>
          <w:lang w:val="hu-HU"/>
        </w:rPr>
      </w:pPr>
      <w:r>
        <w:rPr>
          <w:lang w:val="hu-HU"/>
        </w:rPr>
        <w:t xml:space="preserve">További módszerek is léteznek, melyek </w:t>
      </w:r>
      <w:r w:rsidR="00715FEC">
        <w:rPr>
          <w:lang w:val="hu-HU"/>
        </w:rPr>
        <w:t>például</w:t>
      </w:r>
      <w:r>
        <w:rPr>
          <w:lang w:val="hu-HU"/>
        </w:rPr>
        <w:t xml:space="preserve"> </w:t>
      </w:r>
      <w:r w:rsidR="003B32D0" w:rsidRPr="00BF4DC6">
        <w:rPr>
          <w:lang w:val="hu-HU"/>
        </w:rPr>
        <w:t xml:space="preserve">magukban foglalják a mozgás trajektóriáját, </w:t>
      </w:r>
      <w:r w:rsidR="00246498">
        <w:rPr>
          <w:lang w:val="hu-HU"/>
        </w:rPr>
        <w:t>tér-, és időbeli gradienseket</w:t>
      </w:r>
      <w:r w:rsidR="00400220" w:rsidRPr="00BF4DC6">
        <w:rPr>
          <w:lang w:val="hu-HU"/>
        </w:rPr>
        <w:t xml:space="preserve">, </w:t>
      </w:r>
      <w:r w:rsidR="00755589" w:rsidRPr="00BF4DC6">
        <w:rPr>
          <w:lang w:val="hu-HU"/>
        </w:rPr>
        <w:t xml:space="preserve">és az </w:t>
      </w:r>
      <w:r w:rsidR="00767376" w:rsidRPr="00BF4DC6">
        <w:rPr>
          <w:lang w:val="hu-HU"/>
        </w:rPr>
        <w:t>optikai áramlás</w:t>
      </w:r>
      <w:r w:rsidR="00755589" w:rsidRPr="00BF4DC6">
        <w:rPr>
          <w:lang w:val="hu-HU"/>
        </w:rPr>
        <w:t>hoz tartozó globális hisztogramokat</w:t>
      </w:r>
      <w:r w:rsidR="00246498">
        <w:rPr>
          <w:lang w:val="hu-HU"/>
        </w:rPr>
        <w:t xml:space="preserve"> </w:t>
      </w:r>
      <w:sdt>
        <w:sdtPr>
          <w:rPr>
            <w:lang w:val="hu-HU"/>
          </w:rPr>
          <w:id w:val="1625619"/>
          <w:citation/>
        </w:sdtPr>
        <w:sdtContent>
          <w:r w:rsidR="004554A6">
            <w:rPr>
              <w:lang w:val="hu-HU"/>
            </w:rPr>
            <w:fldChar w:fldCharType="begin"/>
          </w:r>
          <w:r w:rsidR="00246498">
            <w:rPr>
              <w:lang w:val="hu-HU"/>
            </w:rPr>
            <w:instrText xml:space="preserve"> CITATION RCh09 \l 1038 </w:instrText>
          </w:r>
          <w:r w:rsidR="004554A6">
            <w:rPr>
              <w:lang w:val="hu-HU"/>
            </w:rPr>
            <w:fldChar w:fldCharType="separate"/>
          </w:r>
          <w:r w:rsidR="00246498" w:rsidRPr="00246498">
            <w:rPr>
              <w:noProof/>
              <w:lang w:val="hu-HU"/>
            </w:rPr>
            <w:t>[</w:t>
          </w:r>
          <w:hyperlink w:anchor="RCh09" w:history="1">
            <w:r w:rsidR="00246498" w:rsidRPr="00246498">
              <w:rPr>
                <w:noProof/>
                <w:lang w:val="hu-HU"/>
              </w:rPr>
              <w:t>10</w:t>
            </w:r>
          </w:hyperlink>
          <w:r w:rsidR="00246498" w:rsidRPr="00246498">
            <w:rPr>
              <w:noProof/>
              <w:lang w:val="hu-HU"/>
            </w:rPr>
            <w:t>]</w:t>
          </w:r>
          <w:r w:rsidR="004554A6">
            <w:rPr>
              <w:lang w:val="hu-HU"/>
            </w:rPr>
            <w:fldChar w:fldCharType="end"/>
          </w:r>
        </w:sdtContent>
      </w:sdt>
      <w:r w:rsidR="00755589" w:rsidRPr="00BF4DC6">
        <w:rPr>
          <w:lang w:val="hu-HU"/>
        </w:rPr>
        <w:t>.</w:t>
      </w:r>
      <w:r w:rsidR="00CB4EAD" w:rsidRPr="00BF4DC6">
        <w:rPr>
          <w:lang w:val="hu-HU"/>
        </w:rPr>
        <w:t xml:space="preserve"> Ezen eljárások legnagyobb hátránya, hogy a futás során közvetlenül illesztik az egyes gesztusokat egy már meglévő adatbázisra, mely rontja az eljárások skálázhatóságát.</w:t>
      </w:r>
    </w:p>
    <w:p w:rsidR="009B1D59" w:rsidRPr="00BF4DC6" w:rsidRDefault="00346E79" w:rsidP="003D6304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rPr>
          <w:lang w:val="hu-HU"/>
        </w:rPr>
      </w:pPr>
      <w:r w:rsidRPr="00BF4DC6">
        <w:rPr>
          <w:lang w:val="hu-HU"/>
        </w:rPr>
        <w:lastRenderedPageBreak/>
        <w:t>Fejmozgás reprezentálása</w:t>
      </w:r>
    </w:p>
    <w:p w:rsidR="00BF4DC6" w:rsidRPr="00BF4DC6" w:rsidRDefault="00894B1E" w:rsidP="003D6304">
      <w:pPr>
        <w:ind w:firstLine="0"/>
        <w:rPr>
          <w:lang w:val="hu-HU"/>
        </w:rPr>
      </w:pPr>
      <w:r w:rsidRPr="00BF4DC6">
        <w:rPr>
          <w:lang w:val="hu-HU"/>
        </w:rPr>
        <w:t xml:space="preserve">Ebben a </w:t>
      </w:r>
      <w:r w:rsidR="00DB3135" w:rsidRPr="00BF4DC6">
        <w:rPr>
          <w:lang w:val="hu-HU"/>
        </w:rPr>
        <w:t xml:space="preserve">fejezetben </w:t>
      </w:r>
      <w:r w:rsidR="00F427AA">
        <w:rPr>
          <w:lang w:val="hu-HU"/>
        </w:rPr>
        <w:t>részletesen ismertetjük</w:t>
      </w:r>
      <w:r w:rsidR="00DB3135" w:rsidRPr="00BF4DC6">
        <w:rPr>
          <w:lang w:val="hu-HU"/>
        </w:rPr>
        <w:t xml:space="preserve"> az általunk kifejlesztett</w:t>
      </w:r>
      <w:r w:rsidRPr="00BF4DC6">
        <w:rPr>
          <w:lang w:val="hu-HU"/>
        </w:rPr>
        <w:t xml:space="preserve"> </w:t>
      </w:r>
      <w:r w:rsidR="00232129">
        <w:rPr>
          <w:lang w:val="hu-HU"/>
        </w:rPr>
        <w:t>képszekvencia</w:t>
      </w:r>
      <w:r w:rsidRPr="00BF4DC6">
        <w:rPr>
          <w:lang w:val="hu-HU"/>
        </w:rPr>
        <w:t xml:space="preserve"> alapú gesztusfelismerő rendszert. Mindemellett </w:t>
      </w:r>
      <w:r w:rsidR="007978EB" w:rsidRPr="00BF4DC6">
        <w:rPr>
          <w:lang w:val="hu-HU"/>
        </w:rPr>
        <w:t>megadunk</w:t>
      </w:r>
      <w:r w:rsidRPr="00BF4DC6">
        <w:rPr>
          <w:lang w:val="hu-HU"/>
        </w:rPr>
        <w:t xml:space="preserve"> egy hatékony reprezentációt a mozgást meghatározó jellemzők kinyeréséhez, amely elengedhetetlen a felismerő rendszer nagyméretű </w:t>
      </w:r>
      <w:r w:rsidR="00232129">
        <w:rPr>
          <w:lang w:val="hu-HU"/>
        </w:rPr>
        <w:t>gesztus-adatbázis</w:t>
      </w:r>
      <w:r w:rsidRPr="00BF4DC6">
        <w:rPr>
          <w:lang w:val="hu-HU"/>
        </w:rPr>
        <w:t>on történő használat</w:t>
      </w:r>
      <w:r w:rsidR="009B4AED">
        <w:rPr>
          <w:lang w:val="hu-HU"/>
        </w:rPr>
        <w:t>ához</w:t>
      </w:r>
      <w:r w:rsidRPr="00BF4DC6">
        <w:rPr>
          <w:lang w:val="hu-HU"/>
        </w:rPr>
        <w:t>. Ennek kapcsán bevezettünk egy új és hatékony vizuális reprezentációt a fejmozgásból kinyerhető gesztusok felismerésére, mely a mozgás</w:t>
      </w:r>
      <w:r w:rsidR="00BF4DC6" w:rsidRPr="00BF4DC6">
        <w:rPr>
          <w:lang w:val="hu-HU"/>
        </w:rPr>
        <w:t xml:space="preserve"> menetét ábrázoló képen alapul.</w:t>
      </w:r>
    </w:p>
    <w:p w:rsidR="003D6304" w:rsidRPr="00BF4DC6" w:rsidRDefault="00894B1E" w:rsidP="00BF4DC6">
      <w:pPr>
        <w:rPr>
          <w:lang w:val="hu-HU"/>
        </w:rPr>
      </w:pPr>
      <w:r w:rsidRPr="00BF4DC6">
        <w:rPr>
          <w:lang w:val="hu-HU"/>
        </w:rPr>
        <w:t>Ezen a képen egy egyszerű FAST</w:t>
      </w:r>
      <w:r w:rsidR="00FE5E6A">
        <w:rPr>
          <w:lang w:val="hu-HU"/>
        </w:rPr>
        <w:t xml:space="preserve"> (</w:t>
      </w:r>
      <w:r w:rsidR="00FE5E6A" w:rsidRPr="00FE5E6A">
        <w:rPr>
          <w:lang w:val="hu-HU"/>
        </w:rPr>
        <w:t>Features from Accelerated Segment Test</w:t>
      </w:r>
      <w:r w:rsidR="00FE5E6A">
        <w:rPr>
          <w:lang w:val="hu-HU"/>
        </w:rPr>
        <w:t>)</w:t>
      </w:r>
      <w:r w:rsidRPr="00BF4DC6">
        <w:rPr>
          <w:lang w:val="hu-HU"/>
        </w:rPr>
        <w:t xml:space="preserve"> sarokdetektorral meghatározzuk azokat a régiókat, melyeken a mozgás a legmeghatározóbb volt. Majd egy adott gesztus sorozat minden szomszédos képkockájára kiszámoljuk az előbb kinyert régiókhoz tartozó </w:t>
      </w:r>
      <w:r w:rsidR="00161508" w:rsidRPr="00BF4DC6">
        <w:rPr>
          <w:lang w:val="hu-HU"/>
        </w:rPr>
        <w:t>optikai áramlás</w:t>
      </w:r>
      <w:r w:rsidRPr="00BF4DC6">
        <w:rPr>
          <w:lang w:val="hu-HU"/>
        </w:rPr>
        <w:t xml:space="preserve"> vektor</w:t>
      </w:r>
      <w:r w:rsidR="006E3F24">
        <w:rPr>
          <w:lang w:val="hu-HU"/>
        </w:rPr>
        <w:t>ait</w:t>
      </w:r>
      <w:r w:rsidRPr="00BF4DC6">
        <w:rPr>
          <w:lang w:val="hu-HU"/>
        </w:rPr>
        <w:t xml:space="preserve"> és ezek </w:t>
      </w:r>
      <w:r w:rsidR="00FA5BBB">
        <w:rPr>
          <w:lang w:val="hu-HU"/>
        </w:rPr>
        <w:t xml:space="preserve">alapján a globális fejmozgás </w:t>
      </w:r>
      <w:r w:rsidR="00A95D3E">
        <w:rPr>
          <w:lang w:val="hu-HU"/>
        </w:rPr>
        <w:t>irányvektorait</w:t>
      </w:r>
      <w:r w:rsidRPr="00BF4DC6">
        <w:rPr>
          <w:lang w:val="hu-HU"/>
        </w:rPr>
        <w:t xml:space="preserve">. Ennek eredményeként egy-egy darab irányvektort kapunk a gesztus sorozat minden szomszédos képkocka párjára. Végezetül a gesztus sorozathoz tartozó irányvektorok sorozatát dinamikus idővetemítés segítségével egy előre definiált </w:t>
      </w:r>
      <w:r w:rsidR="00232129">
        <w:rPr>
          <w:lang w:val="hu-HU"/>
        </w:rPr>
        <w:t>gesztus-adatbázis</w:t>
      </w:r>
      <w:r w:rsidRPr="00BF4DC6">
        <w:rPr>
          <w:lang w:val="hu-HU"/>
        </w:rPr>
        <w:t xml:space="preserve"> elemeihez hasonlítjuk.</w:t>
      </w:r>
    </w:p>
    <w:p w:rsidR="00346E79" w:rsidRPr="00BF4DC6" w:rsidRDefault="008265B1" w:rsidP="003D6304">
      <w:pPr>
        <w:pStyle w:val="heading2"/>
        <w:numPr>
          <w:ilvl w:val="1"/>
          <w:numId w:val="5"/>
        </w:numPr>
        <w:rPr>
          <w:lang w:val="hu-HU"/>
        </w:rPr>
      </w:pPr>
      <w:r w:rsidRPr="00BF4DC6">
        <w:rPr>
          <w:lang w:val="hu-HU"/>
        </w:rPr>
        <w:t>Mozgás ábrázolása</w:t>
      </w:r>
    </w:p>
    <w:p w:rsidR="009951E7" w:rsidRPr="00BF4DC6" w:rsidRDefault="0099740F" w:rsidP="009951E7">
      <w:pPr>
        <w:pStyle w:val="p1a"/>
        <w:rPr>
          <w:lang w:val="hu-HU"/>
        </w:rPr>
      </w:pPr>
      <w:r w:rsidRPr="00BF4DC6">
        <w:rPr>
          <w:lang w:val="hu-HU"/>
        </w:rPr>
        <w:t>A mozgás megjelenítésére</w:t>
      </w:r>
      <w:r w:rsidR="00F7416E">
        <w:rPr>
          <w:lang w:val="hu-HU"/>
        </w:rPr>
        <w:t xml:space="preserve"> az úgynevezett MHI (</w:t>
      </w:r>
      <w:r w:rsidR="00F7416E" w:rsidRPr="00BF4DC6">
        <w:rPr>
          <w:lang w:val="hu-HU"/>
        </w:rPr>
        <w:t>Motion History Image</w:t>
      </w:r>
      <w:r w:rsidR="00F7416E">
        <w:rPr>
          <w:lang w:val="hu-HU"/>
        </w:rPr>
        <w:t xml:space="preserve">) reprezentációt választottuk, mely egy </w:t>
      </w:r>
      <w:r w:rsidR="006E0ED8">
        <w:rPr>
          <w:lang w:val="hu-HU"/>
        </w:rPr>
        <w:t>képszekvencia</w:t>
      </w:r>
      <w:r w:rsidR="00F7416E">
        <w:rPr>
          <w:lang w:val="hu-HU"/>
        </w:rPr>
        <w:t xml:space="preserve"> mozgó objektumainak történetét írja le</w:t>
      </w:r>
      <w:r w:rsidR="00F7416E" w:rsidRPr="00F7416E">
        <w:rPr>
          <w:lang w:val="hu-HU"/>
        </w:rPr>
        <w:t xml:space="preserve"> </w:t>
      </w:r>
      <w:sdt>
        <w:sdtPr>
          <w:rPr>
            <w:lang w:val="hu-HU"/>
          </w:rPr>
          <w:id w:val="17986200"/>
          <w:citation/>
        </w:sdtPr>
        <w:sdtContent>
          <w:r w:rsidR="00F7416E">
            <w:rPr>
              <w:lang w:val="hu-HU"/>
            </w:rPr>
            <w:fldChar w:fldCharType="begin"/>
          </w:r>
          <w:r w:rsidR="00F7416E">
            <w:rPr>
              <w:lang w:val="hu-HU"/>
            </w:rPr>
            <w:instrText xml:space="preserve"> CITATION JDa00 \l 1038 </w:instrText>
          </w:r>
          <w:r w:rsidR="00F7416E">
            <w:rPr>
              <w:lang w:val="hu-HU"/>
            </w:rPr>
            <w:fldChar w:fldCharType="separate"/>
          </w:r>
          <w:r w:rsidR="00F7416E" w:rsidRPr="00AD71A2">
            <w:rPr>
              <w:noProof/>
              <w:lang w:val="hu-HU"/>
            </w:rPr>
            <w:t>[</w:t>
          </w:r>
          <w:hyperlink w:anchor="JDa00" w:history="1">
            <w:r w:rsidR="00F7416E" w:rsidRPr="00AD71A2">
              <w:rPr>
                <w:noProof/>
                <w:lang w:val="hu-HU"/>
              </w:rPr>
              <w:t>13</w:t>
            </w:r>
          </w:hyperlink>
          <w:r w:rsidR="00F7416E" w:rsidRPr="00AD71A2">
            <w:rPr>
              <w:noProof/>
              <w:lang w:val="hu-HU"/>
            </w:rPr>
            <w:t>]</w:t>
          </w:r>
          <w:r w:rsidR="00F7416E">
            <w:rPr>
              <w:lang w:val="hu-HU"/>
            </w:rPr>
            <w:fldChar w:fldCharType="end"/>
          </w:r>
        </w:sdtContent>
      </w:sdt>
      <w:r w:rsidR="00F7416E" w:rsidRPr="00BF4DC6">
        <w:rPr>
          <w:lang w:val="hu-HU"/>
        </w:rPr>
        <w:t>.</w:t>
      </w:r>
      <w:r w:rsidRPr="00BF4DC6">
        <w:rPr>
          <w:lang w:val="hu-HU"/>
        </w:rPr>
        <w:t xml:space="preserve"> </w:t>
      </w:r>
      <w:r w:rsidR="00842F11">
        <w:rPr>
          <w:lang w:val="hu-HU"/>
        </w:rPr>
        <w:t>Az MHI</w:t>
      </w:r>
      <w:r w:rsidR="00F74560">
        <w:rPr>
          <w:lang w:val="hu-HU"/>
        </w:rPr>
        <w:t xml:space="preserve"> </w:t>
      </w:r>
      <w:r w:rsidR="00805BFF">
        <w:rPr>
          <w:lang w:val="hu-HU"/>
        </w:rPr>
        <w:t>reprezentáció lényegében</w:t>
      </w:r>
      <w:r w:rsidR="00015707" w:rsidRPr="00BF4DC6">
        <w:rPr>
          <w:lang w:val="hu-HU"/>
        </w:rPr>
        <w:t xml:space="preserve"> egy időalapú sablonozó eljárás</w:t>
      </w:r>
      <w:r w:rsidR="00C946D8">
        <w:rPr>
          <w:lang w:val="hu-HU"/>
        </w:rPr>
        <w:t xml:space="preserve"> eredménye</w:t>
      </w:r>
      <w:r w:rsidR="00015707" w:rsidRPr="00BF4DC6">
        <w:rPr>
          <w:lang w:val="hu-HU"/>
        </w:rPr>
        <w:t xml:space="preserve">, mely </w:t>
      </w:r>
      <w:r w:rsidR="00125980">
        <w:rPr>
          <w:lang w:val="hu-HU"/>
        </w:rPr>
        <w:t>ugyan</w:t>
      </w:r>
      <w:r w:rsidR="00015707" w:rsidRPr="00BF4DC6">
        <w:rPr>
          <w:lang w:val="hu-HU"/>
        </w:rPr>
        <w:t xml:space="preserve"> egyszerű, de robusztus reprezentációt szolgáltat a mozgó objektumokra.</w:t>
      </w:r>
    </w:p>
    <w:p w:rsidR="000D7089" w:rsidRDefault="00502656" w:rsidP="000D7089">
      <w:pPr>
        <w:rPr>
          <w:lang w:val="hu-HU"/>
        </w:rPr>
      </w:pPr>
      <w:r>
        <w:rPr>
          <w:lang w:val="hu-HU"/>
        </w:rPr>
        <w:t xml:space="preserve">A metódus leírásához legyen adva egy </w:t>
      </w:r>
      <m:oMath>
        <m:r>
          <m:rPr>
            <m:nor/>
          </m:rPr>
          <w:rPr>
            <w:rFonts w:ascii="Cambria Math" w:hAnsi="Cambria Math"/>
            <w:lang w:val="hu-HU"/>
          </w:rPr>
          <m:t>I(x, y, t)</m:t>
        </m:r>
      </m:oMath>
      <w:r>
        <w:rPr>
          <w:lang w:val="hu-HU"/>
        </w:rPr>
        <w:t xml:space="preserve"> képszekvencia és egy </w:t>
      </w:r>
      <m:oMath>
        <m:r>
          <m:rPr>
            <m:nor/>
          </m:rPr>
          <w:rPr>
            <w:rFonts w:ascii="Cambria Math" w:hAnsi="Cambria Math"/>
            <w:lang w:val="hu-HU"/>
          </w:rPr>
          <m:t>D(x, y, t)</m:t>
        </m:r>
      </m:oMath>
      <w:r>
        <w:rPr>
          <w:lang w:val="hu-HU"/>
        </w:rPr>
        <w:t xml:space="preserve"> bináris maszk, mely a képszekvencia azon régióit jelöli ki, amelyeken mozgás történt a t-edik időpillanatban.</w:t>
      </w:r>
      <w:r w:rsidR="009D6215" w:rsidRPr="00BF4DC6">
        <w:rPr>
          <w:lang w:val="hu-HU"/>
        </w:rPr>
        <w:t xml:space="preserve"> A MHI </w:t>
      </w:r>
      <w:r w:rsidR="00C0617D">
        <w:rPr>
          <w:lang w:val="hu-HU"/>
        </w:rPr>
        <w:t>reprezentáció</w:t>
      </w:r>
      <w:r w:rsidR="009D6215" w:rsidRPr="00BF4DC6">
        <w:rPr>
          <w:lang w:val="hu-HU"/>
        </w:rPr>
        <w:t xml:space="preserve"> egy az időtől is függő sablonként </w:t>
      </w:r>
      <w:r w:rsidR="00AD5579" w:rsidRPr="00BF4DC6">
        <w:rPr>
          <w:lang w:val="hu-HU"/>
        </w:rPr>
        <w:t xml:space="preserve">– vektor értékű képként – </w:t>
      </w:r>
      <w:r w:rsidR="00C0617D">
        <w:rPr>
          <w:lang w:val="hu-HU"/>
        </w:rPr>
        <w:t>értelmezhető</w:t>
      </w:r>
      <w:r w:rsidR="00AD5579" w:rsidRPr="00BF4DC6">
        <w:rPr>
          <w:lang w:val="hu-HU"/>
        </w:rPr>
        <w:t>, amelyben minden egyes pixel értéke a mozgás egy függvénye</w:t>
      </w:r>
      <w:r w:rsidR="003E4B9B">
        <w:rPr>
          <w:lang w:val="hu-HU"/>
        </w:rPr>
        <w:t>,</w:t>
      </w:r>
      <w:r w:rsidR="00AD5579" w:rsidRPr="00BF4DC6">
        <w:rPr>
          <w:lang w:val="hu-HU"/>
        </w:rPr>
        <w:t xml:space="preserve"> a</w:t>
      </w:r>
      <w:r w:rsidR="00ED302C" w:rsidRPr="00BF4DC6">
        <w:rPr>
          <w:lang w:val="hu-HU"/>
        </w:rPr>
        <w:t>z adott</w:t>
      </w:r>
      <w:r w:rsidR="00AD5579" w:rsidRPr="00BF4DC6">
        <w:rPr>
          <w:lang w:val="hu-HU"/>
        </w:rPr>
        <w:t xml:space="preserve"> pixel helyén.</w:t>
      </w:r>
      <w:r w:rsidR="00A10231" w:rsidRPr="00BF4DC6">
        <w:rPr>
          <w:lang w:val="hu-HU"/>
        </w:rPr>
        <w:t xml:space="preserve"> Az eljárás az alábbi képlettel számolható:</w:t>
      </w:r>
    </w:p>
    <w:p w:rsidR="005C1ADB" w:rsidRPr="00BF4DC6" w:rsidRDefault="005C1ADB" w:rsidP="005C1ADB">
      <w:pPr>
        <w:tabs>
          <w:tab w:val="center" w:pos="3402"/>
          <w:tab w:val="right" w:pos="6946"/>
        </w:tabs>
        <w:spacing w:before="120" w:after="120"/>
        <w:jc w:val="left"/>
        <w:rPr>
          <w:lang w:val="hu-HU"/>
        </w:rPr>
      </w:pPr>
      <w:r w:rsidRPr="00BF4DC6">
        <w:rPr>
          <w:lang w:val="hu-HU"/>
        </w:rPr>
        <w:tab/>
      </w:r>
      <m:oMath>
        <m:sSub>
          <m:sSubPr>
            <m:ctrlPr>
              <w:rPr>
                <w:rFonts w:ascii="Cambria Math" w:hAnsi="Cambria Math"/>
                <w:lang w:val="hu-HU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lang w:val="hu-HU"/>
              </w:rPr>
              <m:t>MHI</m:t>
            </m:r>
          </m:e>
          <m:sub>
            <m:r>
              <w:rPr>
                <w:rFonts w:ascii="Cambria Math" w:hAnsi="Cambria Math"/>
                <w:lang w:val="hu-HU"/>
              </w:rPr>
              <m:t>τ</m:t>
            </m:r>
          </m:sub>
        </m:sSub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lang w:val="hu-HU"/>
              </w:rPr>
              <m:t>x, y</m:t>
            </m:r>
            <m:r>
              <m:rPr>
                <m:nor/>
              </m:rPr>
              <w:rPr>
                <w:rFonts w:ascii="Cambria Math" w:hAnsi="Cambria Math"/>
                <w:lang w:val="hu-HU"/>
              </w:rPr>
              <m:t>, t</m:t>
            </m:r>
          </m:e>
        </m:d>
        <m:r>
          <m:rPr>
            <m:nor/>
          </m:rPr>
          <w:rPr>
            <w:rFonts w:ascii="Cambria Math" w:hAnsi="Cambria Math"/>
            <w:lang w:val="hu-HU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m>
              <m:mPr>
                <m:cGp m:val="8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  <w:lang w:val="hu-H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hu-HU"/>
                    </w:rPr>
                    <m:t>τ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hu-HU"/>
                    </w:rPr>
                    <m:t xml:space="preserve">, ha 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hu-HU"/>
                    </w:rPr>
                    <m:t>D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hu-HU"/>
                    </w:rPr>
                    <m:t>(x, y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hu-HU"/>
                    </w:rPr>
                    <m:t>, t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hu-HU"/>
                    </w:rPr>
                    <m:t>)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hu-HU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hu-HU"/>
                    </w:rPr>
                    <m:t>=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hu-HU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hu-HU"/>
                    </w:rPr>
                    <m:t>1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hu-HU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hAnsi="Cambria Math"/>
                      <w:lang w:val="hu-HU"/>
                    </w:rPr>
                    <m:t xml:space="preserve">Max(0, 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hu-HU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hu-HU"/>
                        </w:rPr>
                        <m:t>MHI</m:t>
                      </m:r>
                    </m:e>
                    <m:sub>
                      <m:r>
                        <w:rPr>
                          <w:rFonts w:ascii="Cambria Math" w:hAnsi="Cambria Math"/>
                          <w:lang w:val="hu-HU"/>
                        </w:rPr>
                        <m:t>τ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hu-HU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hu-HU"/>
                        </w:rPr>
                        <m:t>x, y, t - 1</m:t>
                      </m:r>
                    </m:e>
                  </m:d>
                  <m:r>
                    <w:rPr>
                      <w:rFonts w:ascii="Cambria Math" w:hAnsi="Cambria Math"/>
                      <w:lang w:val="hu-HU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hu-HU"/>
                    </w:rPr>
                    <m:t>- 1),  különben,</m:t>
                  </m:r>
                  <m:r>
                    <w:rPr>
                      <w:rFonts w:ascii="Cambria Math" w:hAnsi="Cambria Math"/>
                      <w:lang w:val="hu-HU"/>
                    </w:rPr>
                    <m:t xml:space="preserve"> </m:t>
                  </m:r>
                </m:e>
              </m:mr>
            </m:m>
          </m:e>
        </m:d>
      </m:oMath>
      <w:r w:rsidRPr="00BF4DC6">
        <w:rPr>
          <w:lang w:val="hu-HU"/>
        </w:rPr>
        <w:tab/>
        <w:t>(1)</w:t>
      </w:r>
    </w:p>
    <w:p w:rsidR="00742948" w:rsidRPr="00BF4DC6" w:rsidRDefault="007576B5" w:rsidP="00542E32">
      <w:pPr>
        <w:ind w:firstLine="0"/>
        <w:rPr>
          <w:lang w:val="hu-HU"/>
        </w:rPr>
      </w:pPr>
      <w:r>
        <w:rPr>
          <w:lang w:val="hu-HU"/>
        </w:rPr>
        <w:t>a</w:t>
      </w:r>
      <w:r w:rsidR="00155618" w:rsidRPr="00BF4DC6">
        <w:rPr>
          <w:lang w:val="hu-HU"/>
        </w:rPr>
        <w:t>hol</w:t>
      </w:r>
      <w:r w:rsidR="00A8446A" w:rsidRPr="00BF4DC6"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τ</m:t>
        </m:r>
      </m:oMath>
      <w:r w:rsidR="00E72F88" w:rsidRPr="00BF4DC6">
        <w:rPr>
          <w:lang w:val="hu-HU"/>
        </w:rPr>
        <w:t xml:space="preserve"> a képszekvencia aktuális időbélyege</w:t>
      </w:r>
      <w:r w:rsidR="001004D4">
        <w:rPr>
          <w:lang w:val="hu-HU"/>
        </w:rPr>
        <w:t xml:space="preserve">, mely </w:t>
      </w:r>
      <w:r w:rsidR="001004D4" w:rsidRPr="001004D4">
        <w:rPr>
          <w:lang w:val="hu-HU"/>
        </w:rPr>
        <w:t>egyfajta korlátként működik, ugyanis</w:t>
      </w:r>
      <w:r w:rsidR="00A774A2">
        <w:rPr>
          <w:lang w:val="hu-HU"/>
        </w:rPr>
        <w:t xml:space="preserve"> nem jelennek meg az MHI-ban azok a mozgások, melyek </w:t>
      </w:r>
      <m:oMath>
        <m:r>
          <w:rPr>
            <w:rFonts w:ascii="Cambria Math" w:hAnsi="Cambria Math"/>
            <w:lang w:val="hu-HU"/>
          </w:rPr>
          <m:t>τ</m:t>
        </m:r>
      </m:oMath>
      <w:r w:rsidR="00450555">
        <w:rPr>
          <w:lang w:val="hu-HU"/>
        </w:rPr>
        <w:t xml:space="preserve">-nál </w:t>
      </w:r>
      <w:r w:rsidR="00A774A2">
        <w:rPr>
          <w:lang w:val="hu-HU"/>
        </w:rPr>
        <w:t>régebben történtek</w:t>
      </w:r>
      <w:r w:rsidR="00B4725E" w:rsidRPr="00BF4DC6">
        <w:rPr>
          <w:lang w:val="hu-HU"/>
        </w:rPr>
        <w:t>.</w:t>
      </w:r>
      <w:r w:rsidR="0040371E" w:rsidRPr="00BF4DC6">
        <w:rPr>
          <w:lang w:val="hu-HU"/>
        </w:rPr>
        <w:t xml:space="preserve"> Vagyis az </w:t>
      </w:r>
      <m:oMath>
        <m:r>
          <w:rPr>
            <w:rFonts w:ascii="Cambria Math" w:hAnsi="Cambria Math"/>
            <w:lang w:val="hu-HU"/>
          </w:rPr>
          <m:t>MHI</m:t>
        </m:r>
      </m:oMath>
      <w:r w:rsidR="0040371E" w:rsidRPr="00BF4DC6">
        <w:rPr>
          <w:lang w:val="hu-HU"/>
        </w:rPr>
        <w:t xml:space="preserve">-val jelölt kép összes olyan pixele, ahol mozgás volt </w:t>
      </w:r>
      <m:oMath>
        <m:r>
          <w:rPr>
            <w:rFonts w:ascii="Cambria Math" w:hAnsi="Cambria Math"/>
            <w:lang w:val="hu-HU"/>
          </w:rPr>
          <m:t>τ</m:t>
        </m:r>
      </m:oMath>
      <w:r w:rsidR="0040371E" w:rsidRPr="00BF4DC6">
        <w:rPr>
          <w:lang w:val="hu-HU"/>
        </w:rPr>
        <w:t xml:space="preserve"> értéket fog felvenni, még azok a részek ahol nem volt mozgás</w:t>
      </w:r>
      <w:r w:rsidR="0014310A">
        <w:rPr>
          <w:lang w:val="hu-HU"/>
        </w:rPr>
        <w:t>,</w:t>
      </w:r>
      <w:r w:rsidR="0040371E" w:rsidRPr="00BF4DC6">
        <w:rPr>
          <w:lang w:val="hu-HU"/>
        </w:rPr>
        <w:t xml:space="preserve"> fokozatosan elhalványulnak és</w:t>
      </w:r>
      <w:r w:rsidR="004638F0" w:rsidRPr="00BF4DC6">
        <w:rPr>
          <w:lang w:val="hu-HU"/>
        </w:rPr>
        <w:t xml:space="preserve"> végül</w:t>
      </w:r>
      <w:r w:rsidR="0040371E" w:rsidRPr="00BF4DC6">
        <w:rPr>
          <w:lang w:val="hu-HU"/>
        </w:rPr>
        <w:t xml:space="preserve"> törlődnek.</w:t>
      </w:r>
      <w:r w:rsidR="00742948" w:rsidRPr="00BF4DC6">
        <w:rPr>
          <w:lang w:val="hu-HU"/>
        </w:rPr>
        <w:t xml:space="preserve"> Az eljárás grafikus reprezentációját az </w:t>
      </w:r>
      <w:r w:rsidR="004554A6" w:rsidRPr="00BF4DC6">
        <w:rPr>
          <w:lang w:val="hu-HU"/>
        </w:rPr>
        <w:fldChar w:fldCharType="begin"/>
      </w:r>
      <w:r w:rsidR="00742948" w:rsidRPr="00BF4DC6">
        <w:rPr>
          <w:lang w:val="hu-HU"/>
        </w:rPr>
        <w:instrText xml:space="preserve"> REF _Ref341020814 \h </w:instrText>
      </w:r>
      <w:r w:rsidR="004554A6" w:rsidRPr="00BF4DC6">
        <w:rPr>
          <w:lang w:val="hu-HU"/>
        </w:rPr>
      </w:r>
      <w:r w:rsidR="004554A6" w:rsidRPr="00BF4DC6">
        <w:rPr>
          <w:lang w:val="hu-HU"/>
        </w:rPr>
        <w:fldChar w:fldCharType="separate"/>
      </w:r>
      <w:r w:rsidR="006B5ACD">
        <w:rPr>
          <w:noProof/>
          <w:lang w:val="hu-HU"/>
        </w:rPr>
        <w:t>1</w:t>
      </w:r>
      <w:r w:rsidR="006B5ACD" w:rsidRPr="00BF4DC6">
        <w:rPr>
          <w:lang w:val="hu-HU"/>
        </w:rPr>
        <w:t>. ábra</w:t>
      </w:r>
      <w:r w:rsidR="004554A6" w:rsidRPr="00BF4DC6">
        <w:rPr>
          <w:lang w:val="hu-HU"/>
        </w:rPr>
        <w:fldChar w:fldCharType="end"/>
      </w:r>
      <w:r w:rsidR="00742948" w:rsidRPr="00BF4DC6">
        <w:rPr>
          <w:lang w:val="hu-HU"/>
        </w:rPr>
        <w:t xml:space="preserve"> mutatja.</w:t>
      </w:r>
      <w:r w:rsidR="000C2694" w:rsidRPr="00BF4DC6">
        <w:rPr>
          <w:lang w:val="hu-HU"/>
        </w:rPr>
        <w:t xml:space="preserve"> Az MHI eljárást a mozgás szegmentálásában is felhasználtuk.</w:t>
      </w:r>
      <w:r w:rsidR="00E739D4" w:rsidRPr="00BF4DC6">
        <w:rPr>
          <w:lang w:val="hu-HU"/>
        </w:rPr>
        <w:t xml:space="preserve"> </w:t>
      </w:r>
      <w:r w:rsidR="006706B1" w:rsidRPr="00BF4DC6">
        <w:rPr>
          <w:lang w:val="hu-HU"/>
        </w:rPr>
        <w:t>Maga a</w:t>
      </w:r>
      <w:r w:rsidR="00E739D4" w:rsidRPr="00BF4DC6">
        <w:rPr>
          <w:lang w:val="hu-HU"/>
        </w:rPr>
        <w:t xml:space="preserve"> gesztus képkockák sorozat</w:t>
      </w:r>
      <w:r w:rsidR="006706B1" w:rsidRPr="00BF4DC6">
        <w:rPr>
          <w:lang w:val="hu-HU"/>
        </w:rPr>
        <w:t>a</w:t>
      </w:r>
      <w:r w:rsidR="00D86044" w:rsidRPr="00BF4DC6">
        <w:rPr>
          <w:lang w:val="hu-HU"/>
        </w:rPr>
        <w:t xml:space="preserve">, vagyis a </w:t>
      </w:r>
      <w:r w:rsidR="00457C5D">
        <w:rPr>
          <w:lang w:val="hu-HU"/>
        </w:rPr>
        <w:t>képszekvencia</w:t>
      </w:r>
      <w:r w:rsidR="00D86044" w:rsidRPr="00BF4DC6">
        <w:rPr>
          <w:lang w:val="hu-HU"/>
        </w:rPr>
        <w:t xml:space="preserve"> szegmensei</w:t>
      </w:r>
      <w:r w:rsidR="006706B1" w:rsidRPr="00BF4DC6">
        <w:rPr>
          <w:lang w:val="hu-HU"/>
        </w:rPr>
        <w:t xml:space="preserve"> alatt fog megjelenni</w:t>
      </w:r>
      <w:r w:rsidR="001E6205" w:rsidRPr="00BF4DC6">
        <w:rPr>
          <w:lang w:val="hu-HU"/>
        </w:rPr>
        <w:t xml:space="preserve">. A </w:t>
      </w:r>
      <w:r w:rsidR="00EC298A" w:rsidRPr="00BF4DC6">
        <w:rPr>
          <w:lang w:val="hu-HU"/>
        </w:rPr>
        <w:t>szegmensre</w:t>
      </w:r>
      <w:r w:rsidR="001E6205" w:rsidRPr="00BF4DC6">
        <w:rPr>
          <w:lang w:val="hu-HU"/>
        </w:rPr>
        <w:t xml:space="preserve"> teljesülnie kell a következő feltételnek:</w:t>
      </w:r>
      <w:r w:rsidR="00E739D4" w:rsidRPr="00BF4DC6">
        <w:rPr>
          <w:lang w:val="hu-HU"/>
        </w:rPr>
        <w:t xml:space="preserve"> olyan nyitó és záró képkocká</w:t>
      </w:r>
      <w:r w:rsidR="00EC298A" w:rsidRPr="00BF4DC6">
        <w:rPr>
          <w:lang w:val="hu-HU"/>
        </w:rPr>
        <w:t>k tartoznak hozzá</w:t>
      </w:r>
      <w:r w:rsidR="00E739D4" w:rsidRPr="00BF4DC6">
        <w:rPr>
          <w:lang w:val="hu-HU"/>
        </w:rPr>
        <w:t xml:space="preserve">, </w:t>
      </w:r>
      <w:r w:rsidR="00FD25B5">
        <w:rPr>
          <w:lang w:val="hu-HU"/>
        </w:rPr>
        <w:t>hogy a hozzájuk</w:t>
      </w:r>
      <w:r w:rsidR="00F72F85" w:rsidRPr="00BF4DC6">
        <w:rPr>
          <w:lang w:val="hu-HU"/>
        </w:rPr>
        <w:t xml:space="preserve"> számított</w:t>
      </w:r>
      <w:r w:rsidR="00E739D4" w:rsidRPr="00BF4DC6">
        <w:rPr>
          <w:lang w:val="hu-HU"/>
        </w:rPr>
        <w:t xml:space="preserve"> MHI képek átlagintenzitás értéke alacsonyabb</w:t>
      </w:r>
      <w:r w:rsidR="001E6205" w:rsidRPr="00BF4DC6">
        <w:rPr>
          <w:lang w:val="hu-HU"/>
        </w:rPr>
        <w:t>,</w:t>
      </w:r>
      <w:r w:rsidR="00E739D4" w:rsidRPr="00BF4DC6">
        <w:rPr>
          <w:lang w:val="hu-HU"/>
        </w:rPr>
        <w:t xml:space="preserve"> mint eg</w:t>
      </w:r>
      <w:r w:rsidR="00D600E4" w:rsidRPr="00BF4DC6">
        <w:rPr>
          <w:lang w:val="hu-HU"/>
        </w:rPr>
        <w:t>y előre definiált küszöbérték.</w:t>
      </w:r>
      <w:r w:rsidR="00F72F85" w:rsidRPr="00BF4DC6">
        <w:rPr>
          <w:lang w:val="hu-HU"/>
        </w:rPr>
        <w:t xml:space="preserve"> Vagyis olyan képkockák határolják a szegmenst, ahol a mozgás intenzitása alacsony volt.</w:t>
      </w:r>
    </w:p>
    <w:p w:rsidR="00CD034C" w:rsidRPr="00BF4DC6" w:rsidRDefault="00CD034C" w:rsidP="00BD136C">
      <w:pPr>
        <w:keepNext/>
        <w:spacing w:before="220"/>
        <w:ind w:firstLine="0"/>
        <w:jc w:val="center"/>
        <w:rPr>
          <w:lang w:val="hu-HU"/>
        </w:rPr>
      </w:pPr>
      <w:r w:rsidRPr="00BF4DC6">
        <w:rPr>
          <w:noProof/>
          <w:lang w:val="hu-HU" w:eastAsia="hu-HU"/>
        </w:rPr>
        <w:lastRenderedPageBreak/>
        <w:drawing>
          <wp:inline distT="0" distB="0" distL="0" distR="0">
            <wp:extent cx="1494183" cy="1080000"/>
            <wp:effectExtent l="1905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83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4DC6">
        <w:rPr>
          <w:noProof/>
          <w:lang w:val="hu-HU" w:eastAsia="hu-HU"/>
        </w:rPr>
        <w:tab/>
      </w:r>
      <w:r w:rsidRPr="00BF4DC6">
        <w:rPr>
          <w:noProof/>
          <w:lang w:val="hu-HU" w:eastAsia="hu-HU"/>
        </w:rPr>
        <w:drawing>
          <wp:inline distT="0" distB="0" distL="0" distR="0">
            <wp:extent cx="1494184" cy="1080000"/>
            <wp:effectExtent l="1905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184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0" w:name="_Ref341020814"/>
    <w:p w:rsidR="00CD034C" w:rsidRPr="00BF4DC6" w:rsidRDefault="004554A6" w:rsidP="00157EB7">
      <w:pPr>
        <w:pStyle w:val="Kpalrs"/>
        <w:rPr>
          <w:lang w:val="hu-HU"/>
        </w:rPr>
      </w:pPr>
      <w:r w:rsidRPr="00BF4DC6">
        <w:rPr>
          <w:lang w:val="hu-HU"/>
        </w:rPr>
        <w:fldChar w:fldCharType="begin"/>
      </w:r>
      <w:r w:rsidR="00CD034C" w:rsidRPr="00BF4DC6">
        <w:rPr>
          <w:lang w:val="hu-HU"/>
        </w:rPr>
        <w:instrText xml:space="preserve"> SEQ ábra \* ARABIC </w:instrText>
      </w:r>
      <w:r w:rsidRPr="00BF4DC6">
        <w:rPr>
          <w:lang w:val="hu-HU"/>
        </w:rPr>
        <w:fldChar w:fldCharType="separate"/>
      </w:r>
      <w:r w:rsidR="006B5ACD">
        <w:rPr>
          <w:noProof/>
          <w:lang w:val="hu-HU"/>
        </w:rPr>
        <w:t>1</w:t>
      </w:r>
      <w:r w:rsidRPr="00BF4DC6">
        <w:rPr>
          <w:lang w:val="hu-HU"/>
        </w:rPr>
        <w:fldChar w:fldCharType="end"/>
      </w:r>
      <w:r w:rsidR="00CD034C" w:rsidRPr="00BF4DC6">
        <w:rPr>
          <w:lang w:val="hu-HU"/>
        </w:rPr>
        <w:t>. ábra</w:t>
      </w:r>
      <w:bookmarkEnd w:id="0"/>
      <w:r w:rsidR="00CD034C" w:rsidRPr="00BF4DC6">
        <w:rPr>
          <w:lang w:val="hu-HU"/>
        </w:rPr>
        <w:t xml:space="preserve">. </w:t>
      </w:r>
      <w:r w:rsidR="00E22397" w:rsidRPr="00BF4DC6">
        <w:rPr>
          <w:b w:val="0"/>
          <w:lang w:val="hu-HU"/>
        </w:rPr>
        <w:t xml:space="preserve">A bal oldali ábrán egy mozdulatsorhoz tartozó </w:t>
      </w:r>
      <m:oMath>
        <m:r>
          <m:rPr>
            <m:nor/>
          </m:rPr>
          <w:rPr>
            <w:b w:val="0"/>
            <w:lang w:val="hu-HU"/>
          </w:rPr>
          <m:t>D(x, y, t)</m:t>
        </m:r>
      </m:oMath>
      <w:r w:rsidR="008465DC" w:rsidRPr="008465DC">
        <w:rPr>
          <w:b w:val="0"/>
          <w:lang w:val="hu-HU"/>
        </w:rPr>
        <w:t xml:space="preserve"> </w:t>
      </w:r>
      <w:r w:rsidR="00305FC8">
        <w:rPr>
          <w:b w:val="0"/>
          <w:lang w:val="hu-HU"/>
        </w:rPr>
        <w:t>maszk</w:t>
      </w:r>
      <w:r w:rsidR="00E22397" w:rsidRPr="00BF4DC6">
        <w:rPr>
          <w:b w:val="0"/>
          <w:lang w:val="hu-HU"/>
        </w:rPr>
        <w:t xml:space="preserve"> látható, a jobb oldalin pedig a MHI</w:t>
      </w:r>
      <w:r w:rsidR="00E334F0">
        <w:rPr>
          <w:b w:val="0"/>
          <w:lang w:val="hu-HU"/>
        </w:rPr>
        <w:t xml:space="preserve"> reprezentáció</w:t>
      </w:r>
      <w:r w:rsidR="00E22397" w:rsidRPr="00BF4DC6">
        <w:rPr>
          <w:b w:val="0"/>
          <w:lang w:val="hu-HU"/>
        </w:rPr>
        <w:t>.</w:t>
      </w:r>
    </w:p>
    <w:p w:rsidR="00ED302C" w:rsidRPr="00BF4DC6" w:rsidRDefault="00ED302C" w:rsidP="00ED302C">
      <w:pPr>
        <w:pStyle w:val="heading2"/>
        <w:numPr>
          <w:ilvl w:val="1"/>
          <w:numId w:val="5"/>
        </w:numPr>
        <w:rPr>
          <w:lang w:val="hu-HU"/>
        </w:rPr>
      </w:pPr>
      <w:r w:rsidRPr="00BF4DC6">
        <w:rPr>
          <w:lang w:val="hu-HU"/>
        </w:rPr>
        <w:t>A mozgást meghatározó régiók</w:t>
      </w:r>
    </w:p>
    <w:p w:rsidR="00ED302C" w:rsidRPr="00BF4DC6" w:rsidRDefault="00FB2B8B" w:rsidP="00A537FB">
      <w:pPr>
        <w:ind w:firstLine="0"/>
        <w:rPr>
          <w:lang w:val="hu-HU"/>
        </w:rPr>
      </w:pPr>
      <w:r w:rsidRPr="00BF4DC6">
        <w:rPr>
          <w:lang w:val="hu-HU"/>
        </w:rPr>
        <w:t>Következő lépésben megkeressük azokat a régiókat az MHI-n, melye</w:t>
      </w:r>
      <w:r w:rsidR="00690C9F">
        <w:rPr>
          <w:lang w:val="hu-HU"/>
        </w:rPr>
        <w:t>k</w:t>
      </w:r>
      <w:r w:rsidRPr="00BF4DC6">
        <w:rPr>
          <w:lang w:val="hu-HU"/>
        </w:rPr>
        <w:t xml:space="preserve"> meghatározóak a fejmozgásban.</w:t>
      </w:r>
      <w:r w:rsidR="00BE1834" w:rsidRPr="00BF4DC6">
        <w:rPr>
          <w:lang w:val="hu-HU"/>
        </w:rPr>
        <w:t xml:space="preserve"> Erre a </w:t>
      </w:r>
      <w:r w:rsidR="00B02AC2" w:rsidRPr="00BF4DC6">
        <w:rPr>
          <w:lang w:val="hu-HU"/>
        </w:rPr>
        <w:t>FAST</w:t>
      </w:r>
      <w:r w:rsidR="00510A1A">
        <w:rPr>
          <w:lang w:val="hu-HU"/>
        </w:rPr>
        <w:t xml:space="preserve"> (</w:t>
      </w:r>
      <w:r w:rsidR="00510A1A" w:rsidRPr="00510A1A">
        <w:rPr>
          <w:lang w:val="hu-HU"/>
        </w:rPr>
        <w:t>Features from Accelerated Segment Test</w:t>
      </w:r>
      <w:r w:rsidR="00510A1A">
        <w:rPr>
          <w:lang w:val="hu-HU"/>
        </w:rPr>
        <w:t>)</w:t>
      </w:r>
      <w:r w:rsidR="00B02AC2" w:rsidRPr="00BF4DC6">
        <w:rPr>
          <w:lang w:val="hu-HU"/>
        </w:rPr>
        <w:t xml:space="preserve"> </w:t>
      </w:r>
      <w:r w:rsidR="00C6659C" w:rsidRPr="00BF4DC6">
        <w:rPr>
          <w:lang w:val="hu-HU"/>
        </w:rPr>
        <w:t>algoritmust</w:t>
      </w:r>
      <w:r w:rsidR="005055E5">
        <w:rPr>
          <w:lang w:val="hu-HU"/>
        </w:rPr>
        <w:t xml:space="preserve"> </w:t>
      </w:r>
      <w:sdt>
        <w:sdtPr>
          <w:rPr>
            <w:lang w:val="hu-HU"/>
          </w:rPr>
          <w:id w:val="1625631"/>
          <w:citation/>
        </w:sdtPr>
        <w:sdtContent>
          <w:r w:rsidR="004554A6">
            <w:rPr>
              <w:lang w:val="hu-HU"/>
            </w:rPr>
            <w:fldChar w:fldCharType="begin"/>
          </w:r>
          <w:r w:rsidR="005055E5">
            <w:rPr>
              <w:lang w:val="hu-HU"/>
            </w:rPr>
            <w:instrText xml:space="preserve"> CITATION ERo06 \l 1038 </w:instrText>
          </w:r>
          <w:r w:rsidR="004554A6">
            <w:rPr>
              <w:lang w:val="hu-HU"/>
            </w:rPr>
            <w:fldChar w:fldCharType="separate"/>
          </w:r>
          <w:r w:rsidR="005055E5" w:rsidRPr="005055E5">
            <w:rPr>
              <w:noProof/>
              <w:lang w:val="hu-HU"/>
            </w:rPr>
            <w:t>[</w:t>
          </w:r>
          <w:hyperlink w:anchor="ERo06" w:history="1">
            <w:r w:rsidR="005055E5" w:rsidRPr="005055E5">
              <w:rPr>
                <w:noProof/>
                <w:lang w:val="hu-HU"/>
              </w:rPr>
              <w:t>16</w:t>
            </w:r>
          </w:hyperlink>
          <w:r w:rsidR="005055E5" w:rsidRPr="005055E5">
            <w:rPr>
              <w:noProof/>
              <w:lang w:val="hu-HU"/>
            </w:rPr>
            <w:t>]</w:t>
          </w:r>
          <w:r w:rsidR="004554A6">
            <w:rPr>
              <w:lang w:val="hu-HU"/>
            </w:rPr>
            <w:fldChar w:fldCharType="end"/>
          </w:r>
        </w:sdtContent>
      </w:sdt>
      <w:r w:rsidR="00FE7C16">
        <w:rPr>
          <w:lang w:val="hu-HU"/>
        </w:rPr>
        <w:t xml:space="preserve"> </w:t>
      </w:r>
      <w:r w:rsidR="00B02AC2" w:rsidRPr="00BF4DC6">
        <w:rPr>
          <w:lang w:val="hu-HU"/>
        </w:rPr>
        <w:t xml:space="preserve">használtuk, </w:t>
      </w:r>
      <w:r w:rsidR="00E67112">
        <w:rPr>
          <w:lang w:val="hu-HU"/>
        </w:rPr>
        <w:t>ami</w:t>
      </w:r>
      <w:r w:rsidR="00B02AC2" w:rsidRPr="00BF4DC6">
        <w:rPr>
          <w:lang w:val="hu-HU"/>
        </w:rPr>
        <w:t xml:space="preserve"> e</w:t>
      </w:r>
      <w:r w:rsidR="00BE1834" w:rsidRPr="00BF4DC6">
        <w:rPr>
          <w:lang w:val="hu-HU"/>
        </w:rPr>
        <w:t>gy egyszerű sarokdetektor</w:t>
      </w:r>
      <w:r w:rsidR="008A05AA" w:rsidRPr="00BF4DC6">
        <w:rPr>
          <w:lang w:val="hu-HU"/>
        </w:rPr>
        <w:t xml:space="preserve"> –</w:t>
      </w:r>
      <w:r w:rsidR="00BE1834" w:rsidRPr="00BF4DC6">
        <w:rPr>
          <w:lang w:val="hu-HU"/>
        </w:rPr>
        <w:t xml:space="preserve"> jellemző pontok kinyerésére. Hatékonysága az alacsony számításigényében rejlik, mely által valós idejű feldolgozásra alkalmas. </w:t>
      </w:r>
      <w:r w:rsidR="00E24F39">
        <w:rPr>
          <w:lang w:val="hu-HU"/>
        </w:rPr>
        <w:t>Működése során v</w:t>
      </w:r>
      <w:r w:rsidR="00C74CF8" w:rsidRPr="00BF4DC6">
        <w:rPr>
          <w:lang w:val="hu-HU"/>
        </w:rPr>
        <w:t>eszi a kép minden egyes pixelét, melyeknek egy</w:t>
      </w:r>
      <w:r w:rsidR="00BE1834" w:rsidRPr="00BF4DC6">
        <w:rPr>
          <w:lang w:val="hu-HU"/>
        </w:rPr>
        <w:t xml:space="preserve"> adott sugarú környe</w:t>
      </w:r>
      <w:r w:rsidR="00BE2BBB" w:rsidRPr="00BF4DC6">
        <w:rPr>
          <w:lang w:val="hu-HU"/>
        </w:rPr>
        <w:t>zetében vizsgálja a többi pixel értékét</w:t>
      </w:r>
      <w:r w:rsidR="00057148" w:rsidRPr="00BF4DC6">
        <w:rPr>
          <w:lang w:val="hu-HU"/>
        </w:rPr>
        <w:t xml:space="preserve"> </w:t>
      </w:r>
      <w:r w:rsidR="00B25462">
        <w:rPr>
          <w:lang w:val="hu-HU"/>
        </w:rPr>
        <w:t>(</w:t>
      </w:r>
      <w:r w:rsidR="00057148" w:rsidRPr="00BF4DC6">
        <w:rPr>
          <w:lang w:val="hu-HU"/>
        </w:rPr>
        <w:t xml:space="preserve">lásd </w:t>
      </w:r>
      <w:r w:rsidR="004554A6" w:rsidRPr="00BF4DC6">
        <w:rPr>
          <w:lang w:val="hu-HU"/>
        </w:rPr>
        <w:fldChar w:fldCharType="begin"/>
      </w:r>
      <w:r w:rsidR="00057148" w:rsidRPr="00BF4DC6">
        <w:rPr>
          <w:lang w:val="hu-HU"/>
        </w:rPr>
        <w:instrText xml:space="preserve"> REF _Ref341022284 \h </w:instrText>
      </w:r>
      <w:r w:rsidR="004554A6" w:rsidRPr="00BF4DC6">
        <w:rPr>
          <w:lang w:val="hu-HU"/>
        </w:rPr>
      </w:r>
      <w:r w:rsidR="004554A6" w:rsidRPr="00BF4DC6">
        <w:rPr>
          <w:lang w:val="hu-HU"/>
        </w:rPr>
        <w:fldChar w:fldCharType="separate"/>
      </w:r>
      <w:r w:rsidR="006B5ACD">
        <w:rPr>
          <w:noProof/>
          <w:lang w:val="hu-HU"/>
        </w:rPr>
        <w:t>2</w:t>
      </w:r>
      <w:r w:rsidR="006B5ACD" w:rsidRPr="00BF4DC6">
        <w:rPr>
          <w:lang w:val="hu-HU"/>
        </w:rPr>
        <w:t>. ábra</w:t>
      </w:r>
      <w:r w:rsidR="004554A6" w:rsidRPr="00BF4DC6">
        <w:rPr>
          <w:lang w:val="hu-HU"/>
        </w:rPr>
        <w:fldChar w:fldCharType="end"/>
      </w:r>
      <w:r w:rsidR="00B25462">
        <w:rPr>
          <w:lang w:val="hu-HU"/>
        </w:rPr>
        <w:t>)</w:t>
      </w:r>
      <w:r w:rsidR="00BE1834" w:rsidRPr="00BF4DC6">
        <w:rPr>
          <w:lang w:val="hu-HU"/>
        </w:rPr>
        <w:t xml:space="preserve">. Ha a környezetben szerepelő intenzitás értékek jelentősen nagyobbak, vagy kisebbek, mint a középpont, akkor azt sarokként osztályozza. Általában sarkok egy halmazát találja meg </w:t>
      </w:r>
      <w:r w:rsidR="009B0799">
        <w:rPr>
          <w:lang w:val="hu-HU"/>
        </w:rPr>
        <w:t>(</w:t>
      </w:r>
      <w:r w:rsidR="00BE1834" w:rsidRPr="00BF4DC6">
        <w:rPr>
          <w:lang w:val="hu-HU"/>
        </w:rPr>
        <w:t>szűkebb környezetben</w:t>
      </w:r>
      <w:r w:rsidR="009B0799">
        <w:rPr>
          <w:lang w:val="hu-HU"/>
        </w:rPr>
        <w:t>)</w:t>
      </w:r>
      <w:r w:rsidR="00BE1834" w:rsidRPr="00BF4DC6">
        <w:rPr>
          <w:lang w:val="hu-HU"/>
        </w:rPr>
        <w:t xml:space="preserve">, ezért </w:t>
      </w:r>
      <w:r w:rsidR="0043418D" w:rsidRPr="00BF4DC6">
        <w:rPr>
          <w:lang w:val="hu-HU"/>
        </w:rPr>
        <w:t xml:space="preserve">szokás </w:t>
      </w:r>
      <w:r w:rsidR="009B0799">
        <w:rPr>
          <w:lang w:val="hu-HU"/>
        </w:rPr>
        <w:t>mérni valahogy a sarkok erősségét</w:t>
      </w:r>
      <w:r w:rsidR="00BE1834" w:rsidRPr="00BF4DC6">
        <w:rPr>
          <w:lang w:val="hu-HU"/>
        </w:rPr>
        <w:t xml:space="preserve">. </w:t>
      </w:r>
      <w:r w:rsidR="0043418D" w:rsidRPr="00BF4DC6">
        <w:rPr>
          <w:lang w:val="hu-HU"/>
        </w:rPr>
        <w:t>Általában</w:t>
      </w:r>
      <w:r w:rsidR="00BE1834" w:rsidRPr="00BF4DC6">
        <w:rPr>
          <w:lang w:val="hu-HU"/>
        </w:rPr>
        <w:t xml:space="preserve"> kétmen</w:t>
      </w:r>
      <w:r w:rsidR="003D5A8F" w:rsidRPr="00BF4DC6">
        <w:rPr>
          <w:lang w:val="hu-HU"/>
        </w:rPr>
        <w:t>etes algoritmusként implementálják</w:t>
      </w:r>
      <w:r w:rsidR="00BE1834" w:rsidRPr="00BF4DC6">
        <w:rPr>
          <w:lang w:val="hu-HU"/>
        </w:rPr>
        <w:t>, mely rendkívüli gyors számítást tesz lehetővé.</w:t>
      </w:r>
    </w:p>
    <w:p w:rsidR="00455F09" w:rsidRPr="00BF4DC6" w:rsidRDefault="00455F09" w:rsidP="00A537FB">
      <w:pPr>
        <w:keepNext/>
        <w:spacing w:before="220" w:after="120"/>
        <w:jc w:val="center"/>
        <w:rPr>
          <w:lang w:val="hu-HU"/>
        </w:rPr>
      </w:pPr>
      <w:r w:rsidRPr="00BF4DC6">
        <w:rPr>
          <w:noProof/>
          <w:lang w:val="hu-HU" w:eastAsia="hu-HU"/>
        </w:rPr>
        <w:drawing>
          <wp:inline distT="0" distB="0" distL="0" distR="0">
            <wp:extent cx="2284441" cy="1080000"/>
            <wp:effectExtent l="19050" t="0" r="1559" b="0"/>
            <wp:docPr id="10" name="Kép 10" descr="http://mialmanach.mit.bme.hu/sites/default/files/erdekesseg/8609/zip/kepek/cor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ialmanach.mit.bme.hu/sites/default/files/erdekesseg/8609/zip/kepek/corner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441" cy="10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" w:name="_Ref341022284"/>
    <w:p w:rsidR="005F548B" w:rsidRPr="00BF4DC6" w:rsidRDefault="004554A6" w:rsidP="00157EB7">
      <w:pPr>
        <w:pStyle w:val="Kpalrs"/>
        <w:rPr>
          <w:b w:val="0"/>
          <w:lang w:val="hu-HU"/>
        </w:rPr>
      </w:pPr>
      <w:r w:rsidRPr="00BF4DC6">
        <w:rPr>
          <w:lang w:val="hu-HU"/>
        </w:rPr>
        <w:fldChar w:fldCharType="begin"/>
      </w:r>
      <w:r w:rsidR="00455F09" w:rsidRPr="00BF4DC6">
        <w:rPr>
          <w:lang w:val="hu-HU"/>
        </w:rPr>
        <w:instrText xml:space="preserve"> SEQ ábra \* ARABIC </w:instrText>
      </w:r>
      <w:r w:rsidRPr="00BF4DC6">
        <w:rPr>
          <w:lang w:val="hu-HU"/>
        </w:rPr>
        <w:fldChar w:fldCharType="separate"/>
      </w:r>
      <w:r w:rsidR="006B5ACD">
        <w:rPr>
          <w:noProof/>
          <w:lang w:val="hu-HU"/>
        </w:rPr>
        <w:t>2</w:t>
      </w:r>
      <w:r w:rsidRPr="00BF4DC6">
        <w:rPr>
          <w:lang w:val="hu-HU"/>
        </w:rPr>
        <w:fldChar w:fldCharType="end"/>
      </w:r>
      <w:r w:rsidR="00455F09" w:rsidRPr="00BF4DC6">
        <w:rPr>
          <w:lang w:val="hu-HU"/>
        </w:rPr>
        <w:t>. ábra</w:t>
      </w:r>
      <w:bookmarkEnd w:id="1"/>
      <w:r w:rsidR="00455F09" w:rsidRPr="00BF4DC6">
        <w:rPr>
          <w:lang w:val="hu-HU"/>
        </w:rPr>
        <w:t xml:space="preserve">. </w:t>
      </w:r>
      <w:r w:rsidR="005F548B" w:rsidRPr="00BF4DC6">
        <w:rPr>
          <w:b w:val="0"/>
          <w:lang w:val="hu-HU"/>
        </w:rPr>
        <w:t>A FAST detektor által vizsgált tartomány egy potenciális sarokpont esetén.</w:t>
      </w:r>
      <w:r w:rsidR="00A537FB" w:rsidRPr="00BF4DC6">
        <w:rPr>
          <w:b w:val="0"/>
          <w:lang w:val="hu-HU"/>
        </w:rPr>
        <w:t xml:space="preserve"> A detektor egy vizsgált pont körüli kör mentén – például egy 3 sugarú, 16 kerületű – vizsgálódik, ha ebből valahány – például 9 – eltér a pixelnél legalább egy küszöbbel magasabb értékkel, akkor az adott középpont egy jellemző pont.</w:t>
      </w:r>
    </w:p>
    <w:p w:rsidR="003E1F68" w:rsidRPr="00BF4DC6" w:rsidRDefault="0029668B" w:rsidP="003D6304">
      <w:pPr>
        <w:pStyle w:val="heading2"/>
        <w:numPr>
          <w:ilvl w:val="1"/>
          <w:numId w:val="5"/>
        </w:numPr>
        <w:rPr>
          <w:lang w:val="hu-HU"/>
        </w:rPr>
      </w:pPr>
      <w:r w:rsidRPr="00BF4DC6">
        <w:rPr>
          <w:lang w:val="hu-HU"/>
        </w:rPr>
        <w:t>Optikai áramlás</w:t>
      </w:r>
    </w:p>
    <w:p w:rsidR="009951E7" w:rsidRPr="00BF4DC6" w:rsidRDefault="00D86D5D" w:rsidP="009951E7">
      <w:pPr>
        <w:pStyle w:val="p1a"/>
        <w:rPr>
          <w:lang w:val="hu-HU"/>
        </w:rPr>
      </w:pPr>
      <w:r w:rsidRPr="00BF4DC6">
        <w:rPr>
          <w:lang w:val="hu-HU"/>
        </w:rPr>
        <w:t xml:space="preserve">A FAST algoritmus jellemzőpontok egy halmazával </w:t>
      </w:r>
      <w:r w:rsidR="00637171">
        <w:rPr>
          <w:lang w:val="hu-HU"/>
        </w:rPr>
        <w:t>tér vissza</w:t>
      </w:r>
      <w:r w:rsidRPr="00BF4DC6">
        <w:rPr>
          <w:lang w:val="hu-HU"/>
        </w:rPr>
        <w:t xml:space="preserve"> a MHI-n. A következő lépésben ezen jellemzőpontokra számítjuk ki az optikai áramláshoz tartozó vektorokat </w:t>
      </w:r>
      <w:r w:rsidR="002D1C08" w:rsidRPr="00BF4DC6">
        <w:rPr>
          <w:lang w:val="hu-HU"/>
        </w:rPr>
        <w:t xml:space="preserve">az aktuális képkockára és arra, amelynek az időbélyege megegyezik az MHI időbélyegével, vagyis az aktuális képkocka </w:t>
      </w:r>
      <w:r w:rsidR="00A54982" w:rsidRPr="00BF4DC6">
        <w:rPr>
          <w:lang w:val="hu-HU"/>
        </w:rPr>
        <w:t>megelőzőjével</w:t>
      </w:r>
      <w:r w:rsidR="002D1C08" w:rsidRPr="00BF4DC6">
        <w:rPr>
          <w:lang w:val="hu-HU"/>
        </w:rPr>
        <w:t>.</w:t>
      </w:r>
    </w:p>
    <w:p w:rsidR="009F4983" w:rsidRPr="00BF4DC6" w:rsidRDefault="006A40FA" w:rsidP="009F4983">
      <w:pPr>
        <w:rPr>
          <w:lang w:val="hu-HU"/>
        </w:rPr>
      </w:pPr>
      <w:r w:rsidRPr="00BF4DC6">
        <w:rPr>
          <w:lang w:val="hu-HU"/>
        </w:rPr>
        <w:t>A</w:t>
      </w:r>
      <w:r w:rsidR="00FE7C16">
        <w:rPr>
          <w:lang w:val="hu-HU"/>
        </w:rPr>
        <w:t>z optikai áramlás (optical flow</w:t>
      </w:r>
      <w:r w:rsidRPr="00BF4DC6">
        <w:rPr>
          <w:lang w:val="hu-HU"/>
        </w:rPr>
        <w:t>) meghatározása lényegében nem más, mint több képen azonos képrészletek megfeleltetése. Az eredmény egy vekto</w:t>
      </w:r>
      <w:r w:rsidR="00496B1A" w:rsidRPr="00BF4DC6">
        <w:rPr>
          <w:lang w:val="hu-HU"/>
        </w:rPr>
        <w:t xml:space="preserve">rmező, amely az </w:t>
      </w:r>
      <w:r w:rsidR="00496B1A" w:rsidRPr="00BF4DC6">
        <w:rPr>
          <w:lang w:val="hu-HU"/>
        </w:rPr>
        <w:lastRenderedPageBreak/>
        <w:t xml:space="preserve">elmozdulásokat, vagyis a </w:t>
      </w:r>
      <w:r w:rsidRPr="00BF4DC6">
        <w:rPr>
          <w:lang w:val="hu-HU"/>
        </w:rPr>
        <w:t>sebességvektorokat tartalmazza.</w:t>
      </w:r>
      <w:r w:rsidR="009F4983" w:rsidRPr="00BF4DC6">
        <w:rPr>
          <w:lang w:val="hu-HU"/>
        </w:rPr>
        <w:t xml:space="preserve"> </w:t>
      </w:r>
      <w:r w:rsidR="00822B01">
        <w:rPr>
          <w:lang w:val="hu-HU"/>
        </w:rPr>
        <w:t>O</w:t>
      </w:r>
      <w:r w:rsidR="009F4983" w:rsidRPr="00BF4DC6">
        <w:rPr>
          <w:lang w:val="hu-HU"/>
        </w:rPr>
        <w:t>ptikai folyamon tehát azt értjük, ahogy a képintenzitások mozgása megjelenik egymás utáni képeken. Különböző típusú képbemenetekhez az egyes optikai folyam algoritmu</w:t>
      </w:r>
      <w:r w:rsidR="001F7941" w:rsidRPr="00BF4DC6">
        <w:rPr>
          <w:lang w:val="hu-HU"/>
        </w:rPr>
        <w:t>sok más-más eredményt adhatnak</w:t>
      </w:r>
      <w:r w:rsidR="009F4983" w:rsidRPr="00BF4DC6">
        <w:rPr>
          <w:lang w:val="hu-HU"/>
        </w:rPr>
        <w:t>, ezért célszerű a bemeneti adatok milyenségének figyelembevételével választani a lehetséges algoritmusok közül, hogy a kapott vektormező minél jobban közelítse a képeken látható objektumok valós fizikai mozgását. Inputként a videó egymáshoz közeli képkockáit szokás megadni.</w:t>
      </w:r>
    </w:p>
    <w:p w:rsidR="009F4983" w:rsidRPr="00BF4DC6" w:rsidRDefault="009F4983" w:rsidP="002F3CA4">
      <w:pPr>
        <w:rPr>
          <w:lang w:val="hu-HU"/>
        </w:rPr>
      </w:pPr>
      <w:r w:rsidRPr="00BF4DC6">
        <w:rPr>
          <w:lang w:val="hu-HU"/>
        </w:rPr>
        <w:t xml:space="preserve">Az optikai folyam algoritmusok az összetartozó képpontok megtalálásához feltételezik, hogy ezek intenzitása közel megegyezik. Szinte az összes módszer alapját ez a feltételezés adja, amit optikai </w:t>
      </w:r>
      <w:r w:rsidR="001F7941" w:rsidRPr="00BF4DC6">
        <w:rPr>
          <w:lang w:val="hu-HU"/>
        </w:rPr>
        <w:t>folyam korlátozásként ismerünk.</w:t>
      </w:r>
      <w:r w:rsidRPr="00BF4DC6">
        <w:rPr>
          <w:lang w:val="hu-HU"/>
        </w:rPr>
        <w:t xml:space="preserve"> Jelölje </w:t>
      </w:r>
      <m:oMath>
        <m:r>
          <w:rPr>
            <w:rFonts w:ascii="Cambria Math" w:hAnsi="Cambria Math"/>
            <w:lang w:val="hu-HU"/>
          </w:rPr>
          <m:t>I(x, y, t)</m:t>
        </m:r>
      </m:oMath>
      <w:r w:rsidRPr="00BF4DC6">
        <w:rPr>
          <w:lang w:val="hu-HU"/>
        </w:rPr>
        <w:t xml:space="preserve"> egy adott </w:t>
      </w:r>
      <m:oMath>
        <m:r>
          <w:rPr>
            <w:rFonts w:ascii="Cambria Math" w:hAnsi="Cambria Math"/>
            <w:lang w:val="hu-HU"/>
          </w:rPr>
          <m:t>t</m:t>
        </m:r>
      </m:oMath>
      <w:r w:rsidRPr="00BF4DC6">
        <w:rPr>
          <w:lang w:val="hu-HU"/>
        </w:rPr>
        <w:t xml:space="preserve"> pillanatban a képintenzitást, amely egy időben változó képsorozatból származik. </w:t>
      </w:r>
      <w:r w:rsidR="008C2BC9" w:rsidRPr="00BF4DC6">
        <w:rPr>
          <w:lang w:val="hu-HU"/>
        </w:rPr>
        <w:t>A továbbiakhoz a következő feltételezéssel élünk: a</w:t>
      </w:r>
      <w:r w:rsidRPr="00BF4DC6">
        <w:rPr>
          <w:lang w:val="hu-HU"/>
        </w:rPr>
        <w:t xml:space="preserve"> mozgó vagy álló objektumok pontjainak intenzitása (lényegében) nem változik az idő múlásával.</w:t>
      </w:r>
      <w:r w:rsidR="005D3D81" w:rsidRPr="00BF4DC6">
        <w:rPr>
          <w:lang w:val="hu-HU"/>
        </w:rPr>
        <w:t xml:space="preserve"> </w:t>
      </w:r>
      <w:r w:rsidR="002F3CA4" w:rsidRPr="00BF4DC6">
        <w:rPr>
          <w:lang w:val="hu-HU"/>
        </w:rPr>
        <w:t>Legyen néhány objektum a képen</w:t>
      </w:r>
      <w:r w:rsidRPr="00BF4DC6">
        <w:rPr>
          <w:lang w:val="hu-HU"/>
        </w:rPr>
        <w:t xml:space="preserve">, ami </w:t>
      </w:r>
      <m:oMath>
        <m:r>
          <w:rPr>
            <w:rFonts w:ascii="Cambria Math" w:hAnsi="Cambria Math"/>
            <w:lang w:val="hu-HU"/>
          </w:rPr>
          <m:t>dt</m:t>
        </m:r>
      </m:oMath>
      <w:r w:rsidRPr="00BF4DC6">
        <w:rPr>
          <w:lang w:val="hu-HU"/>
        </w:rPr>
        <w:t xml:space="preserve"> idő alatt (a gyakorlatban egymás utáni képvétel alatt) elmozdul </w:t>
      </w:r>
      <m:oMath>
        <m:r>
          <w:rPr>
            <w:rFonts w:ascii="Cambria Math" w:hAnsi="Cambria Math"/>
            <w:lang w:val="hu-HU"/>
          </w:rPr>
          <m:t>(dx, dy)</m:t>
        </m:r>
      </m:oMath>
      <w:r w:rsidRPr="00BF4DC6">
        <w:rPr>
          <w:lang w:val="hu-HU"/>
        </w:rPr>
        <w:t xml:space="preserve"> távolságra. Az </w:t>
      </w:r>
      <m:oMath>
        <m:r>
          <w:rPr>
            <w:rFonts w:ascii="Cambria Math" w:hAnsi="Cambria Math"/>
            <w:lang w:val="hu-HU"/>
          </w:rPr>
          <m:t>I(x, y, t)</m:t>
        </m:r>
      </m:oMath>
      <w:r w:rsidRPr="00BF4DC6">
        <w:rPr>
          <w:lang w:val="hu-HU"/>
        </w:rPr>
        <w:t xml:space="preserve"> intenzitásérté</w:t>
      </w:r>
      <w:r w:rsidR="00C02A85" w:rsidRPr="00BF4DC6">
        <w:rPr>
          <w:lang w:val="hu-HU"/>
        </w:rPr>
        <w:t>kek Taylor-sorba fejtésével és az előbb</w:t>
      </w:r>
      <w:r w:rsidRPr="00BF4DC6">
        <w:rPr>
          <w:lang w:val="hu-HU"/>
        </w:rPr>
        <w:t xml:space="preserve"> feltétel</w:t>
      </w:r>
      <w:r w:rsidR="00C02A85" w:rsidRPr="00BF4DC6">
        <w:rPr>
          <w:lang w:val="hu-HU"/>
        </w:rPr>
        <w:t>ezett állítások</w:t>
      </w:r>
      <w:r w:rsidRPr="00BF4DC6">
        <w:rPr>
          <w:lang w:val="hu-HU"/>
        </w:rPr>
        <w:t xml:space="preserve"> felhasználásával kapjuk:</w:t>
      </w:r>
    </w:p>
    <w:p w:rsidR="00B63E94" w:rsidRPr="00BF4DC6" w:rsidRDefault="005417F6" w:rsidP="005417F6">
      <w:pPr>
        <w:tabs>
          <w:tab w:val="center" w:pos="3402"/>
          <w:tab w:val="right" w:pos="6946"/>
        </w:tabs>
        <w:spacing w:before="120" w:after="120"/>
        <w:jc w:val="left"/>
        <w:rPr>
          <w:lang w:val="hu-HU"/>
        </w:rPr>
      </w:pPr>
      <w:r w:rsidRPr="00BF4DC6">
        <w:rPr>
          <w:lang w:val="hu-HU"/>
        </w:rPr>
        <w:tab/>
      </w:r>
      <m:oMath>
        <m:r>
          <m:rPr>
            <m:sty m:val="p"/>
          </m:rPr>
          <w:rPr>
            <w:rFonts w:ascii="Cambria Math" w:hAnsi="Cambria Math"/>
            <w:sz w:val="22"/>
            <w:szCs w:val="22"/>
            <w:lang w:val="hu-HU"/>
          </w:rPr>
          <m:t>-</m:t>
        </m:r>
        <m:f>
          <m:fPr>
            <m:ctrlPr>
              <w:rPr>
                <w:rFonts w:ascii="Cambria Math" w:hAnsi="Cambria Math"/>
                <w:sz w:val="22"/>
                <w:szCs w:val="22"/>
                <w:lang w:val="hu-H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hu-HU"/>
              </w:rPr>
              <m:t>∂I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hu-HU"/>
              </w:rPr>
              <m:t>∂t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  <w:lang w:val="hu-HU"/>
          </w:rPr>
          <m:t>=</m:t>
        </m:r>
        <m:f>
          <m:fPr>
            <m:ctrlPr>
              <w:rPr>
                <w:rFonts w:ascii="Cambria Math" w:hAnsi="Cambria Math"/>
                <w:sz w:val="22"/>
                <w:szCs w:val="22"/>
                <w:lang w:val="hu-H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hu-HU"/>
              </w:rPr>
              <m:t>∂I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hu-HU"/>
              </w:rPr>
              <m:t>∂x</m:t>
            </m:r>
          </m:den>
        </m:f>
        <m:f>
          <m:fPr>
            <m:ctrlPr>
              <w:rPr>
                <w:rFonts w:ascii="Cambria Math" w:hAnsi="Cambria Math"/>
                <w:sz w:val="22"/>
                <w:szCs w:val="22"/>
                <w:lang w:val="hu-H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hu-HU"/>
              </w:rPr>
              <m:t>dx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hu-HU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  <w:lang w:val="hu-HU"/>
          </w:rPr>
          <m:t>+</m:t>
        </m:r>
        <m:f>
          <m:fPr>
            <m:ctrlPr>
              <w:rPr>
                <w:rFonts w:ascii="Cambria Math" w:hAnsi="Cambria Math"/>
                <w:sz w:val="22"/>
                <w:szCs w:val="22"/>
                <w:lang w:val="hu-H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hu-HU"/>
              </w:rPr>
              <m:t>∂I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hu-HU"/>
              </w:rPr>
              <m:t>∂y</m:t>
            </m:r>
          </m:den>
        </m:f>
        <m:f>
          <m:fPr>
            <m:ctrlPr>
              <w:rPr>
                <w:rFonts w:ascii="Cambria Math" w:hAnsi="Cambria Math"/>
                <w:sz w:val="22"/>
                <w:szCs w:val="22"/>
                <w:lang w:val="hu-H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hu-HU"/>
              </w:rPr>
              <m:t>dy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hu-HU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  <w:lang w:val="hu-HU"/>
          </w:rPr>
          <m:t>.</m:t>
        </m:r>
      </m:oMath>
      <w:r w:rsidRPr="00BF4DC6">
        <w:rPr>
          <w:lang w:val="hu-HU"/>
        </w:rPr>
        <w:tab/>
        <w:t>(</w:t>
      </w:r>
      <w:r w:rsidR="00777F51" w:rsidRPr="00BF4DC6">
        <w:rPr>
          <w:lang w:val="hu-HU"/>
        </w:rPr>
        <w:t>2</w:t>
      </w:r>
      <w:r w:rsidRPr="00BF4DC6">
        <w:rPr>
          <w:lang w:val="hu-HU"/>
        </w:rPr>
        <w:t>)</w:t>
      </w:r>
    </w:p>
    <w:p w:rsidR="006F13FD" w:rsidRPr="00BF4DC6" w:rsidRDefault="006F13FD" w:rsidP="00AD6830">
      <w:pPr>
        <w:tabs>
          <w:tab w:val="center" w:pos="3402"/>
          <w:tab w:val="right" w:pos="6946"/>
        </w:tabs>
        <w:spacing w:before="120"/>
        <w:ind w:firstLine="0"/>
        <w:rPr>
          <w:lang w:val="hu-HU"/>
        </w:rPr>
      </w:pPr>
      <w:r w:rsidRPr="00BF4DC6">
        <w:rPr>
          <w:lang w:val="hu-HU"/>
        </w:rPr>
        <w:t xml:space="preserve">Ezt a kifejezést rendszerint az optikai folyam feltételi egyenletének (vagy csak optikai </w:t>
      </w:r>
      <w:r w:rsidR="003C2FCF" w:rsidRPr="00BF4DC6">
        <w:rPr>
          <w:lang w:val="hu-HU"/>
        </w:rPr>
        <w:t>folyamkorlátozásnak</w:t>
      </w:r>
      <w:r w:rsidRPr="00BF4DC6">
        <w:rPr>
          <w:lang w:val="hu-HU"/>
        </w:rPr>
        <w:t xml:space="preserve">) nevezik, ahol </w:t>
      </w:r>
      <m:oMath>
        <m:r>
          <w:rPr>
            <w:rFonts w:ascii="Cambria Math" w:hAnsi="Cambria Math"/>
            <w:lang w:val="hu-HU"/>
          </w:rPr>
          <m:t>u=</m:t>
        </m:r>
        <m:f>
          <m:fPr>
            <m:type m:val="lin"/>
            <m:ctrlPr>
              <w:rPr>
                <w:rFonts w:ascii="Cambria Math" w:hAnsi="Cambria Math"/>
                <w:i/>
                <w:lang w:val="hu-HU"/>
              </w:rPr>
            </m:ctrlPr>
          </m:fPr>
          <m:num>
            <m:r>
              <w:rPr>
                <w:rFonts w:ascii="Cambria Math" w:hAnsi="Cambria Math"/>
                <w:lang w:val="hu-HU"/>
              </w:rPr>
              <m:t>dx</m:t>
            </m:r>
          </m:num>
          <m:den>
            <m:r>
              <w:rPr>
                <w:rFonts w:ascii="Cambria Math" w:hAnsi="Cambria Math"/>
                <w:lang w:val="hu-HU"/>
              </w:rPr>
              <m:t>dt</m:t>
            </m:r>
          </m:den>
        </m:f>
      </m:oMath>
      <w:r w:rsidRPr="00BF4DC6">
        <w:rPr>
          <w:lang w:val="hu-HU"/>
        </w:rPr>
        <w:t xml:space="preserve"> és</w:t>
      </w:r>
      <w:r w:rsidR="00A24577" w:rsidRPr="00BF4DC6">
        <w:rPr>
          <w:lang w:val="hu-HU"/>
        </w:rPr>
        <w:t xml:space="preserve"> </w:t>
      </w:r>
      <m:oMath>
        <m:f>
          <m:fPr>
            <m:type m:val="lin"/>
            <m:ctrlPr>
              <w:rPr>
                <w:rFonts w:ascii="Cambria Math" w:hAnsi="Cambria Math"/>
                <w:i/>
                <w:lang w:val="hu-HU"/>
              </w:rPr>
            </m:ctrlPr>
          </m:fPr>
          <m:num>
            <m:r>
              <w:rPr>
                <w:rFonts w:ascii="Cambria Math" w:hAnsi="Cambria Math"/>
                <w:lang w:val="hu-HU"/>
              </w:rPr>
              <m:t>v=dy</m:t>
            </m:r>
          </m:num>
          <m:den>
            <m:r>
              <w:rPr>
                <w:rFonts w:ascii="Cambria Math" w:hAnsi="Cambria Math"/>
                <w:lang w:val="hu-HU"/>
              </w:rPr>
              <m:t>dt</m:t>
            </m:r>
          </m:den>
        </m:f>
      </m:oMath>
      <w:r w:rsidRPr="00BF4DC6">
        <w:rPr>
          <w:lang w:val="hu-HU"/>
        </w:rPr>
        <w:t xml:space="preserve"> az optikai folyammező </w:t>
      </w:r>
      <m:oMath>
        <m:r>
          <w:rPr>
            <w:rFonts w:ascii="Cambria Math" w:hAnsi="Cambria Math"/>
            <w:lang w:val="hu-HU"/>
          </w:rPr>
          <m:t>x</m:t>
        </m:r>
      </m:oMath>
      <w:r w:rsidRPr="00BF4DC6">
        <w:rPr>
          <w:lang w:val="hu-HU"/>
        </w:rPr>
        <w:t xml:space="preserve"> és </w:t>
      </w:r>
      <m:oMath>
        <m:r>
          <w:rPr>
            <w:rFonts w:ascii="Cambria Math" w:hAnsi="Cambria Math"/>
            <w:lang w:val="hu-HU"/>
          </w:rPr>
          <m:t>y</m:t>
        </m:r>
      </m:oMath>
      <w:r w:rsidR="003C2FCF" w:rsidRPr="00BF4DC6">
        <w:rPr>
          <w:lang w:val="hu-HU"/>
        </w:rPr>
        <w:t xml:space="preserve"> </w:t>
      </w:r>
      <w:r w:rsidRPr="00BF4DC6">
        <w:rPr>
          <w:lang w:val="hu-HU"/>
        </w:rPr>
        <w:t>koordináta irányú összetevői.</w:t>
      </w:r>
      <w:r w:rsidR="003C2FCF" w:rsidRPr="00BF4DC6">
        <w:rPr>
          <w:lang w:val="hu-HU"/>
        </w:rPr>
        <w:t xml:space="preserve"> </w:t>
      </w:r>
      <w:r w:rsidRPr="00BF4DC6">
        <w:rPr>
          <w:lang w:val="hu-HU"/>
        </w:rPr>
        <w:t xml:space="preserve">Az egyenlet két ismeretlent </w:t>
      </w:r>
      <m:oMath>
        <m:r>
          <w:rPr>
            <w:rFonts w:ascii="Cambria Math" w:hAnsi="Cambria Math"/>
            <w:lang w:val="hu-HU"/>
          </w:rPr>
          <m:t>(u, v)</m:t>
        </m:r>
      </m:oMath>
      <w:r w:rsidR="003A2191" w:rsidRPr="00BF4DC6">
        <w:rPr>
          <w:lang w:val="hu-HU"/>
        </w:rPr>
        <w:t xml:space="preserve"> tartalmaz. A megoldásra, a teljesség igénye nélkül</w:t>
      </w:r>
      <w:r w:rsidR="006B5ACD">
        <w:rPr>
          <w:lang w:val="hu-HU"/>
        </w:rPr>
        <w:t>,</w:t>
      </w:r>
      <w:r w:rsidR="003A2191" w:rsidRPr="00BF4DC6">
        <w:rPr>
          <w:lang w:val="hu-HU"/>
        </w:rPr>
        <w:t xml:space="preserve"> </w:t>
      </w:r>
      <w:r w:rsidR="009A405A" w:rsidRPr="00BF4DC6">
        <w:rPr>
          <w:lang w:val="hu-HU"/>
        </w:rPr>
        <w:t>az alábbi</w:t>
      </w:r>
      <w:r w:rsidRPr="00BF4DC6">
        <w:rPr>
          <w:lang w:val="hu-HU"/>
        </w:rPr>
        <w:t xml:space="preserve"> technikák a</w:t>
      </w:r>
      <w:r w:rsidR="003C2FCF" w:rsidRPr="00BF4DC6">
        <w:rPr>
          <w:lang w:val="hu-HU"/>
        </w:rPr>
        <w:t xml:space="preserve"> legelterjedtebbek</w:t>
      </w:r>
      <w:r w:rsidR="009A405A" w:rsidRPr="00BF4DC6">
        <w:rPr>
          <w:lang w:val="hu-HU"/>
        </w:rPr>
        <w:t>.</w:t>
      </w:r>
    </w:p>
    <w:p w:rsidR="00124D78" w:rsidRPr="00BF4DC6" w:rsidRDefault="00124D78" w:rsidP="00124D78">
      <w:pPr>
        <w:pStyle w:val="heading3"/>
        <w:rPr>
          <w:lang w:val="hu-HU"/>
        </w:rPr>
      </w:pPr>
      <w:r w:rsidRPr="00BF4DC6">
        <w:rPr>
          <w:lang w:val="hu-HU"/>
        </w:rPr>
        <w:t>A differenciális módszerek</w:t>
      </w:r>
    </w:p>
    <w:p w:rsidR="00743EB6" w:rsidRPr="00BF4DC6" w:rsidRDefault="00124D78" w:rsidP="00A52DB1">
      <w:pPr>
        <w:ind w:firstLine="0"/>
        <w:rPr>
          <w:lang w:val="hu-HU"/>
        </w:rPr>
      </w:pPr>
      <w:r w:rsidRPr="00BF4DC6">
        <w:rPr>
          <w:lang w:val="hu-HU"/>
        </w:rPr>
        <w:t>R</w:t>
      </w:r>
      <w:r w:rsidR="006F13FD" w:rsidRPr="00BF4DC6">
        <w:rPr>
          <w:lang w:val="hu-HU"/>
        </w:rPr>
        <w:t>égebbi technológiák, de megbízhatóak. Az újabbaknak</w:t>
      </w:r>
      <w:r w:rsidR="00E71098" w:rsidRPr="00BF4DC6">
        <w:rPr>
          <w:lang w:val="hu-HU"/>
        </w:rPr>
        <w:t xml:space="preserve"> </w:t>
      </w:r>
      <w:r w:rsidR="006F13FD" w:rsidRPr="00BF4DC6">
        <w:rPr>
          <w:lang w:val="hu-HU"/>
        </w:rPr>
        <w:t>nem sikerült jelentős minőségjavulást hozniuk.</w:t>
      </w:r>
      <w:r w:rsidR="00535F75" w:rsidRPr="00BF4DC6">
        <w:rPr>
          <w:lang w:val="hu-HU"/>
        </w:rPr>
        <w:t xml:space="preserve"> Ilyen </w:t>
      </w:r>
      <w:r w:rsidR="00715FEC">
        <w:rPr>
          <w:lang w:val="hu-HU"/>
        </w:rPr>
        <w:t>például</w:t>
      </w:r>
      <w:r w:rsidR="00535F75" w:rsidRPr="00BF4DC6">
        <w:rPr>
          <w:lang w:val="hu-HU"/>
        </w:rPr>
        <w:t xml:space="preserve"> a </w:t>
      </w:r>
      <w:r w:rsidR="006F13FD" w:rsidRPr="00BF4DC6">
        <w:rPr>
          <w:lang w:val="hu-HU"/>
        </w:rPr>
        <w:t>Horn–Schunck</w:t>
      </w:r>
      <w:r w:rsidR="000A3AC1" w:rsidRPr="00BF4DC6">
        <w:rPr>
          <w:lang w:val="hu-HU"/>
        </w:rPr>
        <w:t xml:space="preserve"> </w:t>
      </w:r>
      <w:r w:rsidR="006F13FD" w:rsidRPr="00BF4DC6">
        <w:rPr>
          <w:lang w:val="hu-HU"/>
        </w:rPr>
        <w:t xml:space="preserve">féle módszer </w:t>
      </w:r>
      <w:sdt>
        <w:sdtPr>
          <w:rPr>
            <w:lang w:val="hu-HU"/>
          </w:rPr>
          <w:id w:val="1625627"/>
          <w:citation/>
        </w:sdtPr>
        <w:sdtContent>
          <w:r w:rsidR="004554A6">
            <w:rPr>
              <w:lang w:val="hu-HU"/>
            </w:rPr>
            <w:fldChar w:fldCharType="begin"/>
          </w:r>
          <w:r w:rsidR="00DC41C4">
            <w:rPr>
              <w:lang w:val="hu-HU"/>
            </w:rPr>
            <w:instrText xml:space="preserve"> CITATION BHo81 \l 1038 </w:instrText>
          </w:r>
          <w:r w:rsidR="004554A6">
            <w:rPr>
              <w:lang w:val="hu-HU"/>
            </w:rPr>
            <w:fldChar w:fldCharType="separate"/>
          </w:r>
          <w:r w:rsidR="00DC41C4" w:rsidRPr="00DC41C4">
            <w:rPr>
              <w:noProof/>
              <w:lang w:val="hu-HU"/>
            </w:rPr>
            <w:t>[</w:t>
          </w:r>
          <w:hyperlink w:anchor="BHo81" w:history="1">
            <w:r w:rsidR="00DC41C4" w:rsidRPr="00DC41C4">
              <w:rPr>
                <w:noProof/>
                <w:lang w:val="hu-HU"/>
              </w:rPr>
              <w:t>17</w:t>
            </w:r>
          </w:hyperlink>
          <w:r w:rsidR="00DC41C4" w:rsidRPr="00DC41C4">
            <w:rPr>
              <w:noProof/>
              <w:lang w:val="hu-HU"/>
            </w:rPr>
            <w:t>]</w:t>
          </w:r>
          <w:r w:rsidR="004554A6">
            <w:rPr>
              <w:lang w:val="hu-HU"/>
            </w:rPr>
            <w:fldChar w:fldCharType="end"/>
          </w:r>
        </w:sdtContent>
      </w:sdt>
      <w:r w:rsidR="00981DF8" w:rsidRPr="00BF4DC6">
        <w:rPr>
          <w:lang w:val="hu-HU"/>
        </w:rPr>
        <w:t>, mely ugyan</w:t>
      </w:r>
      <w:r w:rsidR="00961AAE">
        <w:rPr>
          <w:lang w:val="hu-HU"/>
        </w:rPr>
        <w:t xml:space="preserve"> nem kezeli</w:t>
      </w:r>
      <w:r w:rsidR="00981DF8" w:rsidRPr="00BF4DC6">
        <w:rPr>
          <w:lang w:val="hu-HU"/>
        </w:rPr>
        <w:t xml:space="preserve"> az objektumok határát és egy úgynevezett egyenletességi korlátozással egészít</w:t>
      </w:r>
      <w:r w:rsidR="00D90990">
        <w:rPr>
          <w:lang w:val="hu-HU"/>
        </w:rPr>
        <w:t>i ki az optikai folyam egyenleté</w:t>
      </w:r>
      <w:r w:rsidR="00981DF8" w:rsidRPr="00BF4DC6">
        <w:rPr>
          <w:lang w:val="hu-HU"/>
        </w:rPr>
        <w:t xml:space="preserve">t. Felteszi, hogy a szomszédos pontok közel azonos sebességgel mozognak, így nincs hirtelen ugrás bennük. Ezek alapján olyan vektorokat keresünk, amelyek egymáshoz képest a legkevesebbet változnak (és persze kielégítik az optikai </w:t>
      </w:r>
      <w:r w:rsidR="00224BAE" w:rsidRPr="00BF4DC6">
        <w:rPr>
          <w:lang w:val="hu-HU"/>
        </w:rPr>
        <w:t>folyamkorlátozást</w:t>
      </w:r>
      <w:r w:rsidR="00981DF8" w:rsidRPr="00BF4DC6">
        <w:rPr>
          <w:lang w:val="hu-HU"/>
        </w:rPr>
        <w:t>).</w:t>
      </w:r>
    </w:p>
    <w:p w:rsidR="006F13FD" w:rsidRPr="00BF4DC6" w:rsidRDefault="00743EB6" w:rsidP="00A52DB1">
      <w:pPr>
        <w:rPr>
          <w:lang w:val="hu-HU"/>
        </w:rPr>
      </w:pPr>
      <w:r w:rsidRPr="00BF4DC6">
        <w:rPr>
          <w:lang w:val="hu-HU"/>
        </w:rPr>
        <w:t>Másik népszerű módszer a</w:t>
      </w:r>
      <w:r w:rsidR="00535F75" w:rsidRPr="00BF4DC6">
        <w:rPr>
          <w:lang w:val="hu-HU"/>
        </w:rPr>
        <w:t xml:space="preserve"> </w:t>
      </w:r>
      <w:r w:rsidR="00A00BD5" w:rsidRPr="00BF4DC6">
        <w:rPr>
          <w:lang w:val="hu-HU"/>
        </w:rPr>
        <w:t xml:space="preserve">Lucas–Kanade </w:t>
      </w:r>
      <w:r w:rsidR="006F13FD" w:rsidRPr="00BF4DC6">
        <w:rPr>
          <w:lang w:val="hu-HU"/>
        </w:rPr>
        <w:t>módszer</w:t>
      </w:r>
      <w:r w:rsidR="000F568A">
        <w:rPr>
          <w:lang w:val="hu-HU"/>
        </w:rPr>
        <w:t xml:space="preserve"> </w:t>
      </w:r>
      <w:sdt>
        <w:sdtPr>
          <w:rPr>
            <w:lang w:val="hu-HU"/>
          </w:rPr>
          <w:id w:val="1625628"/>
          <w:citation/>
        </w:sdtPr>
        <w:sdtContent>
          <w:r w:rsidR="004554A6">
            <w:rPr>
              <w:lang w:val="hu-HU"/>
            </w:rPr>
            <w:fldChar w:fldCharType="begin"/>
          </w:r>
          <w:r w:rsidR="00D86257">
            <w:rPr>
              <w:lang w:val="hu-HU"/>
            </w:rPr>
            <w:instrText xml:space="preserve"> CITATION BLu81 \l 1038 </w:instrText>
          </w:r>
          <w:r w:rsidR="004554A6">
            <w:rPr>
              <w:lang w:val="hu-HU"/>
            </w:rPr>
            <w:fldChar w:fldCharType="separate"/>
          </w:r>
          <w:r w:rsidR="00D86257" w:rsidRPr="00D86257">
            <w:rPr>
              <w:noProof/>
              <w:lang w:val="hu-HU"/>
            </w:rPr>
            <w:t>[</w:t>
          </w:r>
          <w:hyperlink w:anchor="BLu81" w:history="1">
            <w:r w:rsidR="00D86257" w:rsidRPr="00D86257">
              <w:rPr>
                <w:noProof/>
                <w:lang w:val="hu-HU"/>
              </w:rPr>
              <w:t>18</w:t>
            </w:r>
          </w:hyperlink>
          <w:r w:rsidR="00D86257" w:rsidRPr="00D86257">
            <w:rPr>
              <w:noProof/>
              <w:lang w:val="hu-HU"/>
            </w:rPr>
            <w:t>]</w:t>
          </w:r>
          <w:r w:rsidR="004554A6">
            <w:rPr>
              <w:lang w:val="hu-HU"/>
            </w:rPr>
            <w:fldChar w:fldCharType="end"/>
          </w:r>
        </w:sdtContent>
      </w:sdt>
      <w:r w:rsidRPr="00BF4DC6">
        <w:rPr>
          <w:lang w:val="hu-HU"/>
        </w:rPr>
        <w:t>, mely ellentétben az előző eljárássa</w:t>
      </w:r>
      <w:r w:rsidR="00224BAE" w:rsidRPr="00BF4DC6">
        <w:rPr>
          <w:lang w:val="hu-HU"/>
        </w:rPr>
        <w:t>l</w:t>
      </w:r>
      <w:r w:rsidRPr="00BF4DC6">
        <w:rPr>
          <w:lang w:val="hu-HU"/>
        </w:rPr>
        <w:t xml:space="preserve"> egy pont sebességére úgy tekint, hogy az csak a pont helyi környezetétől függ (lokális technika). Másképpen, a kiindulási feltétel az, hogy a kép kisméretű szegmenseiben a sebesség állandó értékű, így egyetlen sebességvektorhoz több egyenlet is keletkezhet. Az optikai folyam korlátozás kiegészítése a konstans lokális sebesség módszerével azt a feltételt jelenti, hogy a vizsgált pixel és a szomszédságában lévő képpontok sebessége ugyanaz. A szakirodalomban gyakran használják </w:t>
      </w:r>
      <w:r w:rsidR="002A371D">
        <w:rPr>
          <w:lang w:val="hu-HU"/>
        </w:rPr>
        <w:t>ezt</w:t>
      </w:r>
      <w:r w:rsidRPr="00BF4DC6">
        <w:rPr>
          <w:lang w:val="hu-HU"/>
        </w:rPr>
        <w:t xml:space="preserve"> a módszer</w:t>
      </w:r>
      <w:r w:rsidR="002A371D">
        <w:rPr>
          <w:lang w:val="hu-HU"/>
        </w:rPr>
        <w:t>t</w:t>
      </w:r>
      <w:r w:rsidR="009C035D">
        <w:rPr>
          <w:lang w:val="hu-HU"/>
        </w:rPr>
        <w:t>,</w:t>
      </w:r>
      <w:r w:rsidR="006F13FD" w:rsidRPr="00BF4DC6">
        <w:rPr>
          <w:lang w:val="hu-HU"/>
        </w:rPr>
        <w:t xml:space="preserve"> és ennek </w:t>
      </w:r>
      <w:r w:rsidR="009C035D">
        <w:rPr>
          <w:lang w:val="hu-HU"/>
        </w:rPr>
        <w:t xml:space="preserve">a </w:t>
      </w:r>
      <w:r w:rsidR="006F13FD" w:rsidRPr="00BF4DC6">
        <w:rPr>
          <w:lang w:val="hu-HU"/>
        </w:rPr>
        <w:t>piramisos változat</w:t>
      </w:r>
      <w:r w:rsidRPr="00BF4DC6">
        <w:rPr>
          <w:lang w:val="hu-HU"/>
        </w:rPr>
        <w:t>át is.</w:t>
      </w:r>
    </w:p>
    <w:p w:rsidR="00124D78" w:rsidRPr="00BF4DC6" w:rsidRDefault="006F13FD" w:rsidP="00124D78">
      <w:pPr>
        <w:pStyle w:val="heading3"/>
        <w:rPr>
          <w:lang w:val="hu-HU"/>
        </w:rPr>
      </w:pPr>
      <w:r w:rsidRPr="00BF4DC6">
        <w:rPr>
          <w:lang w:val="hu-HU"/>
        </w:rPr>
        <w:t>Korrelációs technikák</w:t>
      </w:r>
    </w:p>
    <w:p w:rsidR="005417F6" w:rsidRPr="00BF4DC6" w:rsidRDefault="00BB22C0" w:rsidP="009427C9">
      <w:pPr>
        <w:ind w:firstLine="0"/>
        <w:rPr>
          <w:lang w:val="hu-HU"/>
        </w:rPr>
      </w:pPr>
      <w:r w:rsidRPr="00BF4DC6">
        <w:rPr>
          <w:lang w:val="hu-HU"/>
        </w:rPr>
        <w:t xml:space="preserve">A módszer elve </w:t>
      </w:r>
      <w:sdt>
        <w:sdtPr>
          <w:rPr>
            <w:lang w:val="hu-HU"/>
          </w:rPr>
          <w:id w:val="1625629"/>
          <w:citation/>
        </w:sdtPr>
        <w:sdtContent>
          <w:r w:rsidR="004554A6">
            <w:rPr>
              <w:lang w:val="hu-HU"/>
            </w:rPr>
            <w:fldChar w:fldCharType="begin"/>
          </w:r>
          <w:r w:rsidR="00A61EBC">
            <w:rPr>
              <w:lang w:val="hu-HU"/>
            </w:rPr>
            <w:instrText xml:space="preserve"> CITATION YMC07 \l 1038 </w:instrText>
          </w:r>
          <w:r w:rsidR="004554A6">
            <w:rPr>
              <w:lang w:val="hu-HU"/>
            </w:rPr>
            <w:fldChar w:fldCharType="separate"/>
          </w:r>
          <w:r w:rsidR="00A61EBC" w:rsidRPr="00A61EBC">
            <w:rPr>
              <w:noProof/>
              <w:lang w:val="hu-HU"/>
            </w:rPr>
            <w:t>[</w:t>
          </w:r>
          <w:hyperlink w:anchor="YMC07" w:history="1">
            <w:r w:rsidR="00A61EBC" w:rsidRPr="00A61EBC">
              <w:rPr>
                <w:noProof/>
                <w:lang w:val="hu-HU"/>
              </w:rPr>
              <w:t>19</w:t>
            </w:r>
          </w:hyperlink>
          <w:r w:rsidR="00A61EBC" w:rsidRPr="00A61EBC">
            <w:rPr>
              <w:noProof/>
              <w:lang w:val="hu-HU"/>
            </w:rPr>
            <w:t>]</w:t>
          </w:r>
          <w:r w:rsidR="004554A6">
            <w:rPr>
              <w:lang w:val="hu-HU"/>
            </w:rPr>
            <w:fldChar w:fldCharType="end"/>
          </w:r>
        </w:sdtContent>
      </w:sdt>
      <w:r w:rsidRPr="00BF4DC6">
        <w:rPr>
          <w:lang w:val="hu-HU"/>
        </w:rPr>
        <w:t xml:space="preserve">, hogy a videó szomszédos képkockáin olyan blokkokat keres, melyek pixelei nagyjából megegyeznek. A blokkok egymással fedésben lehetnek, és ha két egymást követő képkockán az algoritmus megtalálta ugyanazt a részt, akkor az ezek közti elmozdulás adja az optikai folyam vektorát. Az algoritmus feltételezi, hogy </w:t>
      </w:r>
      <w:r w:rsidRPr="00BF4DC6">
        <w:rPr>
          <w:lang w:val="hu-HU"/>
        </w:rPr>
        <w:lastRenderedPageBreak/>
        <w:t>az adott blokkon belül az összes pixel ugyanazzal a vektorral mozdult el.</w:t>
      </w:r>
      <w:r w:rsidR="009427C9" w:rsidRPr="00BF4DC6">
        <w:rPr>
          <w:lang w:val="hu-HU"/>
        </w:rPr>
        <w:t xml:space="preserve"> </w:t>
      </w:r>
      <w:r w:rsidRPr="00BF4DC6">
        <w:rPr>
          <w:lang w:val="hu-HU"/>
        </w:rPr>
        <w:t>Mivel a módszer az elmozdulásokat csak a blokkok közt keresi,</w:t>
      </w:r>
      <w:r w:rsidR="006A08DF" w:rsidRPr="00BF4DC6">
        <w:rPr>
          <w:lang w:val="hu-HU"/>
        </w:rPr>
        <w:t xml:space="preserve"> </w:t>
      </w:r>
      <w:r w:rsidR="002C7B35">
        <w:rPr>
          <w:lang w:val="hu-HU"/>
        </w:rPr>
        <w:t>e</w:t>
      </w:r>
      <w:r w:rsidR="006A08DF" w:rsidRPr="00BF4DC6">
        <w:rPr>
          <w:lang w:val="hu-HU"/>
        </w:rPr>
        <w:t>zért</w:t>
      </w:r>
      <w:r w:rsidRPr="00BF4DC6">
        <w:rPr>
          <w:lang w:val="hu-HU"/>
        </w:rPr>
        <w:t xml:space="preserve"> </w:t>
      </w:r>
      <w:r w:rsidR="00794FF7" w:rsidRPr="00BF4DC6">
        <w:rPr>
          <w:lang w:val="hu-HU"/>
        </w:rPr>
        <w:t xml:space="preserve">így </w:t>
      </w:r>
      <w:r w:rsidR="00984718" w:rsidRPr="00BF4DC6">
        <w:rPr>
          <w:lang w:val="hu-HU"/>
        </w:rPr>
        <w:t>határozza meg</w:t>
      </w:r>
      <w:r w:rsidR="00794FF7" w:rsidRPr="00BF4DC6">
        <w:rPr>
          <w:lang w:val="hu-HU"/>
        </w:rPr>
        <w:t xml:space="preserve"> </w:t>
      </w:r>
      <w:r w:rsidRPr="00BF4DC6">
        <w:rPr>
          <w:lang w:val="hu-HU"/>
        </w:rPr>
        <w:t>minden egyes pixelre az optikai folyam vektort. Minél nagyobb a blokkméret, annál kevesebb optikai folyam vektort kapunk az adott képre. Az algoritmus nagyobb blokkméret esetén kevésbé érzékeny a zajra, és pontosabb, mivel egy vektor előállításához több pixelt vizsgál.</w:t>
      </w:r>
    </w:p>
    <w:p w:rsidR="00375AA2" w:rsidRPr="00BF4DC6" w:rsidRDefault="00375AA2" w:rsidP="00375AA2">
      <w:pPr>
        <w:pStyle w:val="heading2"/>
        <w:numPr>
          <w:ilvl w:val="1"/>
          <w:numId w:val="5"/>
        </w:numPr>
        <w:rPr>
          <w:lang w:val="hu-HU"/>
        </w:rPr>
      </w:pPr>
      <w:r w:rsidRPr="00BF4DC6">
        <w:rPr>
          <w:lang w:val="hu-HU"/>
        </w:rPr>
        <w:t>Fejmozgás iránya</w:t>
      </w:r>
    </w:p>
    <w:p w:rsidR="00375AA2" w:rsidRPr="00BF4DC6" w:rsidRDefault="003C6F6C" w:rsidP="00375AA2">
      <w:pPr>
        <w:pStyle w:val="p1a"/>
        <w:rPr>
          <w:lang w:val="hu-HU"/>
        </w:rPr>
      </w:pPr>
      <w:r>
        <w:rPr>
          <w:lang w:val="hu-HU"/>
        </w:rPr>
        <w:t>A</w:t>
      </w:r>
      <w:r w:rsidR="00A85B16" w:rsidRPr="00BF4DC6">
        <w:rPr>
          <w:lang w:val="hu-HU"/>
        </w:rPr>
        <w:t xml:space="preserve">z </w:t>
      </w:r>
      <w:r>
        <w:rPr>
          <w:lang w:val="hu-HU"/>
        </w:rPr>
        <w:t xml:space="preserve">előző alfejezetben </w:t>
      </w:r>
      <w:r w:rsidR="00A85B16" w:rsidRPr="00BF4DC6">
        <w:rPr>
          <w:lang w:val="hu-HU"/>
        </w:rPr>
        <w:t>már említettük</w:t>
      </w:r>
      <w:r>
        <w:rPr>
          <w:lang w:val="hu-HU"/>
        </w:rPr>
        <w:t>,</w:t>
      </w:r>
      <w:r w:rsidR="00A85B16" w:rsidRPr="00BF4DC6">
        <w:rPr>
          <w:lang w:val="hu-HU"/>
        </w:rPr>
        <w:t xml:space="preserve"> </w:t>
      </w:r>
      <w:r w:rsidR="008E5B54">
        <w:rPr>
          <w:lang w:val="hu-HU"/>
        </w:rPr>
        <w:t xml:space="preserve">hogy </w:t>
      </w:r>
      <w:r w:rsidR="00A85B16" w:rsidRPr="00BF4DC6">
        <w:rPr>
          <w:lang w:val="hu-HU"/>
        </w:rPr>
        <w:t>a bejövő videó folyamon</w:t>
      </w:r>
      <w:r w:rsidR="009E40AB" w:rsidRPr="00BF4DC6">
        <w:rPr>
          <w:lang w:val="hu-HU"/>
        </w:rPr>
        <w:t xml:space="preserve"> a FAST sarokdetektor segítségével</w:t>
      </w:r>
      <w:r w:rsidR="00C26B2A">
        <w:rPr>
          <w:lang w:val="hu-HU"/>
        </w:rPr>
        <w:t>,</w:t>
      </w:r>
      <w:r w:rsidR="009E40AB" w:rsidRPr="00BF4DC6">
        <w:rPr>
          <w:lang w:val="hu-HU"/>
        </w:rPr>
        <w:t xml:space="preserve"> a</w:t>
      </w:r>
      <w:r w:rsidR="00C26B2A">
        <w:rPr>
          <w:lang w:val="hu-HU"/>
        </w:rPr>
        <w:t>z</w:t>
      </w:r>
      <w:r w:rsidR="009E40AB" w:rsidRPr="00BF4DC6">
        <w:rPr>
          <w:lang w:val="hu-HU"/>
        </w:rPr>
        <w:t xml:space="preserve"> MHI képhez meghatározunk egy maszkot, melynek a fehér színű képpontjai felett kiszámoljuk az optikai áramláshoz tartozó vektorokat minden egyes képpárra</w:t>
      </w:r>
      <w:r w:rsidR="001404E1" w:rsidRPr="00BF4DC6">
        <w:rPr>
          <w:lang w:val="hu-HU"/>
        </w:rPr>
        <w:t xml:space="preserve"> </w:t>
      </w:r>
      <w:r w:rsidR="00231428">
        <w:rPr>
          <w:lang w:val="hu-HU"/>
        </w:rPr>
        <w:t>(</w:t>
      </w:r>
      <w:r w:rsidR="001404E1" w:rsidRPr="00BF4DC6">
        <w:rPr>
          <w:lang w:val="hu-HU"/>
        </w:rPr>
        <w:t xml:space="preserve">lásd </w:t>
      </w:r>
      <w:r w:rsidR="004554A6" w:rsidRPr="00BF4DC6">
        <w:rPr>
          <w:lang w:val="hu-HU"/>
        </w:rPr>
        <w:fldChar w:fldCharType="begin"/>
      </w:r>
      <w:r w:rsidR="001404E1" w:rsidRPr="00BF4DC6">
        <w:rPr>
          <w:lang w:val="hu-HU"/>
        </w:rPr>
        <w:instrText xml:space="preserve"> REF _Ref341106354 \h </w:instrText>
      </w:r>
      <w:r w:rsidR="004554A6" w:rsidRPr="00BF4DC6">
        <w:rPr>
          <w:lang w:val="hu-HU"/>
        </w:rPr>
      </w:r>
      <w:r w:rsidR="004554A6" w:rsidRPr="00BF4DC6">
        <w:rPr>
          <w:lang w:val="hu-HU"/>
        </w:rPr>
        <w:fldChar w:fldCharType="separate"/>
      </w:r>
      <w:r w:rsidR="006B5ACD">
        <w:rPr>
          <w:noProof/>
          <w:lang w:val="hu-HU"/>
        </w:rPr>
        <w:t>3</w:t>
      </w:r>
      <w:r w:rsidR="006B5ACD" w:rsidRPr="00BF4DC6">
        <w:rPr>
          <w:lang w:val="hu-HU"/>
        </w:rPr>
        <w:t>. ábra</w:t>
      </w:r>
      <w:r w:rsidR="004554A6" w:rsidRPr="00BF4DC6">
        <w:rPr>
          <w:lang w:val="hu-HU"/>
        </w:rPr>
        <w:fldChar w:fldCharType="end"/>
      </w:r>
      <w:r w:rsidR="00231428">
        <w:rPr>
          <w:lang w:val="hu-HU"/>
        </w:rPr>
        <w:t>)</w:t>
      </w:r>
      <w:r w:rsidR="009E40AB" w:rsidRPr="00BF4DC6">
        <w:rPr>
          <w:lang w:val="hu-HU"/>
        </w:rPr>
        <w:t>.</w:t>
      </w:r>
      <w:r w:rsidR="005275A3" w:rsidRPr="00BF4DC6">
        <w:rPr>
          <w:lang w:val="hu-HU"/>
        </w:rPr>
        <w:t xml:space="preserve"> Az optikai áramláshoz tartozó vektorokat a Lukas</w:t>
      </w:r>
      <w:r w:rsidR="00503CBD" w:rsidRPr="00BF4DC6">
        <w:rPr>
          <w:lang w:val="hu-HU"/>
        </w:rPr>
        <w:t>–</w:t>
      </w:r>
      <w:r w:rsidR="005275A3" w:rsidRPr="00BF4DC6">
        <w:rPr>
          <w:lang w:val="hu-HU"/>
        </w:rPr>
        <w:t>Kanade eljárás GPU-ra optimalizált változatával határozzuk meg.</w:t>
      </w:r>
    </w:p>
    <w:p w:rsidR="007D7B76" w:rsidRPr="00BF4DC6" w:rsidRDefault="007D7B76" w:rsidP="005E6394">
      <w:pPr>
        <w:keepNext/>
        <w:spacing w:before="220" w:after="120"/>
        <w:jc w:val="center"/>
        <w:rPr>
          <w:noProof/>
          <w:lang w:val="hu-HU" w:eastAsia="hu-HU"/>
        </w:rPr>
      </w:pPr>
      <w:r w:rsidRPr="00BF4DC6">
        <w:rPr>
          <w:noProof/>
          <w:lang w:val="hu-HU" w:eastAsia="hu-HU"/>
        </w:rPr>
        <w:drawing>
          <wp:inline distT="0" distB="0" distL="0" distR="0">
            <wp:extent cx="1494000" cy="1079770"/>
            <wp:effectExtent l="19050" t="0" r="0" b="0"/>
            <wp:docPr id="5" name="Kép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000" cy="107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4DC6">
        <w:rPr>
          <w:noProof/>
          <w:lang w:val="hu-HU" w:eastAsia="hu-HU"/>
        </w:rPr>
        <w:tab/>
      </w:r>
      <w:r w:rsidRPr="00BF4DC6">
        <w:rPr>
          <w:noProof/>
          <w:lang w:val="hu-HU" w:eastAsia="hu-HU"/>
        </w:rPr>
        <w:drawing>
          <wp:inline distT="0" distB="0" distL="0" distR="0">
            <wp:extent cx="1494000" cy="1079770"/>
            <wp:effectExtent l="19050" t="0" r="0" b="0"/>
            <wp:docPr id="8" name="Kép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000" cy="107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" w:name="_Ref341106354"/>
    <w:p w:rsidR="00CF3649" w:rsidRPr="00BF4DC6" w:rsidRDefault="004554A6" w:rsidP="005E6394">
      <w:pPr>
        <w:pStyle w:val="Kpalrs"/>
        <w:rPr>
          <w:lang w:val="hu-HU"/>
        </w:rPr>
      </w:pPr>
      <w:r w:rsidRPr="00BF4DC6">
        <w:rPr>
          <w:lang w:val="hu-HU"/>
        </w:rPr>
        <w:fldChar w:fldCharType="begin"/>
      </w:r>
      <w:r w:rsidR="007D7B76" w:rsidRPr="00BF4DC6">
        <w:rPr>
          <w:lang w:val="hu-HU"/>
        </w:rPr>
        <w:instrText xml:space="preserve"> SEQ ábra \* ARABIC </w:instrText>
      </w:r>
      <w:r w:rsidRPr="00BF4DC6">
        <w:rPr>
          <w:lang w:val="hu-HU"/>
        </w:rPr>
        <w:fldChar w:fldCharType="separate"/>
      </w:r>
      <w:r w:rsidR="006B5ACD">
        <w:rPr>
          <w:noProof/>
          <w:lang w:val="hu-HU"/>
        </w:rPr>
        <w:t>3</w:t>
      </w:r>
      <w:r w:rsidRPr="00BF4DC6">
        <w:rPr>
          <w:lang w:val="hu-HU"/>
        </w:rPr>
        <w:fldChar w:fldCharType="end"/>
      </w:r>
      <w:r w:rsidR="007D7B76" w:rsidRPr="00BF4DC6">
        <w:rPr>
          <w:lang w:val="hu-HU"/>
        </w:rPr>
        <w:t>. ábra</w:t>
      </w:r>
      <w:bookmarkEnd w:id="2"/>
      <w:r w:rsidR="007D7B76" w:rsidRPr="00BF4DC6">
        <w:rPr>
          <w:lang w:val="hu-HU"/>
        </w:rPr>
        <w:t xml:space="preserve">. </w:t>
      </w:r>
      <w:r w:rsidR="007D7B76" w:rsidRPr="00BF4DC6">
        <w:rPr>
          <w:b w:val="0"/>
          <w:lang w:val="hu-HU"/>
        </w:rPr>
        <w:t>A baloldali ábrán a</w:t>
      </w:r>
      <w:r w:rsidR="00B54D0E">
        <w:rPr>
          <w:b w:val="0"/>
          <w:lang w:val="hu-HU"/>
        </w:rPr>
        <w:t>z</w:t>
      </w:r>
      <w:r w:rsidR="007D7B76" w:rsidRPr="00BF4DC6">
        <w:rPr>
          <w:b w:val="0"/>
          <w:lang w:val="hu-HU"/>
        </w:rPr>
        <w:t xml:space="preserve"> MHI képről kinyert FAST jellemzőpontok láthatók. A jobboldalin </w:t>
      </w:r>
      <w:r w:rsidR="00BF4DC6" w:rsidRPr="00BF4DC6">
        <w:rPr>
          <w:b w:val="0"/>
          <w:lang w:val="hu-HU"/>
        </w:rPr>
        <w:t>ábrán,</w:t>
      </w:r>
      <w:r w:rsidR="005E6394" w:rsidRPr="00BF4DC6">
        <w:rPr>
          <w:b w:val="0"/>
          <w:lang w:val="hu-HU"/>
        </w:rPr>
        <w:t xml:space="preserve"> </w:t>
      </w:r>
      <w:r w:rsidR="007D7B76" w:rsidRPr="00BF4DC6">
        <w:rPr>
          <w:b w:val="0"/>
          <w:lang w:val="hu-HU"/>
        </w:rPr>
        <w:t>ugyanezen pontok az arc régióra szűkítve</w:t>
      </w:r>
      <w:r w:rsidR="005E6394" w:rsidRPr="00BF4DC6">
        <w:rPr>
          <w:b w:val="0"/>
          <w:lang w:val="hu-HU"/>
        </w:rPr>
        <w:t xml:space="preserve"> – szegmensek képpárjain ezekre számítjuk az optikai áramláshoz tartozó vektorokat.</w:t>
      </w:r>
    </w:p>
    <w:p w:rsidR="00FB684D" w:rsidRPr="00BF4DC6" w:rsidRDefault="00FF13F4" w:rsidP="005739EA">
      <w:pPr>
        <w:ind w:firstLine="0"/>
        <w:rPr>
          <w:lang w:val="hu-HU"/>
        </w:rPr>
      </w:pPr>
      <w:r w:rsidRPr="00BF4DC6">
        <w:rPr>
          <w:lang w:val="hu-HU"/>
        </w:rPr>
        <w:t xml:space="preserve">A gesztus felismeréséhez </w:t>
      </w:r>
      <w:r w:rsidR="004E2D52" w:rsidRPr="00BF4DC6">
        <w:rPr>
          <w:lang w:val="hu-HU"/>
        </w:rPr>
        <w:t>szükség van egy reprezentációra</w:t>
      </w:r>
      <w:r w:rsidR="00B54D0E">
        <w:rPr>
          <w:lang w:val="hu-HU"/>
        </w:rPr>
        <w:t>,</w:t>
      </w:r>
      <w:r w:rsidR="004E2D52" w:rsidRPr="00BF4DC6">
        <w:rPr>
          <w:lang w:val="hu-HU"/>
        </w:rPr>
        <w:t xml:space="preserve"> mellyel egy adott szegmenshez tartozó fejmozgás leírható az optikai folyamhoz tartozó vektorok</w:t>
      </w:r>
      <w:r w:rsidR="00760C47" w:rsidRPr="00BF4DC6">
        <w:rPr>
          <w:lang w:val="hu-HU"/>
        </w:rPr>
        <w:t xml:space="preserve"> – melyet a szegmens minden képpárjához kiszámolunk –</w:t>
      </w:r>
      <w:r w:rsidR="004E2D52" w:rsidRPr="00BF4DC6">
        <w:rPr>
          <w:lang w:val="hu-HU"/>
        </w:rPr>
        <w:t xml:space="preserve"> függvényében.</w:t>
      </w:r>
      <w:r w:rsidR="002C223E" w:rsidRPr="00BF4DC6">
        <w:rPr>
          <w:lang w:val="hu-HU"/>
        </w:rPr>
        <w:t xml:space="preserve"> Ha a FAST eljárás </w:t>
      </w:r>
      <m:oMath>
        <m:r>
          <w:rPr>
            <w:rFonts w:ascii="Cambria Math" w:hAnsi="Cambria Math"/>
            <w:lang w:val="hu-HU"/>
          </w:rPr>
          <m:t>N</m:t>
        </m:r>
      </m:oMath>
      <w:r w:rsidR="002C223E" w:rsidRPr="00BF4DC6">
        <w:rPr>
          <w:lang w:val="hu-HU"/>
        </w:rPr>
        <w:t xml:space="preserve"> darab jellemzőpontot detektált, akkor ugyanennyi optikai folyam vektor fog keletkezni egy képpár között. A gesztusok könnyebb definiálása és felismerése érdekében meghatározu</w:t>
      </w:r>
      <w:r w:rsidR="00077533">
        <w:rPr>
          <w:lang w:val="hu-HU"/>
        </w:rPr>
        <w:t>n</w:t>
      </w:r>
      <w:r w:rsidR="002C223E" w:rsidRPr="00BF4DC6">
        <w:rPr>
          <w:lang w:val="hu-HU"/>
        </w:rPr>
        <w:t xml:space="preserve">k </w:t>
      </w:r>
      <w:r w:rsidR="00FB684D" w:rsidRPr="00BF4DC6">
        <w:rPr>
          <w:lang w:val="hu-HU"/>
        </w:rPr>
        <w:t>egy</w:t>
      </w:r>
      <w:r w:rsidR="002C223E" w:rsidRPr="00BF4DC6">
        <w:rPr>
          <w:lang w:val="hu-HU"/>
        </w:rPr>
        <w:t xml:space="preserve"> átlagvektort</w:t>
      </w:r>
      <w:r w:rsidR="00FB684D" w:rsidRPr="00BF4DC6">
        <w:rPr>
          <w:lang w:val="hu-HU"/>
        </w:rPr>
        <w:t>, melyet</w:t>
      </w:r>
      <w:r w:rsidR="002C223E" w:rsidRPr="00BF4DC6">
        <w:rPr>
          <w:lang w:val="hu-HU"/>
        </w:rPr>
        <w:t xml:space="preserve"> a</w:t>
      </w:r>
      <w:r w:rsidR="00AF6A39" w:rsidRPr="00BF4DC6">
        <w:rPr>
          <w:lang w:val="hu-HU"/>
        </w:rPr>
        <w:t>z</w:t>
      </w:r>
      <w:r w:rsidR="002C223E" w:rsidRPr="00BF4DC6"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N</m:t>
        </m:r>
      </m:oMath>
      <w:r w:rsidR="00FB684D" w:rsidRPr="00BF4DC6">
        <w:rPr>
          <w:lang w:val="hu-HU"/>
        </w:rPr>
        <w:t xml:space="preserve"> darab optikai folyam vektor számtani közepeként kapunk meg</w:t>
      </w:r>
      <w:r w:rsidR="002C223E" w:rsidRPr="00BF4DC6">
        <w:rPr>
          <w:lang w:val="hu-HU"/>
        </w:rPr>
        <w:t>.</w:t>
      </w:r>
      <w:r w:rsidR="001B1E1B" w:rsidRPr="00BF4DC6">
        <w:rPr>
          <w:lang w:val="hu-HU"/>
        </w:rPr>
        <w:t xml:space="preserve"> Meghatározzuk az átlagvektornak az </w:t>
      </w:r>
      <m:oMath>
        <m:r>
          <w:rPr>
            <w:rFonts w:ascii="Cambria Math" w:hAnsi="Cambria Math"/>
            <w:lang w:val="hu-HU"/>
          </w:rPr>
          <m:t>Y</m:t>
        </m:r>
      </m:oMath>
      <w:r w:rsidR="001B1E1B" w:rsidRPr="00BF4DC6">
        <w:rPr>
          <w:lang w:val="hu-HU"/>
        </w:rPr>
        <w:t xml:space="preserve"> tengely pozitív oldalával bezárt szögét</w:t>
      </w:r>
      <w:r w:rsidR="000F5A56" w:rsidRPr="00BF4DC6">
        <w:rPr>
          <w:lang w:val="hu-HU"/>
        </w:rPr>
        <w:t xml:space="preserve"> a (3)-as egyenlet segítségével</w:t>
      </w:r>
      <w:r w:rsidR="001B1E1B" w:rsidRPr="00BF4DC6">
        <w:rPr>
          <w:lang w:val="hu-HU"/>
        </w:rPr>
        <w:t>.</w:t>
      </w:r>
    </w:p>
    <w:p w:rsidR="001B1E1B" w:rsidRPr="00BF4DC6" w:rsidRDefault="00ED0558" w:rsidP="00ED0558">
      <w:pPr>
        <w:tabs>
          <w:tab w:val="center" w:pos="3402"/>
          <w:tab w:val="right" w:pos="6946"/>
        </w:tabs>
        <w:spacing w:before="120" w:after="120"/>
        <w:jc w:val="left"/>
        <w:rPr>
          <w:lang w:val="hu-HU"/>
        </w:rPr>
      </w:pPr>
      <w:r w:rsidRPr="00BF4DC6">
        <w:rPr>
          <w:lang w:val="hu-HU"/>
        </w:rPr>
        <w:tab/>
      </w:r>
      <m:oMath>
        <m:r>
          <m:rPr>
            <m:sty m:val="p"/>
          </m:rPr>
          <w:rPr>
            <w:rFonts w:ascii="Cambria Math" w:hAnsi="Cambria Math"/>
            <w:lang w:val="hu-HU"/>
          </w:rPr>
          <m:t>radián=atan2</m:t>
        </m:r>
        <m:d>
          <m:dPr>
            <m:ctrlPr>
              <w:rPr>
                <w:rFonts w:ascii="Cambria Math" w:hAnsi="Cambria Math"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kezdő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 xml:space="preserve">vég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hu-HU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vég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hu-HU"/>
              </w:rPr>
              <m:t>-</m:t>
            </m:r>
            <m:sSub>
              <m:sSubPr>
                <m:ctrlPr>
                  <w:rPr>
                    <w:rFonts w:ascii="Cambria Math" w:hAnsi="Cambria Math"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 xml:space="preserve">kezdő </m:t>
                </m:r>
              </m:sub>
            </m:sSub>
          </m:e>
        </m:d>
      </m:oMath>
      <w:r w:rsidR="0075371E" w:rsidRPr="00BF4DC6">
        <w:rPr>
          <w:lang w:val="hu-HU"/>
        </w:rPr>
        <w:t>.</w:t>
      </w:r>
      <w:r w:rsidRPr="00BF4DC6">
        <w:rPr>
          <w:lang w:val="hu-HU"/>
        </w:rPr>
        <w:tab/>
        <w:t>(</w:t>
      </w:r>
      <w:r w:rsidR="000A1335" w:rsidRPr="00BF4DC6">
        <w:rPr>
          <w:lang w:val="hu-HU"/>
        </w:rPr>
        <w:t>3</w:t>
      </w:r>
      <w:r w:rsidRPr="00BF4DC6">
        <w:rPr>
          <w:lang w:val="hu-HU"/>
        </w:rPr>
        <w:t>)</w:t>
      </w:r>
    </w:p>
    <w:p w:rsidR="00ED0558" w:rsidRPr="00BF4DC6" w:rsidRDefault="0075371E" w:rsidP="0075371E">
      <w:pPr>
        <w:tabs>
          <w:tab w:val="center" w:pos="3402"/>
          <w:tab w:val="right" w:pos="6946"/>
        </w:tabs>
        <w:spacing w:before="120" w:after="120"/>
        <w:ind w:firstLine="0"/>
        <w:rPr>
          <w:lang w:val="hu-HU"/>
        </w:rPr>
      </w:pPr>
      <w:r w:rsidRPr="00BF4DC6">
        <w:rPr>
          <w:lang w:val="hu-HU"/>
        </w:rPr>
        <w:t>A</w:t>
      </w:r>
      <w:r w:rsidR="00C5479C" w:rsidRPr="00BF4DC6">
        <w:rPr>
          <w:lang w:val="hu-HU"/>
        </w:rPr>
        <w:t xml:space="preserve">hol </w:t>
      </w:r>
      <m:oMath>
        <m:r>
          <m:rPr>
            <m:sty m:val="p"/>
          </m:rPr>
          <w:rPr>
            <w:rFonts w:ascii="Cambria Math" w:hAnsi="Cambria Math"/>
            <w:lang w:val="hu-HU"/>
          </w:rPr>
          <m:t>atan2</m:t>
        </m:r>
        <m:d>
          <m:dPr>
            <m:ctrlPr>
              <w:rPr>
                <w:rFonts w:ascii="Cambria Math" w:hAnsi="Cambria Math"/>
                <w:lang w:val="hu-H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x,y</m:t>
            </m:r>
          </m:e>
        </m:d>
      </m:oMath>
      <w:r w:rsidR="00F07169" w:rsidRPr="00BF4DC6">
        <w:rPr>
          <w:lang w:val="hu-HU"/>
        </w:rPr>
        <w:t xml:space="preserve"> függvény</w:t>
      </w:r>
      <w:r w:rsidR="000D2974">
        <w:rPr>
          <w:lang w:val="hu-HU"/>
        </w:rPr>
        <w:t xml:space="preserve"> az</w:t>
      </w:r>
      <w:r w:rsidR="00F07169" w:rsidRPr="00BF4DC6"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x</m:t>
        </m:r>
      </m:oMath>
      <w:r w:rsidR="00F07169" w:rsidRPr="00BF4DC6">
        <w:rPr>
          <w:lang w:val="hu-HU"/>
        </w:rPr>
        <w:t xml:space="preserve"> és </w:t>
      </w:r>
      <m:oMath>
        <m:r>
          <w:rPr>
            <w:rFonts w:ascii="Cambria Math" w:hAnsi="Cambria Math"/>
            <w:lang w:val="hu-HU"/>
          </w:rPr>
          <m:t>y</m:t>
        </m:r>
      </m:oMath>
      <w:r w:rsidR="00F07169" w:rsidRPr="00BF4DC6">
        <w:rPr>
          <w:lang w:val="hu-HU"/>
        </w:rPr>
        <w:t xml:space="preserve"> által meghatározott érték arkusz tangensét adja vissza radiánban. Ez hasonló az </w:t>
      </w:r>
      <m:oMath>
        <m:r>
          <w:rPr>
            <w:rFonts w:ascii="Cambria Math" w:hAnsi="Cambria Math"/>
            <w:lang w:val="hu-HU"/>
          </w:rPr>
          <m:t>y</m:t>
        </m:r>
        <m:r>
          <w:rPr>
            <w:rFonts w:ascii="Cambria Math" w:hAnsi="Cambria Math"/>
            <w:lang w:val="hu-HU"/>
          </w:rPr>
          <m:t>(</m:t>
        </m:r>
        <m:r>
          <w:rPr>
            <w:rFonts w:ascii="Cambria Math" w:hAnsi="Cambria Math"/>
            <w:lang w:val="hu-HU"/>
          </w:rPr>
          <m:t>x</m:t>
        </m:r>
        <m:r>
          <w:rPr>
            <w:rFonts w:ascii="Cambria Math" w:hAnsi="Cambria Math"/>
            <w:lang w:val="hu-HU"/>
          </w:rPr>
          <m:t>)</m:t>
        </m:r>
      </m:oMath>
      <w:r w:rsidR="00F07169" w:rsidRPr="00BF4DC6">
        <w:rPr>
          <w:lang w:val="hu-HU"/>
        </w:rPr>
        <w:t xml:space="preserve"> arkusz tangenséhez, attól </w:t>
      </w:r>
      <w:r w:rsidRPr="00BF4DC6">
        <w:rPr>
          <w:lang w:val="hu-HU"/>
        </w:rPr>
        <w:t>eltekintve,</w:t>
      </w:r>
      <w:r w:rsidR="00F07169" w:rsidRPr="00BF4DC6">
        <w:rPr>
          <w:lang w:val="hu-HU"/>
        </w:rPr>
        <w:t xml:space="preserve"> hogy a paraméterek előjele meghatározza, hogy az eredmény melyik körnegyedbe esik.</w:t>
      </w:r>
      <w:r w:rsidR="00A46202" w:rsidRPr="00BF4DC6">
        <w:rPr>
          <w:lang w:val="hu-HU"/>
        </w:rPr>
        <w:t xml:space="preserve"> A (4)-es egyenletek segítségével az eredményt átváltjuk szögbe és gondoskodunk arról, hogy a koordinátarendszerünk jobbsodrású legyen.</w:t>
      </w:r>
    </w:p>
    <w:p w:rsidR="00A46202" w:rsidRPr="00BF4DC6" w:rsidRDefault="00A46202" w:rsidP="00A46202">
      <w:pPr>
        <w:tabs>
          <w:tab w:val="center" w:pos="3402"/>
          <w:tab w:val="right" w:pos="6946"/>
        </w:tabs>
        <w:spacing w:before="120" w:after="120"/>
        <w:jc w:val="left"/>
        <w:rPr>
          <w:lang w:val="hu-HU"/>
        </w:rPr>
      </w:pPr>
      <w:r w:rsidRPr="00BF4DC6">
        <w:rPr>
          <w:lang w:val="hu-HU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hu-HU"/>
              </w:rPr>
            </m:ctrlPr>
          </m:mPr>
          <m:mr>
            <m:e>
              <m:r>
                <w:rPr>
                  <w:rFonts w:ascii="Cambria Math" w:hAnsi="Cambria Math"/>
                  <w:lang w:val="hu-HU"/>
                </w:rPr>
                <m:t>α=(radián</m:t>
              </m:r>
              <m:r>
                <w:rPr>
                  <w:rFonts w:ascii="Cambria Math" w:hAnsi="Cambria Math"/>
                  <w:lang w:val="hu-HU"/>
                </w:rPr>
                <m:t>∙</m:t>
              </m:r>
              <m:r>
                <w:rPr>
                  <w:rFonts w:ascii="Cambria Math" w:hAnsi="Cambria Math"/>
                  <w:lang w:val="hu-HU"/>
                </w:rPr>
                <m:t>180°)/π</m:t>
              </m:r>
            </m:e>
          </m:mr>
          <m:mr>
            <m:e>
              <m:r>
                <w:rPr>
                  <w:rFonts w:ascii="Cambria Math" w:hAnsi="Cambria Math"/>
                  <w:lang w:val="hu-HU"/>
                </w:rPr>
                <m:t>α=</m:t>
              </m:r>
              <m:d>
                <m:d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hu-HU"/>
                    </w:rPr>
                    <m:t>360°-α</m:t>
                  </m:r>
                </m:e>
              </m:d>
              <m:r>
                <w:rPr>
                  <w:rFonts w:ascii="Cambria Math" w:hAnsi="Cambria Math"/>
                  <w:lang w:val="hu-HU"/>
                </w:rPr>
                <m:t xml:space="preserve"> mod 360°</m:t>
              </m:r>
            </m:e>
          </m:mr>
        </m:m>
      </m:oMath>
      <w:r w:rsidRPr="00BF4DC6">
        <w:rPr>
          <w:lang w:val="hu-HU"/>
        </w:rPr>
        <w:tab/>
        <w:t>(</w:t>
      </w:r>
      <w:r w:rsidR="005E4113" w:rsidRPr="00BF4DC6">
        <w:rPr>
          <w:lang w:val="hu-HU"/>
        </w:rPr>
        <w:t>4</w:t>
      </w:r>
      <w:r w:rsidRPr="00BF4DC6">
        <w:rPr>
          <w:lang w:val="hu-HU"/>
        </w:rPr>
        <w:t>)</w:t>
      </w:r>
    </w:p>
    <w:p w:rsidR="00A46202" w:rsidRPr="00BF4DC6" w:rsidRDefault="00F86566" w:rsidP="0075371E">
      <w:pPr>
        <w:tabs>
          <w:tab w:val="center" w:pos="3402"/>
          <w:tab w:val="right" w:pos="6946"/>
        </w:tabs>
        <w:spacing w:before="120" w:after="120"/>
        <w:ind w:firstLine="0"/>
        <w:rPr>
          <w:lang w:val="hu-HU"/>
        </w:rPr>
      </w:pPr>
      <w:r w:rsidRPr="00BF4DC6">
        <w:rPr>
          <w:lang w:val="hu-HU"/>
        </w:rPr>
        <w:lastRenderedPageBreak/>
        <w:t xml:space="preserve">Így a vizsgált szegmens minden egyes képpárjára kapunk egy </w:t>
      </w:r>
      <m:oMath>
        <m:r>
          <w:rPr>
            <w:rFonts w:ascii="Cambria Math" w:hAnsi="Cambria Math"/>
            <w:lang w:val="hu-HU"/>
          </w:rPr>
          <m:t>α∈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r>
              <w:rPr>
                <w:rFonts w:ascii="Cambria Math" w:hAnsi="Cambria Math"/>
                <w:lang w:val="hu-HU"/>
              </w:rPr>
              <m:t>0°, 360°</m:t>
            </m:r>
          </m:e>
        </m:d>
      </m:oMath>
      <w:r w:rsidRPr="00BF4DC6">
        <w:rPr>
          <w:lang w:val="hu-HU"/>
        </w:rPr>
        <w:t xml:space="preserve"> szöget, mely</w:t>
      </w:r>
      <w:r w:rsidR="00EE14CB" w:rsidRPr="00BF4DC6">
        <w:rPr>
          <w:lang w:val="hu-HU"/>
        </w:rPr>
        <w:t>ekhez</w:t>
      </w:r>
      <w:r w:rsidRPr="00BF4DC6">
        <w:rPr>
          <w:lang w:val="hu-HU"/>
        </w:rPr>
        <w:t xml:space="preserve"> értékétől függően </w:t>
      </w:r>
      <w:r w:rsidR="00EE14CB" w:rsidRPr="00BF4DC6">
        <w:rPr>
          <w:lang w:val="hu-HU"/>
        </w:rPr>
        <w:t>egy címkét rendelünk</w:t>
      </w:r>
      <w:r w:rsidRPr="00BF4DC6">
        <w:rPr>
          <w:lang w:val="hu-HU"/>
        </w:rPr>
        <w:t xml:space="preserve"> az (5)-ös </w:t>
      </w:r>
      <w:r w:rsidR="00EE14CB" w:rsidRPr="00BF4DC6">
        <w:rPr>
          <w:lang w:val="hu-HU"/>
        </w:rPr>
        <w:t xml:space="preserve">formulában definiált </w:t>
      </w:r>
      <m:oMath>
        <m:r>
          <m:rPr>
            <m:sty m:val="p"/>
          </m:rP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lang w:val="hu-H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α</m:t>
            </m:r>
          </m:e>
        </m:d>
      </m:oMath>
      <w:r w:rsidR="00EE14CB" w:rsidRPr="00BF4DC6">
        <w:rPr>
          <w:lang w:val="hu-HU"/>
        </w:rPr>
        <w:t xml:space="preserve"> függvény segítségével</w:t>
      </w:r>
      <w:r w:rsidRPr="00BF4DC6">
        <w:rPr>
          <w:lang w:val="hu-HU"/>
        </w:rPr>
        <w:t>.</w:t>
      </w:r>
    </w:p>
    <w:p w:rsidR="00EA152D" w:rsidRPr="00BF4DC6" w:rsidRDefault="00EE1727" w:rsidP="00EE1727">
      <w:pPr>
        <w:tabs>
          <w:tab w:val="center" w:pos="3402"/>
          <w:tab w:val="right" w:pos="6946"/>
        </w:tabs>
        <w:spacing w:before="120" w:after="120"/>
        <w:jc w:val="left"/>
        <w:rPr>
          <w:lang w:val="hu-HU"/>
        </w:rPr>
      </w:pPr>
      <w:r w:rsidRPr="00BF4DC6">
        <w:rPr>
          <w:lang w:val="hu-HU"/>
        </w:rPr>
        <w:tab/>
      </w:r>
      <m:oMath>
        <m:r>
          <m:rPr>
            <m:nor/>
          </m:rPr>
          <w:rPr>
            <w:rFonts w:ascii="Cambria Math" w:hAnsi="Cambria Math"/>
            <w:lang w:val="hu-HU"/>
          </w:rPr>
          <m:t>f</m:t>
        </m:r>
        <m:d>
          <m:dPr>
            <m:ctrlPr>
              <w:rPr>
                <w:rFonts w:ascii="Cambria Math" w:hAnsi="Cambria Math"/>
                <w:lang w:val="hu-H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lang w:val="hu-HU"/>
              </w:rPr>
              <m:t>α</m:t>
            </m:r>
          </m:e>
        </m:d>
        <m:r>
          <m:rPr>
            <m:nor/>
          </m:rPr>
          <w:rPr>
            <w:rFonts w:ascii="Cambria Math" w:hAnsi="Cambria Math"/>
            <w:lang w:val="hu-HU"/>
          </w:rPr>
          <m:t>=(</m:t>
        </m:r>
        <m:r>
          <m:rPr>
            <m:nor/>
          </m:rPr>
          <w:rPr>
            <w:rFonts w:ascii="Cambria Math" w:hAnsi="Cambria Math"/>
            <w:i/>
            <w:lang w:val="hu-HU"/>
          </w:rPr>
          <m:t>k</m:t>
        </m:r>
        <m:r>
          <m:rPr>
            <m:nor/>
          </m:rPr>
          <w:rPr>
            <w:rFonts w:ascii="Cambria Math" w:hAnsi="Cambria Math"/>
            <w:lang w:val="hu-HU"/>
          </w:rPr>
          <m:t xml:space="preserve"> </m:t>
        </m:r>
        <m:r>
          <m:rPr>
            <m:nor/>
          </m:rPr>
          <w:rPr>
            <w:rFonts w:ascii="Cambria Math" w:hAnsi="Cambria Math"/>
            <w:lang w:val="hu-HU"/>
          </w:rPr>
          <m:t>+</m:t>
        </m:r>
        <m:r>
          <m:rPr>
            <m:nor/>
          </m:rPr>
          <w:rPr>
            <w:rFonts w:ascii="Cambria Math" w:hAnsi="Cambria Math"/>
            <w:lang w:val="hu-HU"/>
          </w:rPr>
          <m:t xml:space="preserve"> </m:t>
        </m:r>
        <m:r>
          <m:rPr>
            <m:nor/>
          </m:rPr>
          <w:rPr>
            <w:rFonts w:ascii="Cambria Math" w:hAnsi="Cambria Math"/>
            <w:lang w:val="hu-HU"/>
          </w:rPr>
          <m:t>1)</m:t>
        </m:r>
        <m:r>
          <m:rPr>
            <m:nor/>
          </m:rPr>
          <w:rPr>
            <w:rFonts w:ascii="Cambria Math" w:hAnsi="Cambria Math"/>
            <w:lang w:val="hu-HU"/>
          </w:rPr>
          <m:t xml:space="preserve"> </m:t>
        </m:r>
        <m:r>
          <m:rPr>
            <m:nor/>
          </m:rPr>
          <w:rPr>
            <w:rFonts w:ascii="Cambria Math" w:hAnsi="Cambria Math"/>
            <w:lang w:val="hu-HU"/>
          </w:rPr>
          <m:t>∙</m:t>
        </m:r>
        <m:r>
          <m:rPr>
            <m:nor/>
          </m:rPr>
          <w:rPr>
            <w:rFonts w:ascii="Cambria Math" w:hAnsi="Cambria Math"/>
            <w:lang w:val="hu-HU"/>
          </w:rPr>
          <m:t xml:space="preserve"> </m:t>
        </m:r>
        <m:f>
          <m:fPr>
            <m:ctrlPr>
              <w:rPr>
                <w:rFonts w:ascii="Cambria Math" w:hAnsi="Cambria Math"/>
                <w:lang w:val="hu-HU"/>
              </w:rPr>
            </m:ctrlPr>
          </m:fPr>
          <m:num>
            <m:r>
              <m:rPr>
                <m:nor/>
              </m:rPr>
              <w:rPr>
                <w:rFonts w:ascii="Cambria Math" w:hAnsi="Cambria Math"/>
                <w:lang w:val="hu-HU"/>
              </w:rPr>
              <m:t>360°</m:t>
            </m:r>
          </m:num>
          <m:den>
            <m:r>
              <m:rPr>
                <m:nor/>
              </m:rPr>
              <w:rPr>
                <w:rFonts w:ascii="Cambria Math" w:hAnsi="Cambria Math"/>
                <w:lang w:val="hu-HU"/>
              </w:rPr>
              <m:t>16</m:t>
            </m:r>
          </m:den>
        </m:f>
        <m:r>
          <m:rPr>
            <m:sty m:val="p"/>
          </m:rPr>
          <w:rPr>
            <w:rFonts w:ascii="Cambria Math" w:hAnsi="Cambria Math"/>
            <w:lang w:val="hu-HU"/>
          </w:rPr>
          <m:t xml:space="preserve"> </m:t>
        </m:r>
        <m:d>
          <m:dPr>
            <m:begChr m:val="|"/>
            <m:endChr m:val=""/>
            <m:ctrlPr>
              <w:rPr>
                <w:rFonts w:ascii="Cambria Math" w:hAnsi="Cambria Math"/>
                <w:lang w:val="hu-HU"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  <w:lang w:val="hu-HU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  <w:lang w:val="hu-HU"/>
              </w:rPr>
              <m:t>α</m:t>
            </m:r>
            <m:r>
              <m:rPr>
                <m:nor/>
              </m:rPr>
              <w:rPr>
                <w:rFonts w:ascii="Cambria Math" w:hAnsi="Cambria Math"/>
                <w:lang w:val="hu-HU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  <w:lang w:val="hu-HU"/>
              </w:rPr>
              <m:t>∈</m:t>
            </m:r>
            <m:r>
              <m:rPr>
                <m:nor/>
              </m:rPr>
              <w:rPr>
                <w:rFonts w:ascii="Cambria Math" w:hAnsi="Cambria Math"/>
                <w:lang w:val="hu-HU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lang w:val="hu-HU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hAnsi="Cambria Math"/>
                    <w:i/>
                    <w:lang w:val="hu-HU"/>
                  </w:rPr>
                  <m:t>k</m:t>
                </m:r>
                <m:r>
                  <m:rPr>
                    <m:nor/>
                  </m:rPr>
                  <w:rPr>
                    <w:rFonts w:ascii="Cambria Math" w:hAnsi="Cambria Math"/>
                    <w:lang w:val="hu-HU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  <w:lang w:val="hu-HU"/>
                  </w:rPr>
                  <m:t>∙</m:t>
                </m:r>
                <m:r>
                  <m:rPr>
                    <m:nor/>
                  </m:rPr>
                  <w:rPr>
                    <w:rFonts w:ascii="Cambria Math" w:hAnsi="Cambria Math"/>
                    <w:lang w:val="hu-H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lang w:val="hu-H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lang w:val="hu-HU"/>
                      </w:rPr>
                      <m:t>360°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lang w:val="hu-HU"/>
                      </w:rPr>
                      <m:t>16</m:t>
                    </m:r>
                  </m:den>
                </m:f>
                <m:r>
                  <m:rPr>
                    <m:nor/>
                  </m:rPr>
                  <w:rPr>
                    <w:rFonts w:ascii="Cambria Math" w:hAnsi="Cambria Math"/>
                    <w:lang w:val="hu-HU"/>
                  </w:rPr>
                  <m:t>;</m:t>
                </m:r>
                <m:r>
                  <m:rPr>
                    <m:nor/>
                  </m:rPr>
                  <w:rPr>
                    <w:rFonts w:ascii="Cambria Math" w:hAnsi="Cambria Math"/>
                    <w:lang w:val="hu-HU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  <w:lang w:val="hu-HU"/>
                  </w:rPr>
                  <m:t>(</m:t>
                </m:r>
                <m:r>
                  <m:rPr>
                    <m:nor/>
                  </m:rPr>
                  <w:rPr>
                    <w:rFonts w:ascii="Cambria Math" w:hAnsi="Cambria Math"/>
                    <w:i/>
                    <w:lang w:val="hu-HU"/>
                  </w:rPr>
                  <m:t>k</m:t>
                </m:r>
                <m:r>
                  <m:rPr>
                    <m:nor/>
                  </m:rPr>
                  <w:rPr>
                    <w:rFonts w:ascii="Cambria Math" w:hAnsi="Cambria Math"/>
                    <w:lang w:val="hu-HU"/>
                  </w:rPr>
                  <m:t xml:space="preserve"> +</m:t>
                </m:r>
                <m:r>
                  <m:rPr>
                    <m:nor/>
                  </m:rPr>
                  <w:rPr>
                    <w:rFonts w:ascii="Cambria Math" w:hAnsi="Cambria Math"/>
                    <w:lang w:val="hu-HU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  <w:lang w:val="hu-HU"/>
                  </w:rPr>
                  <m:t>1)</m:t>
                </m:r>
                <m:r>
                  <m:rPr>
                    <m:nor/>
                  </m:rPr>
                  <w:rPr>
                    <w:rFonts w:ascii="Cambria Math" w:hAnsi="Cambria Math"/>
                    <w:lang w:val="hu-HU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  <w:lang w:val="hu-HU"/>
                  </w:rPr>
                  <m:t>∙</m:t>
                </m:r>
                <m:r>
                  <m:rPr>
                    <m:nor/>
                  </m:rPr>
                  <w:rPr>
                    <w:rFonts w:ascii="Cambria Math" w:hAnsi="Cambria Math"/>
                    <w:lang w:val="hu-HU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lang w:val="hu-HU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Cambria Math" w:hAnsi="Cambria Math"/>
                        <w:lang w:val="hu-HU"/>
                      </w:rPr>
                      <m:t>360°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lang w:val="hu-HU"/>
                      </w:rPr>
                      <m:t>16</m:t>
                    </m:r>
                  </m:den>
                </m:f>
              </m:e>
            </m:d>
          </m:e>
        </m:d>
        <m:r>
          <m:rPr>
            <m:nor/>
          </m:rPr>
          <w:rPr>
            <w:rFonts w:ascii="Cambria Math" w:hAnsi="Cambria Math"/>
            <w:lang w:val="hu-HU"/>
          </w:rPr>
          <m:t xml:space="preserve">, ahol </m:t>
        </m:r>
        <m:r>
          <m:rPr>
            <m:nor/>
          </m:rPr>
          <w:rPr>
            <w:rFonts w:ascii="Cambria Math" w:hAnsi="Cambria Math"/>
            <w:i/>
            <w:lang w:val="hu-HU"/>
          </w:rPr>
          <m:t>k</m:t>
        </m:r>
        <m:r>
          <m:rPr>
            <m:nor/>
          </m:rPr>
          <w:rPr>
            <w:rFonts w:ascii="Cambria Math" w:hAnsi="Cambria Math"/>
            <w:i/>
            <w:lang w:val="hu-HU"/>
          </w:rPr>
          <m:t xml:space="preserve"> </m:t>
        </m:r>
        <m:r>
          <m:rPr>
            <m:nor/>
          </m:rPr>
          <w:rPr>
            <w:rFonts w:ascii="Cambria Math" w:hAnsi="Cambria Math"/>
            <w:lang w:val="hu-HU"/>
          </w:rPr>
          <m:t>=</m:t>
        </m:r>
        <m:r>
          <m:rPr>
            <m:nor/>
          </m:rPr>
          <w:rPr>
            <w:rFonts w:ascii="Cambria Math" w:hAnsi="Cambria Math"/>
            <w:lang w:val="hu-HU"/>
          </w:rPr>
          <m:t xml:space="preserve"> </m:t>
        </m:r>
        <m:r>
          <m:rPr>
            <m:nor/>
          </m:rPr>
          <w:rPr>
            <w:rFonts w:ascii="Cambria Math" w:hAnsi="Cambria Math"/>
            <w:lang w:val="hu-HU"/>
          </w:rPr>
          <m:t>0,</m:t>
        </m:r>
        <m:r>
          <m:rPr>
            <m:nor/>
          </m:rPr>
          <w:rPr>
            <w:rFonts w:ascii="Cambria Math" w:hAnsi="Cambria Math"/>
            <w:lang w:val="hu-HU"/>
          </w:rPr>
          <m:t xml:space="preserve"> </m:t>
        </m:r>
        <m:r>
          <m:rPr>
            <m:nor/>
          </m:rPr>
          <w:rPr>
            <w:rFonts w:ascii="Cambria Math" w:hAnsi="Cambria Math"/>
            <w:lang w:val="hu-HU"/>
          </w:rPr>
          <m:t>…,</m:t>
        </m:r>
        <m:r>
          <m:rPr>
            <m:nor/>
          </m:rPr>
          <w:rPr>
            <w:rFonts w:ascii="Cambria Math" w:hAnsi="Cambria Math"/>
            <w:lang w:val="hu-HU"/>
          </w:rPr>
          <m:t xml:space="preserve"> </m:t>
        </m:r>
        <m:r>
          <m:rPr>
            <m:nor/>
          </m:rPr>
          <w:rPr>
            <w:rFonts w:ascii="Cambria Math" w:hAnsi="Cambria Math"/>
            <w:lang w:val="hu-HU"/>
          </w:rPr>
          <m:t>15</m:t>
        </m:r>
      </m:oMath>
      <w:r w:rsidRPr="00BF4DC6">
        <w:rPr>
          <w:lang w:val="hu-HU"/>
        </w:rPr>
        <w:t>.</w:t>
      </w:r>
      <w:r w:rsidRPr="00BF4DC6">
        <w:rPr>
          <w:lang w:val="hu-HU"/>
        </w:rPr>
        <w:tab/>
        <w:t>(</w:t>
      </w:r>
      <w:r w:rsidR="00F9497F" w:rsidRPr="00BF4DC6">
        <w:rPr>
          <w:lang w:val="hu-HU"/>
        </w:rPr>
        <w:t>5</w:t>
      </w:r>
      <w:r w:rsidRPr="00BF4DC6">
        <w:rPr>
          <w:lang w:val="hu-HU"/>
        </w:rPr>
        <w:t>)</w:t>
      </w:r>
    </w:p>
    <w:p w:rsidR="00BB5F65" w:rsidRPr="00BF4DC6" w:rsidRDefault="00E8282A" w:rsidP="009A47B2">
      <w:pPr>
        <w:tabs>
          <w:tab w:val="center" w:pos="3402"/>
          <w:tab w:val="right" w:pos="6946"/>
        </w:tabs>
        <w:spacing w:before="120" w:after="120"/>
        <w:ind w:firstLine="0"/>
        <w:rPr>
          <w:lang w:val="hu-HU"/>
        </w:rPr>
      </w:pPr>
      <w:r w:rsidRPr="00BF4DC6">
        <w:rPr>
          <w:lang w:val="hu-HU"/>
        </w:rPr>
        <w:t xml:space="preserve">Az (5)-ös formula segítségével tulajdonképpen annyit csinálunk, hogy minden egyes </w:t>
      </w:r>
      <m:oMath>
        <m:r>
          <m:rPr>
            <m:sty m:val="p"/>
          </m:rPr>
          <w:rPr>
            <w:rFonts w:ascii="Cambria Math" w:hAnsi="Cambria Math"/>
            <w:lang w:val="hu-HU"/>
          </w:rPr>
          <m:t>α</m:t>
        </m:r>
      </m:oMath>
      <w:r w:rsidRPr="00BF4DC6">
        <w:rPr>
          <w:lang w:val="hu-HU"/>
        </w:rPr>
        <w:t xml:space="preserve"> szöget a teljes szög azon tizenhatodába soroljuk be, amelyikbe esik.</w:t>
      </w:r>
      <w:r w:rsidR="00C57734" w:rsidRPr="00BF4DC6">
        <w:rPr>
          <w:lang w:val="hu-HU"/>
        </w:rPr>
        <w:t xml:space="preserve"> Így a videó folyam </w:t>
      </w:r>
      <m:oMath>
        <m:r>
          <w:rPr>
            <w:rFonts w:ascii="Cambria Math" w:hAnsi="Cambria Math"/>
            <w:lang w:val="hu-HU"/>
          </w:rPr>
          <m:t>k</m:t>
        </m:r>
      </m:oMath>
      <w:r w:rsidR="00C57734" w:rsidRPr="00BF4DC6">
        <w:rPr>
          <w:lang w:val="hu-HU"/>
        </w:rPr>
        <w:t xml:space="preserve">. szegmense alatt megjelenő gesztus leírható az </w:t>
      </w:r>
      <m:oMath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{f</m:t>
            </m:r>
          </m:e>
          <m:sup>
            <m:r>
              <w:rPr>
                <w:rFonts w:ascii="Cambria Math" w:hAnsi="Cambria Math"/>
                <w:lang w:val="hu-HU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hu-HU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hu-HU"/>
          </w:rPr>
          <m:t>, …,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k</m:t>
            </m:r>
          </m:sup>
        </m:sSup>
        <m:r>
          <w:rPr>
            <w:rFonts w:ascii="Cambria Math" w:hAnsi="Cambria Math"/>
            <w:lang w:val="hu-HU"/>
          </w:rPr>
          <m:t>(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α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r>
          <w:rPr>
            <w:rFonts w:ascii="Cambria Math" w:hAnsi="Cambria Math"/>
            <w:lang w:val="hu-HU"/>
          </w:rPr>
          <m:t>)}</m:t>
        </m:r>
      </m:oMath>
      <w:r w:rsidR="00C57734" w:rsidRPr="00BF4DC6">
        <w:rPr>
          <w:lang w:val="hu-HU"/>
        </w:rPr>
        <w:t xml:space="preserve"> sorozattal</w:t>
      </w:r>
      <w:r w:rsidR="00F765F8" w:rsidRPr="00BF4DC6">
        <w:rPr>
          <w:lang w:val="hu-HU"/>
        </w:rPr>
        <w:t xml:space="preserve">, ahol </w:t>
      </w:r>
      <m:oMath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α</m:t>
            </m:r>
          </m:e>
          <m:sub>
            <m:r>
              <w:rPr>
                <w:rFonts w:ascii="Cambria Math" w:hAnsi="Cambria Math"/>
                <w:lang w:val="hu-HU"/>
              </w:rPr>
              <m:t>i</m:t>
            </m:r>
          </m:sub>
        </m:sSub>
      </m:oMath>
      <w:r w:rsidR="00F765F8" w:rsidRPr="00BF4DC6">
        <w:rPr>
          <w:lang w:val="hu-HU"/>
        </w:rPr>
        <w:t xml:space="preserve"> az </w:t>
      </w:r>
      <m:oMath>
        <m:r>
          <w:rPr>
            <w:rFonts w:ascii="Cambria Math" w:hAnsi="Cambria Math"/>
            <w:lang w:val="hu-HU"/>
          </w:rPr>
          <m:t>i</m:t>
        </m:r>
      </m:oMath>
      <w:r w:rsidR="00F765F8" w:rsidRPr="00BF4DC6">
        <w:rPr>
          <w:lang w:val="hu-HU"/>
        </w:rPr>
        <w:t xml:space="preserve">. képpárhoz számított átlagvektornak az </w:t>
      </w:r>
      <m:oMath>
        <m:r>
          <w:rPr>
            <w:rFonts w:ascii="Cambria Math" w:hAnsi="Cambria Math"/>
            <w:lang w:val="hu-HU"/>
          </w:rPr>
          <m:t>y</m:t>
        </m:r>
      </m:oMath>
      <w:r w:rsidR="00F765F8" w:rsidRPr="00BF4DC6">
        <w:rPr>
          <w:lang w:val="hu-HU"/>
        </w:rPr>
        <w:t xml:space="preserve"> tengely pozitív oldalával bezárt szöge.</w:t>
      </w:r>
      <w:r w:rsidR="00187BA0" w:rsidRPr="00BF4DC6">
        <w:rPr>
          <w:lang w:val="hu-HU"/>
        </w:rPr>
        <w:t xml:space="preserve"> A modul kimenetét a </w:t>
      </w:r>
      <w:r w:rsidR="004554A6" w:rsidRPr="00BF4DC6">
        <w:rPr>
          <w:lang w:val="hu-HU"/>
        </w:rPr>
        <w:fldChar w:fldCharType="begin"/>
      </w:r>
      <w:r w:rsidR="00187BA0" w:rsidRPr="00BF4DC6">
        <w:rPr>
          <w:lang w:val="hu-HU"/>
        </w:rPr>
        <w:instrText xml:space="preserve"> REF _Ref341106397 \h </w:instrText>
      </w:r>
      <w:r w:rsidR="004554A6" w:rsidRPr="00BF4DC6">
        <w:rPr>
          <w:lang w:val="hu-HU"/>
        </w:rPr>
      </w:r>
      <w:r w:rsidR="004554A6" w:rsidRPr="00BF4DC6">
        <w:rPr>
          <w:lang w:val="hu-HU"/>
        </w:rPr>
        <w:fldChar w:fldCharType="separate"/>
      </w:r>
      <w:r w:rsidR="006B5ACD">
        <w:rPr>
          <w:noProof/>
          <w:lang w:val="hu-HU"/>
        </w:rPr>
        <w:t>4</w:t>
      </w:r>
      <w:r w:rsidR="006B5ACD" w:rsidRPr="00BF4DC6">
        <w:rPr>
          <w:lang w:val="hu-HU"/>
        </w:rPr>
        <w:t>. ábra</w:t>
      </w:r>
      <w:r w:rsidR="004554A6" w:rsidRPr="00BF4DC6">
        <w:rPr>
          <w:lang w:val="hu-HU"/>
        </w:rPr>
        <w:fldChar w:fldCharType="end"/>
      </w:r>
      <w:r w:rsidR="00187BA0" w:rsidRPr="00BF4DC6">
        <w:rPr>
          <w:lang w:val="hu-HU"/>
        </w:rPr>
        <w:t xml:space="preserve"> mutatja.</w:t>
      </w:r>
    </w:p>
    <w:p w:rsidR="00442066" w:rsidRPr="00BF4DC6" w:rsidRDefault="00442066" w:rsidP="007C0AC9">
      <w:pPr>
        <w:keepNext/>
        <w:spacing w:before="220" w:after="120"/>
        <w:ind w:firstLine="0"/>
        <w:jc w:val="center"/>
        <w:rPr>
          <w:noProof/>
          <w:lang w:val="hu-HU" w:eastAsia="hu-HU"/>
        </w:rPr>
      </w:pPr>
      <w:r w:rsidRPr="00BF4DC6">
        <w:rPr>
          <w:noProof/>
          <w:lang w:val="hu-HU" w:eastAsia="hu-HU"/>
        </w:rPr>
        <w:drawing>
          <wp:inline distT="0" distB="0" distL="0" distR="0">
            <wp:extent cx="1494000" cy="1079770"/>
            <wp:effectExtent l="19050" t="0" r="0" b="0"/>
            <wp:docPr id="9" name="Kép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000" cy="1079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" w:name="_Ref341106397"/>
    <w:p w:rsidR="00EF092F" w:rsidRPr="00BF4DC6" w:rsidRDefault="004554A6" w:rsidP="00442066">
      <w:pPr>
        <w:pStyle w:val="Kpalrs"/>
        <w:jc w:val="center"/>
        <w:rPr>
          <w:b w:val="0"/>
          <w:lang w:val="hu-HU"/>
        </w:rPr>
      </w:pPr>
      <w:r w:rsidRPr="00BF4DC6">
        <w:rPr>
          <w:lang w:val="hu-HU"/>
        </w:rPr>
        <w:fldChar w:fldCharType="begin"/>
      </w:r>
      <w:r w:rsidR="00442066" w:rsidRPr="00BF4DC6">
        <w:rPr>
          <w:lang w:val="hu-HU"/>
        </w:rPr>
        <w:instrText xml:space="preserve"> SEQ ábra \* ARABIC </w:instrText>
      </w:r>
      <w:r w:rsidRPr="00BF4DC6">
        <w:rPr>
          <w:lang w:val="hu-HU"/>
        </w:rPr>
        <w:fldChar w:fldCharType="separate"/>
      </w:r>
      <w:r w:rsidR="006B5ACD">
        <w:rPr>
          <w:noProof/>
          <w:lang w:val="hu-HU"/>
        </w:rPr>
        <w:t>4</w:t>
      </w:r>
      <w:r w:rsidRPr="00BF4DC6">
        <w:rPr>
          <w:lang w:val="hu-HU"/>
        </w:rPr>
        <w:fldChar w:fldCharType="end"/>
      </w:r>
      <w:r w:rsidR="00442066" w:rsidRPr="00BF4DC6">
        <w:rPr>
          <w:lang w:val="hu-HU"/>
        </w:rPr>
        <w:t>. ábra</w:t>
      </w:r>
      <w:bookmarkEnd w:id="3"/>
      <w:r w:rsidR="007D3C40" w:rsidRPr="00BF4DC6">
        <w:rPr>
          <w:lang w:val="hu-HU"/>
        </w:rPr>
        <w:t xml:space="preserve">. </w:t>
      </w:r>
      <w:r w:rsidR="007D3C40" w:rsidRPr="00BF4DC6">
        <w:rPr>
          <w:b w:val="0"/>
          <w:lang w:val="hu-HU"/>
        </w:rPr>
        <w:t>Adott szegmens egy képpárja közötti fejmozdulás értéke szögben.</w:t>
      </w:r>
    </w:p>
    <w:p w:rsidR="003E1F68" w:rsidRPr="00BF4DC6" w:rsidRDefault="00B83150" w:rsidP="00B83150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ind w:left="284" w:hanging="284"/>
        <w:rPr>
          <w:lang w:val="hu-HU"/>
        </w:rPr>
      </w:pPr>
      <w:r w:rsidRPr="00BF4DC6">
        <w:rPr>
          <w:lang w:val="hu-HU"/>
        </w:rPr>
        <w:t>Gesztusfelismerés</w:t>
      </w:r>
    </w:p>
    <w:p w:rsidR="00CF1171" w:rsidRPr="00BF4DC6" w:rsidRDefault="00EF3216" w:rsidP="009951E7">
      <w:pPr>
        <w:pStyle w:val="p1a"/>
        <w:rPr>
          <w:lang w:val="hu-HU"/>
        </w:rPr>
      </w:pPr>
      <w:r w:rsidRPr="00BF4DC6">
        <w:rPr>
          <w:lang w:val="hu-HU"/>
        </w:rPr>
        <w:t>Ebben a fejezetben</w:t>
      </w:r>
      <w:r w:rsidR="00D86479">
        <w:rPr>
          <w:lang w:val="hu-HU"/>
        </w:rPr>
        <w:t xml:space="preserve"> egy eljárást ismertetünk</w:t>
      </w:r>
      <w:r w:rsidR="005608AB" w:rsidRPr="00BF4DC6">
        <w:rPr>
          <w:lang w:val="hu-HU"/>
        </w:rPr>
        <w:t xml:space="preserve"> </w:t>
      </w:r>
      <w:r w:rsidRPr="00BF4DC6">
        <w:rPr>
          <w:lang w:val="hu-HU"/>
        </w:rPr>
        <w:t xml:space="preserve">az előző fejezetben definiált </w:t>
      </w:r>
      <m:oMath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{f</m:t>
            </m:r>
          </m:e>
          <m:sup>
            <m:r>
              <w:rPr>
                <w:rFonts w:ascii="Cambria Math" w:hAnsi="Cambria Math"/>
                <w:lang w:val="hu-HU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hu-HU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k</m:t>
            </m:r>
          </m:sup>
        </m:sSup>
        <m:d>
          <m:dPr>
            <m:ctrlPr>
              <w:rPr>
                <w:rFonts w:ascii="Cambria Math" w:hAnsi="Cambria Math"/>
                <w:i/>
                <w:lang w:val="hu-H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hu-H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hu-HU"/>
                  </w:rPr>
                  <m:t>α</m:t>
                </m:r>
              </m:e>
              <m:sub>
                <m:r>
                  <w:rPr>
                    <w:rFonts w:ascii="Cambria Math" w:hAnsi="Cambria Math"/>
                    <w:lang w:val="hu-HU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hu-HU"/>
          </w:rPr>
          <m:t>, …,</m:t>
        </m:r>
        <m:sSup>
          <m:sSupPr>
            <m:ctrlPr>
              <w:rPr>
                <w:rFonts w:ascii="Cambria Math" w:hAnsi="Cambria Math"/>
                <w:i/>
                <w:lang w:val="hu-HU"/>
              </w:rPr>
            </m:ctrlPr>
          </m:sSupPr>
          <m:e>
            <m:r>
              <w:rPr>
                <w:rFonts w:ascii="Cambria Math" w:hAnsi="Cambria Math"/>
                <w:lang w:val="hu-HU"/>
              </w:rPr>
              <m:t>f</m:t>
            </m:r>
          </m:e>
          <m:sup>
            <m:r>
              <w:rPr>
                <w:rFonts w:ascii="Cambria Math" w:hAnsi="Cambria Math"/>
                <w:lang w:val="hu-HU"/>
              </w:rPr>
              <m:t>k</m:t>
            </m:r>
          </m:sup>
        </m:sSup>
        <m:r>
          <w:rPr>
            <w:rFonts w:ascii="Cambria Math" w:hAnsi="Cambria Math"/>
            <w:lang w:val="hu-HU"/>
          </w:rPr>
          <m:t>(</m:t>
        </m:r>
        <m:sSub>
          <m:sSubPr>
            <m:ctrlPr>
              <w:rPr>
                <w:rFonts w:ascii="Cambria Math" w:hAnsi="Cambria Math"/>
                <w:i/>
                <w:lang w:val="hu-H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α</m:t>
            </m:r>
          </m:e>
          <m:sub>
            <m:r>
              <w:rPr>
                <w:rFonts w:ascii="Cambria Math" w:hAnsi="Cambria Math"/>
                <w:lang w:val="hu-HU"/>
              </w:rPr>
              <m:t>n</m:t>
            </m:r>
          </m:sub>
        </m:sSub>
        <m:r>
          <w:rPr>
            <w:rFonts w:ascii="Cambria Math" w:hAnsi="Cambria Math"/>
            <w:lang w:val="hu-HU"/>
          </w:rPr>
          <m:t>)}</m:t>
        </m:r>
      </m:oMath>
      <w:r w:rsidRPr="00BF4DC6">
        <w:rPr>
          <w:lang w:val="hu-HU"/>
        </w:rPr>
        <w:t xml:space="preserve"> </w:t>
      </w:r>
      <w:r w:rsidR="00193135" w:rsidRPr="00BF4DC6">
        <w:rPr>
          <w:lang w:val="hu-HU"/>
        </w:rPr>
        <w:t>címke</w:t>
      </w:r>
      <w:r w:rsidRPr="00BF4DC6">
        <w:rPr>
          <w:lang w:val="hu-HU"/>
        </w:rPr>
        <w:t>sorozatok egymáshoz történő illesztésére.</w:t>
      </w:r>
      <w:r w:rsidR="00296D06" w:rsidRPr="00BF4DC6">
        <w:rPr>
          <w:lang w:val="hu-HU"/>
        </w:rPr>
        <w:t xml:space="preserve"> </w:t>
      </w:r>
      <w:r w:rsidR="00CF1171" w:rsidRPr="00BF4DC6">
        <w:rPr>
          <w:lang w:val="hu-HU"/>
        </w:rPr>
        <w:t xml:space="preserve">Az illesztéshez szükség lesz egy előre definiált </w:t>
      </w:r>
      <w:r w:rsidR="00232129">
        <w:rPr>
          <w:lang w:val="hu-HU"/>
        </w:rPr>
        <w:t>gesztus-adatbázis</w:t>
      </w:r>
      <w:r w:rsidR="00CF1171" w:rsidRPr="00BF4DC6">
        <w:rPr>
          <w:lang w:val="hu-HU"/>
        </w:rPr>
        <w:t>ra. Ebben az adatbázisban olyan elempárokat tárolunk, melyekben benne van a gesztus neve és ahhoz egy előzetesen meghatározott címkesorozat</w:t>
      </w:r>
      <w:r w:rsidR="006C5F01" w:rsidRPr="00BF4DC6">
        <w:rPr>
          <w:lang w:val="hu-HU"/>
        </w:rPr>
        <w:t>,</w:t>
      </w:r>
      <w:r w:rsidR="00CB1BF5" w:rsidRPr="00BF4DC6">
        <w:rPr>
          <w:lang w:val="hu-HU"/>
        </w:rPr>
        <w:t xml:space="preserve"> </w:t>
      </w:r>
      <w:r w:rsidR="00715FEC">
        <w:rPr>
          <w:lang w:val="hu-HU"/>
        </w:rPr>
        <w:t>például</w:t>
      </w:r>
      <w:r w:rsidR="008F7317" w:rsidRPr="00BF4DC6">
        <w:rPr>
          <w:lang w:val="hu-HU"/>
        </w:rPr>
        <w:t xml:space="preserve"> a</w:t>
      </w:r>
      <w:r w:rsidR="00CB1BF5" w:rsidRPr="00BF4DC6">
        <w:rPr>
          <w:lang w:val="hu-HU"/>
        </w:rPr>
        <w:t xml:space="preserve"> (6)-os formul</w:t>
      </w:r>
      <w:r w:rsidR="00372287" w:rsidRPr="00BF4DC6">
        <w:rPr>
          <w:lang w:val="hu-HU"/>
        </w:rPr>
        <w:t>ában definiált rekord</w:t>
      </w:r>
      <w:r w:rsidR="00CB1BF5" w:rsidRPr="00BF4DC6">
        <w:rPr>
          <w:lang w:val="hu-HU"/>
        </w:rPr>
        <w:t xml:space="preserve">, melyben szögletes </w:t>
      </w:r>
      <w:r w:rsidR="00FC4DAA" w:rsidRPr="00BF4DC6">
        <w:rPr>
          <w:lang w:val="hu-HU"/>
        </w:rPr>
        <w:t xml:space="preserve">zárójelek között soroljuk fel a </w:t>
      </w:r>
      <w:r w:rsidR="00FC4DAA" w:rsidRPr="00BF4DC6">
        <w:rPr>
          <w:i/>
          <w:lang w:val="hu-HU"/>
        </w:rPr>
        <w:t>fejrázás</w:t>
      </w:r>
      <w:r w:rsidR="00FC4DAA" w:rsidRPr="00BF4DC6">
        <w:rPr>
          <w:lang w:val="hu-HU"/>
        </w:rPr>
        <w:t xml:space="preserve"> gesztus</w:t>
      </w:r>
      <w:r w:rsidR="00CB1BF5" w:rsidRPr="00BF4DC6">
        <w:rPr>
          <w:lang w:val="hu-HU"/>
        </w:rPr>
        <w:t xml:space="preserve"> </w:t>
      </w:r>
      <w:r w:rsidR="008032A5" w:rsidRPr="00BF4DC6">
        <w:rPr>
          <w:lang w:val="hu-HU"/>
        </w:rPr>
        <w:t>egyik</w:t>
      </w:r>
      <w:r w:rsidR="00CB1BF5" w:rsidRPr="00BF4DC6">
        <w:rPr>
          <w:lang w:val="hu-HU"/>
        </w:rPr>
        <w:t xml:space="preserve"> címkesorozat</w:t>
      </w:r>
      <w:r w:rsidR="008032A5" w:rsidRPr="00BF4DC6">
        <w:rPr>
          <w:lang w:val="hu-HU"/>
        </w:rPr>
        <w:t>á</w:t>
      </w:r>
      <w:r w:rsidR="00CB1BF5" w:rsidRPr="00BF4DC6">
        <w:rPr>
          <w:lang w:val="hu-HU"/>
        </w:rPr>
        <w:t>t</w:t>
      </w:r>
      <w:r w:rsidR="00CF1171" w:rsidRPr="00BF4DC6">
        <w:rPr>
          <w:lang w:val="hu-HU"/>
        </w:rPr>
        <w:t>.</w:t>
      </w:r>
    </w:p>
    <w:p w:rsidR="00CB1BF5" w:rsidRPr="00BF4DC6" w:rsidRDefault="00CB1BF5" w:rsidP="00CB1BF5">
      <w:pPr>
        <w:tabs>
          <w:tab w:val="center" w:pos="3402"/>
          <w:tab w:val="right" w:pos="6946"/>
        </w:tabs>
        <w:spacing w:before="120" w:after="120"/>
        <w:jc w:val="left"/>
        <w:rPr>
          <w:lang w:val="hu-HU"/>
        </w:rPr>
      </w:pPr>
      <w:r w:rsidRPr="00BF4DC6">
        <w:rPr>
          <w:lang w:val="hu-HU"/>
        </w:rPr>
        <w:tab/>
      </w:r>
      <m:oMath>
        <m:r>
          <m:rPr>
            <m:sty m:val="p"/>
          </m:rPr>
          <w:rPr>
            <w:rFonts w:ascii="Cambria Math" w:hAnsi="Cambria Math"/>
            <w:lang w:val="hu-HU"/>
          </w:rPr>
          <m:t>{fejrázás;</m:t>
        </m:r>
        <m:d>
          <m:dPr>
            <m:begChr m:val="["/>
            <m:endChr m:val="]"/>
            <m:ctrlPr>
              <w:rPr>
                <w:rFonts w:ascii="Cambria Math" w:hAnsi="Cambria Math"/>
                <w:lang w:val="hu-H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hu-HU"/>
              </w:rPr>
              <m:t>90,90,90,90,270,270,270,225,135</m:t>
            </m:r>
          </m:e>
        </m:d>
        <m:r>
          <m:rPr>
            <m:sty m:val="p"/>
          </m:rPr>
          <w:rPr>
            <w:rFonts w:ascii="Cambria Math" w:hAnsi="Cambria Math"/>
            <w:lang w:val="hu-HU"/>
          </w:rPr>
          <m:t>}</m:t>
        </m:r>
      </m:oMath>
      <w:r w:rsidRPr="00BF4DC6">
        <w:rPr>
          <w:lang w:val="hu-HU"/>
        </w:rPr>
        <w:t>.</w:t>
      </w:r>
      <w:r w:rsidRPr="00BF4DC6">
        <w:rPr>
          <w:lang w:val="hu-HU"/>
        </w:rPr>
        <w:tab/>
        <w:t>(</w:t>
      </w:r>
      <w:r w:rsidR="009E0A54" w:rsidRPr="00BF4DC6">
        <w:rPr>
          <w:lang w:val="hu-HU"/>
        </w:rPr>
        <w:t>6</w:t>
      </w:r>
      <w:r w:rsidRPr="00BF4DC6">
        <w:rPr>
          <w:lang w:val="hu-HU"/>
        </w:rPr>
        <w:t>)</w:t>
      </w:r>
    </w:p>
    <w:p w:rsidR="009951E7" w:rsidRPr="00BF4DC6" w:rsidRDefault="00296D06" w:rsidP="009951E7">
      <w:pPr>
        <w:pStyle w:val="p1a"/>
        <w:rPr>
          <w:lang w:val="hu-HU"/>
        </w:rPr>
      </w:pPr>
      <w:r w:rsidRPr="00BF4DC6">
        <w:rPr>
          <w:lang w:val="hu-HU"/>
        </w:rPr>
        <w:t xml:space="preserve">A gesztusfelismerés során </w:t>
      </w:r>
      <w:r w:rsidR="00193135" w:rsidRPr="00BF4DC6">
        <w:rPr>
          <w:lang w:val="hu-HU"/>
        </w:rPr>
        <w:t xml:space="preserve">folyamatosan szegmentáljuk a </w:t>
      </w:r>
      <w:r w:rsidR="00907120" w:rsidRPr="00BF4DC6">
        <w:rPr>
          <w:lang w:val="hu-HU"/>
        </w:rPr>
        <w:t>videó folyamot</w:t>
      </w:r>
      <w:r w:rsidR="00193135" w:rsidRPr="00BF4DC6">
        <w:rPr>
          <w:lang w:val="hu-HU"/>
        </w:rPr>
        <w:t xml:space="preserve"> és számítjuk a szegmensek</w:t>
      </w:r>
      <w:r w:rsidR="006952A3" w:rsidRPr="00BF4DC6">
        <w:rPr>
          <w:lang w:val="hu-HU"/>
        </w:rPr>
        <w:t xml:space="preserve">hez tartozó címkesorozatokat. </w:t>
      </w:r>
      <w:r w:rsidR="00A2537B" w:rsidRPr="00BF4DC6">
        <w:rPr>
          <w:lang w:val="hu-HU"/>
        </w:rPr>
        <w:t>Az egyes címkesorozatokat a dinamikus idővetemítés</w:t>
      </w:r>
      <w:r w:rsidR="00D40BF0" w:rsidRPr="00BF4DC6">
        <w:rPr>
          <w:lang w:val="hu-HU"/>
        </w:rPr>
        <w:t xml:space="preserve"> (</w:t>
      </w:r>
      <w:r w:rsidR="00B74F27">
        <w:rPr>
          <w:lang w:val="hu-HU"/>
        </w:rPr>
        <w:t xml:space="preserve">Dynamic Time Warping - </w:t>
      </w:r>
      <w:r w:rsidR="00D40BF0" w:rsidRPr="00BF4DC6">
        <w:rPr>
          <w:lang w:val="hu-HU"/>
        </w:rPr>
        <w:t>DTW)</w:t>
      </w:r>
      <w:r w:rsidR="00012D60">
        <w:rPr>
          <w:lang w:val="hu-HU"/>
        </w:rPr>
        <w:t xml:space="preserve"> </w:t>
      </w:r>
      <w:sdt>
        <w:sdtPr>
          <w:rPr>
            <w:lang w:val="hu-HU"/>
          </w:rPr>
          <w:id w:val="1625632"/>
          <w:citation/>
        </w:sdtPr>
        <w:sdtContent>
          <w:r w:rsidR="004554A6">
            <w:rPr>
              <w:lang w:val="hu-HU"/>
            </w:rPr>
            <w:fldChar w:fldCharType="begin"/>
          </w:r>
          <w:r w:rsidR="00012D60">
            <w:rPr>
              <w:lang w:val="hu-HU"/>
            </w:rPr>
            <w:instrText xml:space="preserve"> CITATION Mül07 \l 1038 </w:instrText>
          </w:r>
          <w:r w:rsidR="004554A6">
            <w:rPr>
              <w:lang w:val="hu-HU"/>
            </w:rPr>
            <w:fldChar w:fldCharType="separate"/>
          </w:r>
          <w:r w:rsidR="00012D60" w:rsidRPr="00012D60">
            <w:rPr>
              <w:noProof/>
              <w:lang w:val="hu-HU"/>
            </w:rPr>
            <w:t>[</w:t>
          </w:r>
          <w:hyperlink w:anchor="Mül07" w:history="1">
            <w:r w:rsidR="00012D60" w:rsidRPr="00012D60">
              <w:rPr>
                <w:noProof/>
                <w:lang w:val="hu-HU"/>
              </w:rPr>
              <w:t>20</w:t>
            </w:r>
          </w:hyperlink>
          <w:r w:rsidR="00012D60" w:rsidRPr="00012D60">
            <w:rPr>
              <w:noProof/>
              <w:lang w:val="hu-HU"/>
            </w:rPr>
            <w:t>]</w:t>
          </w:r>
          <w:r w:rsidR="004554A6">
            <w:rPr>
              <w:lang w:val="hu-HU"/>
            </w:rPr>
            <w:fldChar w:fldCharType="end"/>
          </w:r>
        </w:sdtContent>
      </w:sdt>
      <w:r w:rsidR="00A2537B" w:rsidRPr="00BF4DC6">
        <w:rPr>
          <w:lang w:val="hu-HU"/>
        </w:rPr>
        <w:t xml:space="preserve"> eljárás segítségével illesztjük </w:t>
      </w:r>
      <w:r w:rsidR="00990ED2" w:rsidRPr="00BF4DC6">
        <w:rPr>
          <w:lang w:val="hu-HU"/>
        </w:rPr>
        <w:t>az</w:t>
      </w:r>
      <w:r w:rsidR="00A2537B" w:rsidRPr="00BF4DC6">
        <w:rPr>
          <w:lang w:val="hu-HU"/>
        </w:rPr>
        <w:t xml:space="preserve"> előre definiált </w:t>
      </w:r>
      <w:r w:rsidR="00232129">
        <w:rPr>
          <w:lang w:val="hu-HU"/>
        </w:rPr>
        <w:t>gesztus-adatbázis</w:t>
      </w:r>
      <w:r w:rsidR="00A2537B" w:rsidRPr="00BF4DC6">
        <w:rPr>
          <w:lang w:val="hu-HU"/>
        </w:rPr>
        <w:t xml:space="preserve"> elemeihez.</w:t>
      </w:r>
      <w:r w:rsidR="003754EE" w:rsidRPr="00BF4DC6">
        <w:rPr>
          <w:lang w:val="hu-HU"/>
        </w:rPr>
        <w:t xml:space="preserve"> Az adatbázisban egy gesztushoz több sorozat is létezhet</w:t>
      </w:r>
      <w:r w:rsidR="00CE6CE6" w:rsidRPr="00BF4DC6">
        <w:rPr>
          <w:lang w:val="hu-HU"/>
        </w:rPr>
        <w:t>, így az adatbázison belül a gesztusok csoportokat alkotnak.</w:t>
      </w:r>
      <w:r w:rsidR="003754EE" w:rsidRPr="00BF4DC6">
        <w:rPr>
          <w:lang w:val="hu-HU"/>
        </w:rPr>
        <w:t xml:space="preserve"> </w:t>
      </w:r>
      <w:r w:rsidR="00CE6CE6" w:rsidRPr="00BF4DC6">
        <w:rPr>
          <w:lang w:val="hu-HU"/>
        </w:rPr>
        <w:t>Végezetül a</w:t>
      </w:r>
      <w:r w:rsidR="003754EE" w:rsidRPr="00BF4DC6">
        <w:rPr>
          <w:lang w:val="hu-HU"/>
        </w:rPr>
        <w:t xml:space="preserve"> szegmenshez tartozó címkesorozatot ahhoz a gesztus</w:t>
      </w:r>
      <w:r w:rsidR="000C21BC" w:rsidRPr="00BF4DC6">
        <w:rPr>
          <w:lang w:val="hu-HU"/>
        </w:rPr>
        <w:t>-csoporthoz</w:t>
      </w:r>
      <w:r w:rsidR="003754EE" w:rsidRPr="00BF4DC6">
        <w:rPr>
          <w:lang w:val="hu-HU"/>
        </w:rPr>
        <w:t xml:space="preserve"> fogjuk besorolni, mely</w:t>
      </w:r>
      <w:r w:rsidR="00F632EF" w:rsidRPr="00BF4DC6">
        <w:rPr>
          <w:lang w:val="hu-HU"/>
        </w:rPr>
        <w:t xml:space="preserve">hez </w:t>
      </w:r>
      <w:r w:rsidR="003754EE" w:rsidRPr="00BF4DC6">
        <w:rPr>
          <w:lang w:val="hu-HU"/>
        </w:rPr>
        <w:t>a DTW átlagosan a legkisebb távolságot adta.</w:t>
      </w:r>
    </w:p>
    <w:p w:rsidR="00B83150" w:rsidRPr="00BF4DC6" w:rsidRDefault="00F66EF4" w:rsidP="003D6304">
      <w:pPr>
        <w:pStyle w:val="heading2"/>
        <w:numPr>
          <w:ilvl w:val="1"/>
          <w:numId w:val="5"/>
        </w:numPr>
        <w:rPr>
          <w:lang w:val="hu-HU"/>
        </w:rPr>
      </w:pPr>
      <w:r w:rsidRPr="00BF4DC6">
        <w:rPr>
          <w:lang w:val="hu-HU"/>
        </w:rPr>
        <w:t>Dinamikus idővetemítés</w:t>
      </w:r>
    </w:p>
    <w:p w:rsidR="00B92A60" w:rsidRPr="00BF4DC6" w:rsidRDefault="00C607F9" w:rsidP="003C3CD2">
      <w:pPr>
        <w:pStyle w:val="p1a"/>
        <w:rPr>
          <w:lang w:val="hu-HU"/>
        </w:rPr>
      </w:pPr>
      <w:r w:rsidRPr="00BF4DC6">
        <w:rPr>
          <w:lang w:val="hu-HU"/>
        </w:rPr>
        <w:t>A DTW f</w:t>
      </w:r>
      <w:r w:rsidR="00B92A60" w:rsidRPr="00BF4DC6">
        <w:rPr>
          <w:lang w:val="hu-HU"/>
        </w:rPr>
        <w:t>eladata</w:t>
      </w:r>
      <w:r w:rsidR="00D86479">
        <w:rPr>
          <w:lang w:val="hu-HU"/>
        </w:rPr>
        <w:t>,</w:t>
      </w:r>
      <w:r w:rsidR="00B92A60" w:rsidRPr="00BF4DC6">
        <w:rPr>
          <w:lang w:val="hu-HU"/>
        </w:rPr>
        <w:t xml:space="preserve"> </w:t>
      </w:r>
      <w:r w:rsidRPr="00BF4DC6">
        <w:rPr>
          <w:lang w:val="hu-HU"/>
        </w:rPr>
        <w:t>hogy</w:t>
      </w:r>
      <w:r w:rsidR="00F55D49" w:rsidRPr="00BF4DC6">
        <w:rPr>
          <w:lang w:val="hu-HU"/>
        </w:rPr>
        <w:t xml:space="preserve"> azonos időtengelyre vetítse az aktuálisan detektált </w:t>
      </w:r>
      <w:r w:rsidR="00B92A60" w:rsidRPr="00BF4DC6">
        <w:rPr>
          <w:lang w:val="hu-HU"/>
        </w:rPr>
        <w:t xml:space="preserve">és a tárolt </w:t>
      </w:r>
      <w:r w:rsidR="00F55D49" w:rsidRPr="00BF4DC6">
        <w:rPr>
          <w:lang w:val="hu-HU"/>
        </w:rPr>
        <w:t>fejmozgást</w:t>
      </w:r>
      <w:r w:rsidR="00B92A60" w:rsidRPr="00BF4DC6">
        <w:rPr>
          <w:lang w:val="hu-HU"/>
        </w:rPr>
        <w:t>, hogy</w:t>
      </w:r>
      <w:r w:rsidR="00270905">
        <w:rPr>
          <w:lang w:val="hu-HU"/>
        </w:rPr>
        <w:t xml:space="preserve"> egy</w:t>
      </w:r>
      <w:r w:rsidR="00B92A60" w:rsidRPr="00BF4DC6">
        <w:rPr>
          <w:lang w:val="hu-HU"/>
        </w:rPr>
        <w:t xml:space="preserve"> </w:t>
      </w:r>
      <w:r w:rsidR="00E60068" w:rsidRPr="00BF4DC6">
        <w:rPr>
          <w:lang w:val="hu-HU"/>
        </w:rPr>
        <w:t>címke</w:t>
      </w:r>
      <w:r w:rsidR="00B92A60" w:rsidRPr="00BF4DC6">
        <w:rPr>
          <w:lang w:val="hu-HU"/>
        </w:rPr>
        <w:t>sorozatot összevethessü</w:t>
      </w:r>
      <w:r w:rsidR="00270905">
        <w:rPr>
          <w:lang w:val="hu-HU"/>
        </w:rPr>
        <w:t>n</w:t>
      </w:r>
      <w:r w:rsidR="00B92A60" w:rsidRPr="00BF4DC6">
        <w:rPr>
          <w:lang w:val="hu-HU"/>
        </w:rPr>
        <w:t xml:space="preserve">k a tárolt </w:t>
      </w:r>
      <w:r w:rsidR="00151E39" w:rsidRPr="00BF4DC6">
        <w:rPr>
          <w:lang w:val="hu-HU"/>
        </w:rPr>
        <w:t xml:space="preserve">referenciákkal </w:t>
      </w:r>
      <w:r w:rsidR="00151E39" w:rsidRPr="00BF4DC6">
        <w:rPr>
          <w:lang w:val="hu-HU"/>
        </w:rPr>
        <w:lastRenderedPageBreak/>
        <w:t>(gesztus-csoportokkal)</w:t>
      </w:r>
      <w:r w:rsidR="00B92A60" w:rsidRPr="00BF4DC6">
        <w:rPr>
          <w:lang w:val="hu-HU"/>
        </w:rPr>
        <w:t>. Az összehasonlításhoz definiálni kell egy távolságot.</w:t>
      </w:r>
      <w:r w:rsidR="003C3CD2" w:rsidRPr="00BF4DC6">
        <w:rPr>
          <w:lang w:val="hu-HU"/>
        </w:rPr>
        <w:t xml:space="preserve"> </w:t>
      </w:r>
      <w:r w:rsidR="00B92A60" w:rsidRPr="00BF4DC6">
        <w:rPr>
          <w:lang w:val="hu-HU"/>
        </w:rPr>
        <w:t xml:space="preserve">A DTW algoritmusa </w:t>
      </w:r>
      <w:r w:rsidR="008E233C" w:rsidRPr="00BF4DC6">
        <w:rPr>
          <w:lang w:val="hu-HU"/>
        </w:rPr>
        <w:t xml:space="preserve">lényegében </w:t>
      </w:r>
      <w:r w:rsidR="00B92A60" w:rsidRPr="00BF4DC6">
        <w:rPr>
          <w:lang w:val="hu-HU"/>
        </w:rPr>
        <w:t xml:space="preserve">egy </w:t>
      </w:r>
      <m:oMath>
        <m:r>
          <w:rPr>
            <w:rFonts w:ascii="Cambria Math" w:hAnsi="Cambria Math"/>
            <w:lang w:val="hu-HU"/>
          </w:rPr>
          <m:t>N</m:t>
        </m:r>
      </m:oMath>
      <w:r w:rsidR="00B92A60" w:rsidRPr="00BF4DC6">
        <w:rPr>
          <w:lang w:val="hu-HU"/>
        </w:rPr>
        <w:t xml:space="preserve"> </w:t>
      </w:r>
      <w:r w:rsidR="008E233C" w:rsidRPr="00BF4DC6">
        <w:rPr>
          <w:lang w:val="hu-HU"/>
        </w:rPr>
        <w:t xml:space="preserve">dimenziós </w:t>
      </w:r>
      <w:r w:rsidR="00B92A60" w:rsidRPr="00BF4DC6">
        <w:rPr>
          <w:lang w:val="hu-HU"/>
        </w:rPr>
        <w:t>vektor</w:t>
      </w:r>
      <w:r w:rsidR="008E233C" w:rsidRPr="00BF4DC6">
        <w:rPr>
          <w:lang w:val="hu-HU"/>
        </w:rPr>
        <w:t>t illeszt</w:t>
      </w:r>
      <w:r w:rsidR="00B92A60" w:rsidRPr="00BF4DC6">
        <w:rPr>
          <w:lang w:val="hu-HU"/>
        </w:rPr>
        <w:t xml:space="preserve"> egy </w:t>
      </w:r>
      <m:oMath>
        <m:r>
          <w:rPr>
            <w:rFonts w:ascii="Cambria Math" w:hAnsi="Cambria Math"/>
            <w:lang w:val="hu-HU"/>
          </w:rPr>
          <m:t>M</m:t>
        </m:r>
      </m:oMath>
      <w:r w:rsidR="00B92A60" w:rsidRPr="00BF4DC6">
        <w:rPr>
          <w:lang w:val="hu-HU"/>
        </w:rPr>
        <w:t xml:space="preserve"> </w:t>
      </w:r>
      <w:r w:rsidR="008E233C" w:rsidRPr="00BF4DC6">
        <w:rPr>
          <w:lang w:val="hu-HU"/>
        </w:rPr>
        <w:t>dimenziós</w:t>
      </w:r>
      <w:r w:rsidR="00B92A60" w:rsidRPr="00BF4DC6">
        <w:rPr>
          <w:lang w:val="hu-HU"/>
        </w:rPr>
        <w:t xml:space="preserve"> felismerendő </w:t>
      </w:r>
      <w:r w:rsidR="008E233C" w:rsidRPr="00BF4DC6">
        <w:rPr>
          <w:lang w:val="hu-HU"/>
        </w:rPr>
        <w:t>v</w:t>
      </w:r>
      <w:r w:rsidR="00B92A60" w:rsidRPr="00BF4DC6">
        <w:rPr>
          <w:lang w:val="hu-HU"/>
        </w:rPr>
        <w:t>ektor</w:t>
      </w:r>
      <w:r w:rsidR="008E233C" w:rsidRPr="00BF4DC6">
        <w:rPr>
          <w:lang w:val="hu-HU"/>
        </w:rPr>
        <w:t>hoz</w:t>
      </w:r>
      <w:r w:rsidR="00B92A60" w:rsidRPr="00BF4DC6">
        <w:rPr>
          <w:lang w:val="hu-HU"/>
        </w:rPr>
        <w:t xml:space="preserve">. Az illesztés során a </w:t>
      </w:r>
      <m:oMath>
        <m:r>
          <w:rPr>
            <w:rFonts w:ascii="Cambria Math" w:hAnsi="Cambria Math"/>
            <w:lang w:val="hu-HU"/>
          </w:rPr>
          <m:t>(0,0)</m:t>
        </m:r>
      </m:oMath>
      <w:r w:rsidR="00B92A60" w:rsidRPr="00BF4DC6">
        <w:rPr>
          <w:lang w:val="hu-HU"/>
        </w:rPr>
        <w:t xml:space="preserve"> kezdőpontból a </w:t>
      </w:r>
      <m:oMath>
        <m:r>
          <w:rPr>
            <w:rFonts w:ascii="Cambria Math" w:hAnsi="Cambria Math"/>
            <w:lang w:val="hu-HU"/>
          </w:rPr>
          <m:t>(N</m:t>
        </m:r>
        <m:r>
          <w:rPr>
            <w:rFonts w:ascii="Cambria Math" w:hAnsi="Cambria Math"/>
            <w:lang w:val="hu-HU"/>
          </w:rPr>
          <m:t>,</m:t>
        </m:r>
        <m:r>
          <w:rPr>
            <w:rFonts w:ascii="Cambria Math" w:hAnsi="Cambria Math"/>
            <w:lang w:val="hu-HU"/>
          </w:rPr>
          <m:t>M)</m:t>
        </m:r>
      </m:oMath>
      <w:r w:rsidR="00B92A60" w:rsidRPr="00BF4DC6">
        <w:rPr>
          <w:lang w:val="hu-HU"/>
        </w:rPr>
        <w:t xml:space="preserve"> végpontba kell eljutni. Közben az útvonalkereső algoritmus lépésenként haladva a mintákat (vektorokat) egymással összehasonlítja, és a távolság minimalizálására törekszik. Az eljárás során a felismerendő </w:t>
      </w:r>
      <w:r w:rsidR="009B5A53" w:rsidRPr="00BF4DC6">
        <w:rPr>
          <w:lang w:val="hu-HU"/>
        </w:rPr>
        <w:t>címke</w:t>
      </w:r>
      <w:r w:rsidR="00B92A60" w:rsidRPr="00BF4DC6">
        <w:rPr>
          <w:lang w:val="hu-HU"/>
        </w:rPr>
        <w:t xml:space="preserve">sorozatot </w:t>
      </w:r>
      <w:r w:rsidR="00684100" w:rsidRPr="00BF4DC6">
        <w:rPr>
          <w:lang w:val="hu-HU"/>
        </w:rPr>
        <w:t>az összes gesztus-csoport összes</w:t>
      </w:r>
      <w:r w:rsidR="00B92A60" w:rsidRPr="00BF4DC6">
        <w:rPr>
          <w:lang w:val="hu-HU"/>
        </w:rPr>
        <w:t xml:space="preserve"> referenciamintá</w:t>
      </w:r>
      <w:r w:rsidR="00684100" w:rsidRPr="00BF4DC6">
        <w:rPr>
          <w:lang w:val="hu-HU"/>
        </w:rPr>
        <w:t>já</w:t>
      </w:r>
      <w:r w:rsidR="00B92A60" w:rsidRPr="00BF4DC6">
        <w:rPr>
          <w:lang w:val="hu-HU"/>
        </w:rPr>
        <w:t>val össze kell hasonlítani, és a legkisebb távolságú elem lesz a felismerés eredménye.</w:t>
      </w:r>
    </w:p>
    <w:p w:rsidR="008A5482" w:rsidRPr="00BF4DC6" w:rsidRDefault="00B92A60" w:rsidP="00050715">
      <w:pPr>
        <w:rPr>
          <w:lang w:val="hu-HU"/>
        </w:rPr>
      </w:pPr>
      <w:r w:rsidRPr="00BF4DC6">
        <w:rPr>
          <w:lang w:val="hu-HU"/>
        </w:rPr>
        <w:t>A két vektor távolságát többféleképpen számíthatjuk ki, tapasztalataink azonban azt mutatták, hogy a leggyakrabban használt módszerek közül az euklideszi távolság (ami a tagok különbségének négyzetösszegét jelenti) biztosítja a leghatékonyabb összehasonlítást, ezért a programunk is ezzel a távolsággal dolgozik.</w:t>
      </w:r>
      <w:r w:rsidR="008A5482" w:rsidRPr="00BF4DC6">
        <w:rPr>
          <w:lang w:val="hu-HU"/>
        </w:rPr>
        <w:t xml:space="preserve"> A</w:t>
      </w:r>
      <w:r w:rsidR="00243FEB" w:rsidRPr="00BF4DC6">
        <w:rPr>
          <w:lang w:val="hu-HU"/>
        </w:rPr>
        <w:t>z</w:t>
      </w:r>
      <w:r w:rsidR="00501AE6" w:rsidRPr="00BF4DC6">
        <w:rPr>
          <w:lang w:val="hu-HU"/>
        </w:rPr>
        <w:t xml:space="preserve"> </w:t>
      </w:r>
      <w:r w:rsidR="004554A6" w:rsidRPr="00BF4DC6">
        <w:rPr>
          <w:lang w:val="hu-HU"/>
        </w:rPr>
        <w:fldChar w:fldCharType="begin"/>
      </w:r>
      <w:r w:rsidR="00501AE6" w:rsidRPr="00BF4DC6">
        <w:rPr>
          <w:lang w:val="hu-HU"/>
        </w:rPr>
        <w:instrText xml:space="preserve"> REF _Ref341100104 \h </w:instrText>
      </w:r>
      <w:r w:rsidR="004554A6" w:rsidRPr="00BF4DC6">
        <w:rPr>
          <w:lang w:val="hu-HU"/>
        </w:rPr>
      </w:r>
      <w:r w:rsidR="004554A6" w:rsidRPr="00BF4DC6">
        <w:rPr>
          <w:lang w:val="hu-HU"/>
        </w:rPr>
        <w:fldChar w:fldCharType="separate"/>
      </w:r>
      <w:r w:rsidR="006B5ACD">
        <w:rPr>
          <w:noProof/>
          <w:lang w:val="hu-HU" w:eastAsia="hu-HU"/>
        </w:rPr>
        <w:t>5</w:t>
      </w:r>
      <w:r w:rsidR="006B5ACD" w:rsidRPr="00BF4DC6">
        <w:rPr>
          <w:lang w:val="hu-HU"/>
        </w:rPr>
        <w:t>. ábra</w:t>
      </w:r>
      <w:r w:rsidR="004554A6" w:rsidRPr="00BF4DC6">
        <w:rPr>
          <w:lang w:val="hu-HU"/>
        </w:rPr>
        <w:fldChar w:fldCharType="end"/>
      </w:r>
      <w:r w:rsidR="00501AE6" w:rsidRPr="00BF4DC6">
        <w:rPr>
          <w:lang w:val="hu-HU"/>
        </w:rPr>
        <w:t xml:space="preserve"> </w:t>
      </w:r>
      <m:oMath>
        <m:r>
          <w:rPr>
            <w:rFonts w:ascii="Cambria Math" w:hAnsi="Cambria Math"/>
            <w:lang w:val="hu-HU"/>
          </w:rPr>
          <m:t>(0, 0)</m:t>
        </m:r>
      </m:oMath>
      <w:r w:rsidR="003A4071" w:rsidRPr="00BF4DC6">
        <w:rPr>
          <w:lang w:val="hu-HU"/>
        </w:rPr>
        <w:t xml:space="preserve"> pontjából induló és </w:t>
      </w:r>
      <m:oMath>
        <m:r>
          <w:rPr>
            <w:rFonts w:ascii="Cambria Math" w:hAnsi="Cambria Math"/>
            <w:lang w:val="hu-HU"/>
          </w:rPr>
          <m:t>(18, 14)</m:t>
        </m:r>
      </m:oMath>
      <w:r w:rsidR="003A4071" w:rsidRPr="00BF4DC6">
        <w:rPr>
          <w:lang w:val="hu-HU"/>
        </w:rPr>
        <w:t xml:space="preserve"> pontjában végződő szakasz</w:t>
      </w:r>
      <w:r w:rsidR="005D0B49" w:rsidRPr="00BF4DC6">
        <w:rPr>
          <w:lang w:val="hu-HU"/>
        </w:rPr>
        <w:t>a</w:t>
      </w:r>
      <w:r w:rsidR="009850A2" w:rsidRPr="00BF4DC6">
        <w:rPr>
          <w:lang w:val="hu-HU"/>
        </w:rPr>
        <w:t xml:space="preserve"> – vagyis a téglalap átlója</w:t>
      </w:r>
      <w:r w:rsidR="00501AE6" w:rsidRPr="00BF4DC6">
        <w:rPr>
          <w:lang w:val="hu-HU"/>
        </w:rPr>
        <w:t xml:space="preserve"> </w:t>
      </w:r>
      <w:r w:rsidR="009850A2" w:rsidRPr="00BF4DC6">
        <w:rPr>
          <w:lang w:val="hu-HU"/>
        </w:rPr>
        <w:t xml:space="preserve">– </w:t>
      </w:r>
      <w:r w:rsidR="003A4071" w:rsidRPr="00BF4DC6">
        <w:rPr>
          <w:lang w:val="hu-HU"/>
        </w:rPr>
        <w:t>jelenti</w:t>
      </w:r>
      <w:r w:rsidR="008A5482" w:rsidRPr="00BF4DC6">
        <w:rPr>
          <w:lang w:val="hu-HU"/>
        </w:rPr>
        <w:t xml:space="preserve"> azt az utat, amely mentén haladva egyenletesen </w:t>
      </w:r>
      <w:r w:rsidR="00E3738F" w:rsidRPr="00BF4DC6">
        <w:rPr>
          <w:lang w:val="hu-HU"/>
        </w:rPr>
        <w:t>nyújtjuk,</w:t>
      </w:r>
      <w:r w:rsidR="008A5482" w:rsidRPr="00BF4DC6">
        <w:rPr>
          <w:lang w:val="hu-HU"/>
        </w:rPr>
        <w:t xml:space="preserve"> ill. zsugorítjuk a bemenő vektorsorozatot az összehasonlításhoz. Ez a lineáris idővetemítés.</w:t>
      </w:r>
    </w:p>
    <w:p w:rsidR="008A5482" w:rsidRPr="00BF4DC6" w:rsidRDefault="008A5482" w:rsidP="00521284">
      <w:pPr>
        <w:keepNext/>
        <w:spacing w:before="220" w:after="120"/>
        <w:ind w:firstLine="0"/>
        <w:jc w:val="center"/>
        <w:rPr>
          <w:lang w:val="hu-HU"/>
        </w:rPr>
      </w:pPr>
      <w:r w:rsidRPr="00BF4DC6">
        <w:rPr>
          <w:noProof/>
          <w:lang w:val="hu-HU" w:eastAsia="hu-HU"/>
        </w:rPr>
        <w:drawing>
          <wp:inline distT="0" distB="0" distL="0" distR="0">
            <wp:extent cx="2524312" cy="2340000"/>
            <wp:effectExtent l="19050" t="19050" r="28388" b="22200"/>
            <wp:docPr id="2" name="Kép 2" descr="dt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tw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312" cy="234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" w:name="_Ref341100104"/>
    <w:p w:rsidR="008A5482" w:rsidRPr="00BF4DC6" w:rsidRDefault="004554A6" w:rsidP="00157EB7">
      <w:pPr>
        <w:pStyle w:val="Kpalrs"/>
        <w:rPr>
          <w:noProof/>
          <w:sz w:val="20"/>
          <w:lang w:val="hu-HU" w:eastAsia="hu-HU"/>
        </w:rPr>
      </w:pPr>
      <w:r w:rsidRPr="00BF4DC6">
        <w:rPr>
          <w:noProof/>
          <w:lang w:val="hu-HU" w:eastAsia="hu-HU"/>
        </w:rPr>
        <w:fldChar w:fldCharType="begin"/>
      </w:r>
      <w:r w:rsidR="008A5482" w:rsidRPr="00BF4DC6">
        <w:rPr>
          <w:noProof/>
          <w:lang w:val="hu-HU" w:eastAsia="hu-HU"/>
        </w:rPr>
        <w:instrText xml:space="preserve"> SEQ ábra \* ARABIC </w:instrText>
      </w:r>
      <w:r w:rsidRPr="00BF4DC6">
        <w:rPr>
          <w:noProof/>
          <w:lang w:val="hu-HU" w:eastAsia="hu-HU"/>
        </w:rPr>
        <w:fldChar w:fldCharType="separate"/>
      </w:r>
      <w:r w:rsidR="006B5ACD">
        <w:rPr>
          <w:noProof/>
          <w:lang w:val="hu-HU" w:eastAsia="hu-HU"/>
        </w:rPr>
        <w:t>5</w:t>
      </w:r>
      <w:r w:rsidRPr="00BF4DC6">
        <w:rPr>
          <w:noProof/>
          <w:lang w:val="hu-HU" w:eastAsia="hu-HU"/>
        </w:rPr>
        <w:fldChar w:fldCharType="end"/>
      </w:r>
      <w:r w:rsidR="008A5482" w:rsidRPr="00BF4DC6">
        <w:rPr>
          <w:lang w:val="hu-HU"/>
        </w:rPr>
        <w:t>. ábra</w:t>
      </w:r>
      <w:bookmarkEnd w:id="4"/>
      <w:r w:rsidR="008A5482" w:rsidRPr="00BF4DC6">
        <w:rPr>
          <w:lang w:val="hu-HU"/>
        </w:rPr>
        <w:t xml:space="preserve">. </w:t>
      </w:r>
      <w:r w:rsidR="00B21861" w:rsidRPr="00BF4DC6">
        <w:rPr>
          <w:b w:val="0"/>
          <w:lang w:val="hu-HU"/>
        </w:rPr>
        <w:t xml:space="preserve">Egy futás alatti fejrázás gesztus illesztése az adatbázis egy fejrázás csoportjába tartozó elmére. </w:t>
      </w:r>
      <w:r w:rsidR="00B92C5D" w:rsidRPr="00BF4DC6">
        <w:rPr>
          <w:b w:val="0"/>
          <w:lang w:val="hu-HU"/>
        </w:rPr>
        <w:t xml:space="preserve">A lineáris illesztést a koordinátarendszer </w:t>
      </w:r>
      <m:oMath>
        <m:r>
          <m:rPr>
            <m:sty m:val="bi"/>
          </m:rPr>
          <w:rPr>
            <w:rFonts w:ascii="Cambria Math" w:hAnsi="Cambria Math"/>
            <w:lang w:val="hu-HU"/>
          </w:rPr>
          <m:t>(0, 0)</m:t>
        </m:r>
      </m:oMath>
      <w:r w:rsidR="00B92C5D" w:rsidRPr="00BF4DC6">
        <w:rPr>
          <w:b w:val="0"/>
          <w:lang w:val="hu-HU"/>
        </w:rPr>
        <w:t xml:space="preserve"> pontjából induló és </w:t>
      </w:r>
      <m:oMath>
        <m:r>
          <m:rPr>
            <m:sty m:val="bi"/>
          </m:rPr>
          <w:rPr>
            <w:rFonts w:ascii="Cambria Math" w:hAnsi="Cambria Math"/>
            <w:lang w:val="hu-HU"/>
          </w:rPr>
          <m:t>(18, 14)</m:t>
        </m:r>
      </m:oMath>
      <w:r w:rsidR="00B92C5D" w:rsidRPr="00BF4DC6">
        <w:rPr>
          <w:b w:val="0"/>
          <w:lang w:val="hu-HU"/>
        </w:rPr>
        <w:t xml:space="preserve"> pontjában végződő szakasz jelentené. Az optimális nem lineáris illesztést a kék törött</w:t>
      </w:r>
      <w:r w:rsidR="00540236" w:rsidRPr="00BF4DC6">
        <w:rPr>
          <w:b w:val="0"/>
          <w:lang w:val="hu-HU"/>
        </w:rPr>
        <w:t xml:space="preserve"> </w:t>
      </w:r>
      <w:r w:rsidR="00B92C5D" w:rsidRPr="00BF4DC6">
        <w:rPr>
          <w:b w:val="0"/>
          <w:lang w:val="hu-HU"/>
        </w:rPr>
        <w:t>vonal jelzi. A DTW által adott távolság a két sorozatra:</w:t>
      </w:r>
      <w:r w:rsidR="00E7235B" w:rsidRPr="00BF4DC6">
        <w:rPr>
          <w:b w:val="0"/>
          <w:lang w:val="hu-HU"/>
        </w:rPr>
        <w:t xml:space="preserve"> </w:t>
      </w:r>
      <w:r w:rsidR="006D6248" w:rsidRPr="00BF4DC6">
        <w:rPr>
          <w:b w:val="0"/>
          <w:lang w:val="hu-HU"/>
        </w:rPr>
        <w:t>5,60081.</w:t>
      </w:r>
    </w:p>
    <w:p w:rsidR="008A5482" w:rsidRPr="00BF4DC6" w:rsidRDefault="008A5482" w:rsidP="008A5482">
      <w:pPr>
        <w:pStyle w:val="p1a"/>
        <w:rPr>
          <w:lang w:val="hu-HU"/>
        </w:rPr>
      </w:pPr>
      <w:r w:rsidRPr="00BF4DC6">
        <w:rPr>
          <w:lang w:val="hu-HU"/>
        </w:rPr>
        <w:t xml:space="preserve">A vetemítőgörbe (az ábrán a </w:t>
      </w:r>
      <w:r w:rsidR="004375A4" w:rsidRPr="00BF4DC6">
        <w:rPr>
          <w:lang w:val="hu-HU"/>
        </w:rPr>
        <w:t>kék</w:t>
      </w:r>
      <w:r w:rsidRPr="00BF4DC6">
        <w:rPr>
          <w:lang w:val="hu-HU"/>
        </w:rPr>
        <w:t xml:space="preserve"> </w:t>
      </w:r>
      <w:r w:rsidR="004375A4" w:rsidRPr="00BF4DC6">
        <w:rPr>
          <w:lang w:val="hu-HU"/>
        </w:rPr>
        <w:t>törött</w:t>
      </w:r>
      <w:r w:rsidRPr="00BF4DC6">
        <w:rPr>
          <w:lang w:val="hu-HU"/>
        </w:rPr>
        <w:t xml:space="preserve"> vonal) tulajdonságai</w:t>
      </w:r>
      <w:r w:rsidR="00D928E5" w:rsidRPr="00BF4DC6">
        <w:rPr>
          <w:lang w:val="hu-HU"/>
        </w:rPr>
        <w:t xml:space="preserve"> közé tartozik, hogy </w:t>
      </w:r>
      <w:r w:rsidRPr="00BF4DC6">
        <w:rPr>
          <w:lang w:val="hu-HU"/>
        </w:rPr>
        <w:t>mindig monoton növekvő</w:t>
      </w:r>
      <w:r w:rsidR="00D928E5" w:rsidRPr="00BF4DC6">
        <w:rPr>
          <w:lang w:val="hu-HU"/>
        </w:rPr>
        <w:t xml:space="preserve">, </w:t>
      </w:r>
      <w:r w:rsidRPr="00BF4DC6">
        <w:rPr>
          <w:lang w:val="hu-HU"/>
        </w:rPr>
        <w:t>lokális korlátok jellemzik</w:t>
      </w:r>
      <w:r w:rsidR="00D928E5" w:rsidRPr="00BF4DC6">
        <w:rPr>
          <w:lang w:val="hu-HU"/>
        </w:rPr>
        <w:t xml:space="preserve"> és hogy </w:t>
      </w:r>
      <w:r w:rsidRPr="00BF4DC6">
        <w:rPr>
          <w:lang w:val="hu-HU"/>
        </w:rPr>
        <w:t>lokális optimumokon keresztül elért teljes optimum</w:t>
      </w:r>
      <w:r w:rsidR="00D928E5" w:rsidRPr="00BF4DC6">
        <w:rPr>
          <w:lang w:val="hu-HU"/>
        </w:rPr>
        <w:t xml:space="preserve">. </w:t>
      </w:r>
      <w:r w:rsidRPr="00BF4DC6">
        <w:rPr>
          <w:lang w:val="hu-HU"/>
        </w:rPr>
        <w:t>A vetemítés útvonala tehát nem lehet tetszés szer</w:t>
      </w:r>
      <w:r w:rsidR="00297A5F" w:rsidRPr="00BF4DC6">
        <w:rPr>
          <w:lang w:val="hu-HU"/>
        </w:rPr>
        <w:t xml:space="preserve">inti. </w:t>
      </w:r>
      <w:r w:rsidRPr="00BF4DC6">
        <w:rPr>
          <w:lang w:val="hu-HU"/>
        </w:rPr>
        <w:t>Nem haladhat visszafelé. Ezen kívül az előre haladást is sokféleképpen korlátozhatjuk, attól függően, hogy mekkora ingadozást engedünk meg az illesztés vonalán.</w:t>
      </w:r>
    </w:p>
    <w:p w:rsidR="00F66EF4" w:rsidRPr="00BF4DC6" w:rsidRDefault="00FC2BE0" w:rsidP="003D6304">
      <w:pPr>
        <w:pStyle w:val="heading2"/>
        <w:numPr>
          <w:ilvl w:val="1"/>
          <w:numId w:val="5"/>
        </w:numPr>
        <w:rPr>
          <w:lang w:val="hu-HU"/>
        </w:rPr>
      </w:pPr>
      <w:r w:rsidRPr="00BF4DC6">
        <w:rPr>
          <w:lang w:val="hu-HU"/>
        </w:rPr>
        <w:lastRenderedPageBreak/>
        <w:t>Mozgás adatbázis</w:t>
      </w:r>
    </w:p>
    <w:p w:rsidR="009951E7" w:rsidRPr="00BF4DC6" w:rsidRDefault="00896C7D" w:rsidP="009951E7">
      <w:pPr>
        <w:pStyle w:val="p1a"/>
        <w:rPr>
          <w:lang w:val="hu-HU"/>
        </w:rPr>
      </w:pPr>
      <w:r w:rsidRPr="00BF4DC6">
        <w:rPr>
          <w:lang w:val="hu-HU"/>
        </w:rPr>
        <w:t xml:space="preserve">Az előző fejezetben már tárgyaltuk, hogy a </w:t>
      </w:r>
      <w:r w:rsidR="00AF5954" w:rsidRPr="00BF4DC6">
        <w:rPr>
          <w:lang w:val="hu-HU"/>
        </w:rPr>
        <w:t>videó folyam</w:t>
      </w:r>
      <w:r w:rsidRPr="00BF4DC6">
        <w:rPr>
          <w:lang w:val="hu-HU"/>
        </w:rPr>
        <w:t xml:space="preserve"> szegmenseihez számított címkesorozatokat egy előre definiált adatbázis elemeihez illesztjük.</w:t>
      </w:r>
      <w:r w:rsidR="005D555F" w:rsidRPr="00BF4DC6">
        <w:rPr>
          <w:lang w:val="hu-HU"/>
        </w:rPr>
        <w:t xml:space="preserve"> Ebben az adatbázisban olyan elempárokat tárolunk, melyekben benne van a gesztus neve és az ahhoz egy előzetesen meghatározott címkesorozat, </w:t>
      </w:r>
      <w:r w:rsidR="00715FEC">
        <w:rPr>
          <w:lang w:val="hu-HU"/>
        </w:rPr>
        <w:t>például</w:t>
      </w:r>
      <w:r w:rsidR="005D555F" w:rsidRPr="00BF4DC6">
        <w:rPr>
          <w:lang w:val="hu-HU"/>
        </w:rPr>
        <w:t xml:space="preserve"> a (6)-os formulában definiált rekord</w:t>
      </w:r>
      <w:r w:rsidR="00753B6D" w:rsidRPr="00BF4DC6">
        <w:rPr>
          <w:lang w:val="hu-HU"/>
        </w:rPr>
        <w:t xml:space="preserve">, melyben szögletes zárójelek között soroljuk fel a </w:t>
      </w:r>
      <w:r w:rsidR="00753B6D" w:rsidRPr="00BF4DC6">
        <w:rPr>
          <w:i/>
          <w:lang w:val="hu-HU"/>
        </w:rPr>
        <w:t>fejrázás</w:t>
      </w:r>
      <w:r w:rsidR="00753B6D" w:rsidRPr="00BF4DC6">
        <w:rPr>
          <w:lang w:val="hu-HU"/>
        </w:rPr>
        <w:t xml:space="preserve"> gesztus egyik címkesorozatát</w:t>
      </w:r>
      <w:r w:rsidR="003B5454" w:rsidRPr="00BF4DC6">
        <w:rPr>
          <w:lang w:val="hu-HU"/>
        </w:rPr>
        <w:t>.</w:t>
      </w:r>
    </w:p>
    <w:p w:rsidR="00893CA1" w:rsidRPr="00BF4DC6" w:rsidRDefault="005E39B6" w:rsidP="00893CA1">
      <w:pPr>
        <w:rPr>
          <w:lang w:val="hu-HU"/>
        </w:rPr>
      </w:pPr>
      <w:r w:rsidRPr="00BF4DC6">
        <w:rPr>
          <w:lang w:val="hu-HU"/>
        </w:rPr>
        <w:t>Az illesztés jósága nyilvánvalóan függ az adatbázisban tárolt rekordok darabszámától, illetve azok eloszlásától.</w:t>
      </w:r>
      <w:r w:rsidR="00F820B3" w:rsidRPr="00BF4DC6">
        <w:rPr>
          <w:lang w:val="hu-HU"/>
        </w:rPr>
        <w:t xml:space="preserve"> </w:t>
      </w:r>
      <w:r w:rsidR="00A97275" w:rsidRPr="00BF4DC6">
        <w:rPr>
          <w:lang w:val="hu-HU"/>
        </w:rPr>
        <w:t xml:space="preserve">A rendszer jelenleg úgy működik, hogy ha futás során a </w:t>
      </w:r>
      <m:oMath>
        <m:r>
          <w:rPr>
            <w:rFonts w:ascii="Cambria Math" w:hAnsi="Cambria Math"/>
            <w:lang w:val="hu-HU"/>
          </w:rPr>
          <m:t>k</m:t>
        </m:r>
      </m:oMath>
      <w:r w:rsidR="00A97275" w:rsidRPr="00BF4DC6">
        <w:rPr>
          <w:lang w:val="hu-HU"/>
        </w:rPr>
        <w:t xml:space="preserve">. szegmenshez tartozó címkesorozatot </w:t>
      </w:r>
      <w:r w:rsidR="00715FEC">
        <w:rPr>
          <w:lang w:val="hu-HU"/>
        </w:rPr>
        <w:t>például</w:t>
      </w:r>
      <w:r w:rsidR="00A97275" w:rsidRPr="00BF4DC6">
        <w:rPr>
          <w:lang w:val="hu-HU"/>
        </w:rPr>
        <w:t xml:space="preserve"> </w:t>
      </w:r>
      <w:r w:rsidR="00A97275" w:rsidRPr="00BF4DC6">
        <w:rPr>
          <w:i/>
          <w:lang w:val="hu-HU"/>
        </w:rPr>
        <w:t>fejrázásnak</w:t>
      </w:r>
      <w:r w:rsidR="00A97275" w:rsidRPr="00BF4DC6">
        <w:rPr>
          <w:lang w:val="hu-HU"/>
        </w:rPr>
        <w:t xml:space="preserve"> osztályozta, akkor új elemként felveszi az adatbázis </w:t>
      </w:r>
      <w:r w:rsidR="00A97275" w:rsidRPr="00BF4DC6">
        <w:rPr>
          <w:i/>
          <w:lang w:val="hu-HU"/>
        </w:rPr>
        <w:t>fejrázás</w:t>
      </w:r>
      <w:r w:rsidR="00A97275" w:rsidRPr="00BF4DC6">
        <w:rPr>
          <w:lang w:val="hu-HU"/>
        </w:rPr>
        <w:t xml:space="preserve"> osztályába ezt a címkesorozatot, így a következő szegmens osztályozása során</w:t>
      </w:r>
      <w:r w:rsidR="0020696F" w:rsidRPr="00BF4DC6">
        <w:rPr>
          <w:lang w:val="hu-HU"/>
        </w:rPr>
        <w:t xml:space="preserve"> már</w:t>
      </w:r>
      <w:r w:rsidR="00A97275" w:rsidRPr="00BF4DC6">
        <w:rPr>
          <w:lang w:val="hu-HU"/>
        </w:rPr>
        <w:t xml:space="preserve"> figyelembe veszi ezt az új információt is.</w:t>
      </w:r>
    </w:p>
    <w:p w:rsidR="004066A1" w:rsidRPr="00BF4DC6" w:rsidRDefault="007767D6" w:rsidP="0037532D">
      <w:pPr>
        <w:pStyle w:val="heading1"/>
        <w:numPr>
          <w:ilvl w:val="0"/>
          <w:numId w:val="5"/>
        </w:numPr>
        <w:tabs>
          <w:tab w:val="clear" w:pos="454"/>
          <w:tab w:val="left" w:pos="284"/>
        </w:tabs>
        <w:ind w:left="284" w:hanging="284"/>
        <w:rPr>
          <w:lang w:val="hu-HU"/>
        </w:rPr>
      </w:pPr>
      <w:r w:rsidRPr="00BF4DC6">
        <w:rPr>
          <w:lang w:val="hu-HU"/>
        </w:rPr>
        <w:t>Kísérletek és eredmények</w:t>
      </w:r>
    </w:p>
    <w:p w:rsidR="007767D6" w:rsidRPr="00BF4DC6" w:rsidRDefault="00F06C6B" w:rsidP="00F66988">
      <w:pPr>
        <w:ind w:firstLine="0"/>
        <w:rPr>
          <w:lang w:val="hu-HU"/>
        </w:rPr>
      </w:pPr>
      <w:r w:rsidRPr="00BF4DC6">
        <w:rPr>
          <w:lang w:val="hu-HU"/>
        </w:rPr>
        <w:t>A rendszer jelenleg még nincs kész teljesen. Egyelőre nyitott kérdés, hogy az előre rögzítet</w:t>
      </w:r>
      <w:r w:rsidR="00C04A3D">
        <w:rPr>
          <w:lang w:val="hu-HU"/>
        </w:rPr>
        <w:t>t gesztus csoportok számosságát</w:t>
      </w:r>
      <w:r w:rsidRPr="00BF4DC6">
        <w:rPr>
          <w:lang w:val="hu-HU"/>
        </w:rPr>
        <w:t xml:space="preserve"> hogyan lenne célszerű megválasztani</w:t>
      </w:r>
      <w:r w:rsidR="00C04A3D">
        <w:rPr>
          <w:lang w:val="hu-HU"/>
        </w:rPr>
        <w:t>. Az</w:t>
      </w:r>
      <w:r w:rsidRPr="00BF4DC6">
        <w:rPr>
          <w:lang w:val="hu-HU"/>
        </w:rPr>
        <w:t xml:space="preserve"> azonban az alábbi grafikonból</w:t>
      </w:r>
      <w:r w:rsidR="004F7BE6" w:rsidRPr="00BF4DC6">
        <w:rPr>
          <w:lang w:val="hu-HU"/>
        </w:rPr>
        <w:t xml:space="preserve"> (</w:t>
      </w:r>
      <w:r w:rsidR="00231428">
        <w:rPr>
          <w:lang w:val="hu-HU"/>
        </w:rPr>
        <w:t xml:space="preserve">lásd </w:t>
      </w:r>
      <w:r w:rsidR="004554A6" w:rsidRPr="00BF4DC6">
        <w:rPr>
          <w:lang w:val="hu-HU"/>
        </w:rPr>
        <w:fldChar w:fldCharType="begin"/>
      </w:r>
      <w:r w:rsidR="004F7BE6" w:rsidRPr="00BF4DC6">
        <w:rPr>
          <w:lang w:val="hu-HU"/>
        </w:rPr>
        <w:instrText xml:space="preserve"> REF _Ref341102705 \h </w:instrText>
      </w:r>
      <w:r w:rsidR="004554A6" w:rsidRPr="00BF4DC6">
        <w:rPr>
          <w:lang w:val="hu-HU"/>
        </w:rPr>
      </w:r>
      <w:r w:rsidR="004554A6" w:rsidRPr="00BF4DC6">
        <w:rPr>
          <w:lang w:val="hu-HU"/>
        </w:rPr>
        <w:fldChar w:fldCharType="separate"/>
      </w:r>
      <w:r w:rsidR="006B5ACD">
        <w:rPr>
          <w:noProof/>
          <w:lang w:val="hu-HU" w:eastAsia="hu-HU"/>
        </w:rPr>
        <w:t>6</w:t>
      </w:r>
      <w:r w:rsidR="006B5ACD" w:rsidRPr="00BF4DC6">
        <w:rPr>
          <w:lang w:val="hu-HU"/>
        </w:rPr>
        <w:t>. ábra</w:t>
      </w:r>
      <w:r w:rsidR="004554A6" w:rsidRPr="00BF4DC6">
        <w:rPr>
          <w:lang w:val="hu-HU"/>
        </w:rPr>
        <w:fldChar w:fldCharType="end"/>
      </w:r>
      <w:r w:rsidR="004F7BE6" w:rsidRPr="00BF4DC6">
        <w:rPr>
          <w:lang w:val="hu-HU"/>
        </w:rPr>
        <w:t>)</w:t>
      </w:r>
      <w:r w:rsidRPr="00BF4DC6">
        <w:rPr>
          <w:lang w:val="hu-HU"/>
        </w:rPr>
        <w:t xml:space="preserve"> jól látszik, hogy bizonyos határok között érdemes az adatbázist online bővíteni a felismerés során. Erre vonatkozóan egy tesztet végeztünk el, az egyszerűség kedvéért három különböző gesztus csoport számosságát vizsgáltuk: a fejrázásét, a bólintásét és a körkör</w:t>
      </w:r>
      <w:r w:rsidR="00396DFC">
        <w:rPr>
          <w:lang w:val="hu-HU"/>
        </w:rPr>
        <w:t xml:space="preserve">ös fejmozgásét. Futási időben </w:t>
      </w:r>
      <w:r w:rsidRPr="00BF4DC6">
        <w:rPr>
          <w:lang w:val="hu-HU"/>
        </w:rPr>
        <w:t>körkörös fejmozgáshoz tartozó gesztusokat hasonlítottunk az előbbi három osztály elemeihez.</w:t>
      </w:r>
    </w:p>
    <w:p w:rsidR="00596C6C" w:rsidRPr="00BF4DC6" w:rsidRDefault="00172106" w:rsidP="00596C6C">
      <w:pPr>
        <w:keepNext/>
        <w:spacing w:before="220" w:after="120"/>
        <w:ind w:firstLine="0"/>
        <w:jc w:val="center"/>
        <w:rPr>
          <w:lang w:val="hu-HU"/>
        </w:rPr>
      </w:pPr>
      <w:r w:rsidRPr="00BF4DC6">
        <w:rPr>
          <w:noProof/>
          <w:lang w:val="hu-HU" w:eastAsia="hu-HU"/>
        </w:rPr>
        <w:drawing>
          <wp:inline distT="0" distB="0" distL="0" distR="0">
            <wp:extent cx="3171825" cy="2140085"/>
            <wp:effectExtent l="1905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bookmarkStart w:id="5" w:name="_Ref341102705"/>
    <w:p w:rsidR="00F06C6B" w:rsidRPr="00BF4DC6" w:rsidRDefault="004554A6" w:rsidP="00596C6C">
      <w:pPr>
        <w:pStyle w:val="Kpalrs"/>
        <w:jc w:val="center"/>
        <w:rPr>
          <w:lang w:val="hu-HU"/>
        </w:rPr>
      </w:pPr>
      <w:r w:rsidRPr="00BF4DC6">
        <w:rPr>
          <w:noProof/>
          <w:lang w:val="hu-HU" w:eastAsia="hu-HU"/>
        </w:rPr>
        <w:fldChar w:fldCharType="begin"/>
      </w:r>
      <w:r w:rsidR="00596C6C" w:rsidRPr="00BF4DC6">
        <w:rPr>
          <w:noProof/>
          <w:lang w:val="hu-HU" w:eastAsia="hu-HU"/>
        </w:rPr>
        <w:instrText xml:space="preserve"> SEQ ábra \* ARABIC </w:instrText>
      </w:r>
      <w:r w:rsidRPr="00BF4DC6">
        <w:rPr>
          <w:noProof/>
          <w:lang w:val="hu-HU" w:eastAsia="hu-HU"/>
        </w:rPr>
        <w:fldChar w:fldCharType="separate"/>
      </w:r>
      <w:r w:rsidR="006B5ACD">
        <w:rPr>
          <w:noProof/>
          <w:lang w:val="hu-HU" w:eastAsia="hu-HU"/>
        </w:rPr>
        <w:t>6</w:t>
      </w:r>
      <w:r w:rsidRPr="00BF4DC6">
        <w:rPr>
          <w:noProof/>
          <w:lang w:val="hu-HU" w:eastAsia="hu-HU"/>
        </w:rPr>
        <w:fldChar w:fldCharType="end"/>
      </w:r>
      <w:r w:rsidR="00596C6C" w:rsidRPr="00BF4DC6">
        <w:rPr>
          <w:lang w:val="hu-HU"/>
        </w:rPr>
        <w:t>. ábra</w:t>
      </w:r>
      <w:bookmarkEnd w:id="5"/>
      <w:r w:rsidR="001B42F4" w:rsidRPr="00BF4DC6">
        <w:rPr>
          <w:lang w:val="hu-HU"/>
        </w:rPr>
        <w:t xml:space="preserve">. </w:t>
      </w:r>
      <w:r w:rsidR="000F2E1D" w:rsidRPr="00BF4DC6">
        <w:rPr>
          <w:b w:val="0"/>
          <w:lang w:val="hu-HU"/>
        </w:rPr>
        <w:t>DTW átlagos eredménye 20 darab futási időben végzett gesztusra.</w:t>
      </w:r>
    </w:p>
    <w:p w:rsidR="00BF4DC6" w:rsidRPr="00BF4DC6" w:rsidRDefault="00BF4DC6" w:rsidP="00F42CD0">
      <w:pPr>
        <w:ind w:firstLine="0"/>
        <w:rPr>
          <w:lang w:val="hu-HU"/>
        </w:rPr>
      </w:pPr>
      <w:r w:rsidRPr="00BF4DC6">
        <w:rPr>
          <w:lang w:val="hu-HU"/>
        </w:rPr>
        <w:t>A</w:t>
      </w:r>
      <w:r w:rsidR="002B0A88">
        <w:rPr>
          <w:lang w:val="hu-HU"/>
        </w:rPr>
        <w:t xml:space="preserve"> </w:t>
      </w:r>
      <w:r w:rsidR="004554A6">
        <w:rPr>
          <w:lang w:val="hu-HU"/>
        </w:rPr>
        <w:fldChar w:fldCharType="begin"/>
      </w:r>
      <w:r w:rsidR="002B0A88">
        <w:rPr>
          <w:lang w:val="hu-HU"/>
        </w:rPr>
        <w:instrText xml:space="preserve"> REF _Ref341102705 \h </w:instrText>
      </w:r>
      <w:r w:rsidR="004554A6">
        <w:rPr>
          <w:lang w:val="hu-HU"/>
        </w:rPr>
      </w:r>
      <w:r w:rsidR="004554A6">
        <w:rPr>
          <w:lang w:val="hu-HU"/>
        </w:rPr>
        <w:fldChar w:fldCharType="separate"/>
      </w:r>
      <w:r w:rsidR="006B5ACD">
        <w:rPr>
          <w:noProof/>
          <w:lang w:val="hu-HU" w:eastAsia="hu-HU"/>
        </w:rPr>
        <w:t>6</w:t>
      </w:r>
      <w:r w:rsidR="006B5ACD" w:rsidRPr="00BF4DC6">
        <w:rPr>
          <w:lang w:val="hu-HU"/>
        </w:rPr>
        <w:t>. ábra</w:t>
      </w:r>
      <w:r w:rsidR="004554A6">
        <w:rPr>
          <w:lang w:val="hu-HU"/>
        </w:rPr>
        <w:fldChar w:fldCharType="end"/>
      </w:r>
      <w:r w:rsidR="002B0A88">
        <w:rPr>
          <w:lang w:val="hu-HU"/>
        </w:rPr>
        <w:t>,</w:t>
      </w:r>
      <w:r w:rsidRPr="00BF4DC6">
        <w:rPr>
          <w:lang w:val="hu-HU"/>
        </w:rPr>
        <w:t xml:space="preserve"> 20 darab futási idejű körkörös fejmozgásnak az előbbi három darab gesztus csoporttól vett átlagos DTW távolságát szemlélteti különböző méretű – 5, 10 és 15 előre rögzített gesztus csoportonként – adatbázisok esetén. Az ábrán jól látszik, hogy </w:t>
      </w:r>
      <w:r w:rsidRPr="00BF4DC6">
        <w:rPr>
          <w:lang w:val="hu-HU"/>
        </w:rPr>
        <w:lastRenderedPageBreak/>
        <w:t>minél nagyobb az adatbázis mérete, annál kisebb az illesztett gesztusnak az átlagos távolsága a saját csoportjától. A másik két csoportnál is megfigyelhető egy ellentétes irányú tendencia, habár ez nem minden esetben szembetűnő.</w:t>
      </w:r>
    </w:p>
    <w:p w:rsidR="0052184E" w:rsidRPr="00BF4DC6" w:rsidRDefault="0052184E" w:rsidP="00F42CD0">
      <w:pPr>
        <w:rPr>
          <w:lang w:val="hu-HU" w:eastAsia="hu-HU"/>
        </w:rPr>
      </w:pPr>
      <w:r w:rsidRPr="00BF4DC6">
        <w:rPr>
          <w:lang w:val="hu-HU" w:eastAsia="hu-HU"/>
        </w:rPr>
        <w:t xml:space="preserve">Általánosságban elmondható, hogy egy bővebb adatbázis jó hatással lehet az osztályozás pontosságának növelésére és, hogy az adatbázis online bővítésével is jobban illeszkedhet az adatbázis az aktuális felhasználó gesztikulálására. </w:t>
      </w:r>
      <w:r w:rsidR="004E0831" w:rsidRPr="00BF4DC6">
        <w:rPr>
          <w:lang w:val="hu-HU" w:eastAsia="hu-HU"/>
        </w:rPr>
        <w:t>Azonban az adatbázis mérete valós idejű feldolgozás követelménye miatt nem nőhet tetszőlegesen nagyra.</w:t>
      </w:r>
      <w:r w:rsidR="00112B94" w:rsidRPr="00BF4DC6">
        <w:rPr>
          <w:lang w:val="hu-HU" w:eastAsia="hu-HU"/>
        </w:rPr>
        <w:t xml:space="preserve"> </w:t>
      </w:r>
      <w:r w:rsidR="00582282" w:rsidRPr="00BF4DC6">
        <w:rPr>
          <w:lang w:val="hu-HU" w:eastAsia="hu-HU"/>
        </w:rPr>
        <w:t xml:space="preserve">Még abban az esetben sem, ha a DTW által illesztett címkesorozatok hossza nem lehet nagyobb harminc </w:t>
      </w:r>
      <w:r w:rsidR="00BA7891" w:rsidRPr="00BF4DC6">
        <w:rPr>
          <w:lang w:val="hu-HU" w:eastAsia="hu-HU"/>
        </w:rPr>
        <w:t>elemnél</w:t>
      </w:r>
      <w:r w:rsidR="00582282" w:rsidRPr="00BF4DC6">
        <w:rPr>
          <w:lang w:val="hu-HU" w:eastAsia="hu-HU"/>
        </w:rPr>
        <w:t>.</w:t>
      </w:r>
    </w:p>
    <w:p w:rsidR="00856195" w:rsidRPr="00BF4DC6" w:rsidRDefault="00856195" w:rsidP="0052184E">
      <w:pPr>
        <w:rPr>
          <w:lang w:val="hu-HU" w:eastAsia="hu-HU"/>
        </w:rPr>
      </w:pPr>
      <w:r w:rsidRPr="00BF4DC6">
        <w:rPr>
          <w:lang w:val="hu-HU" w:eastAsia="hu-HU"/>
        </w:rPr>
        <w:t xml:space="preserve">A jelenlegi rendszerben nyolc különböző gesztust szerepeltetünk, a négy alapirányt (fel, le, jobbra, balra), a körkörös-, és cikkcakk alakú fejmozgást, valamint a fejrázást és a bólintást. </w:t>
      </w:r>
      <w:r w:rsidR="00C347B9" w:rsidRPr="00BF4DC6">
        <w:rPr>
          <w:lang w:val="hu-HU" w:eastAsia="hu-HU"/>
        </w:rPr>
        <w:t>Ezekhez a csoportokhoz előzetesen harminc darab gesztust definiáltunk kategóriánként az adatbázisban.</w:t>
      </w:r>
      <w:r w:rsidR="007E1E6E" w:rsidRPr="00BF4DC6">
        <w:rPr>
          <w:lang w:val="hu-HU" w:eastAsia="hu-HU"/>
        </w:rPr>
        <w:t xml:space="preserve"> </w:t>
      </w:r>
      <w:r w:rsidR="00907120" w:rsidRPr="00BF4DC6">
        <w:rPr>
          <w:lang w:val="hu-HU" w:eastAsia="hu-HU"/>
        </w:rPr>
        <w:t>A futási idejű felismerés, azaz a csoportok szeparálása közel 100%-os, az egyes gesztusok</w:t>
      </w:r>
      <w:r w:rsidR="00EF4640" w:rsidRPr="00BF4DC6">
        <w:rPr>
          <w:lang w:val="hu-HU" w:eastAsia="hu-HU"/>
        </w:rPr>
        <w:t xml:space="preserve"> és adatbázisbeli gesztuscsoportokra</w:t>
      </w:r>
      <w:r w:rsidR="00907120" w:rsidRPr="00BF4DC6">
        <w:rPr>
          <w:lang w:val="hu-HU" w:eastAsia="hu-HU"/>
        </w:rPr>
        <w:t xml:space="preserve"> átlagosan olyan DTW távolságok adódnak, mint amit a </w:t>
      </w:r>
      <w:r w:rsidR="004554A6" w:rsidRPr="00BF4DC6">
        <w:rPr>
          <w:lang w:val="hu-HU" w:eastAsia="hu-HU"/>
        </w:rPr>
        <w:fldChar w:fldCharType="begin"/>
      </w:r>
      <w:r w:rsidR="00907120" w:rsidRPr="00BF4DC6">
        <w:rPr>
          <w:lang w:val="hu-HU" w:eastAsia="hu-HU"/>
        </w:rPr>
        <w:instrText xml:space="preserve"> REF _Ref341102705 \h </w:instrText>
      </w:r>
      <w:r w:rsidR="004554A6" w:rsidRPr="00BF4DC6">
        <w:rPr>
          <w:lang w:val="hu-HU" w:eastAsia="hu-HU"/>
        </w:rPr>
      </w:r>
      <w:r w:rsidR="004554A6" w:rsidRPr="00BF4DC6">
        <w:rPr>
          <w:lang w:val="hu-HU" w:eastAsia="hu-HU"/>
        </w:rPr>
        <w:fldChar w:fldCharType="separate"/>
      </w:r>
      <w:r w:rsidR="006B5ACD">
        <w:rPr>
          <w:noProof/>
          <w:lang w:val="hu-HU" w:eastAsia="hu-HU"/>
        </w:rPr>
        <w:t>6</w:t>
      </w:r>
      <w:r w:rsidR="006B5ACD" w:rsidRPr="00BF4DC6">
        <w:rPr>
          <w:lang w:val="hu-HU"/>
        </w:rPr>
        <w:t>. ábra</w:t>
      </w:r>
      <w:r w:rsidR="004554A6" w:rsidRPr="00BF4DC6">
        <w:rPr>
          <w:lang w:val="hu-HU" w:eastAsia="hu-HU"/>
        </w:rPr>
        <w:fldChar w:fldCharType="end"/>
      </w:r>
      <w:r w:rsidR="00907120" w:rsidRPr="00BF4DC6">
        <w:rPr>
          <w:lang w:val="hu-HU" w:eastAsia="hu-HU"/>
        </w:rPr>
        <w:t xml:space="preserve"> is mutat.</w:t>
      </w:r>
      <w:r w:rsidR="00597208" w:rsidRPr="00BF4DC6">
        <w:rPr>
          <w:lang w:val="hu-HU" w:eastAsia="hu-HU"/>
        </w:rPr>
        <w:t xml:space="preserve"> Egy gesztus felismerése 18-20</w:t>
      </w:r>
      <w:r w:rsidR="00206F06" w:rsidRPr="00BF4DC6">
        <w:rPr>
          <w:lang w:val="hu-HU" w:eastAsia="hu-HU"/>
        </w:rPr>
        <w:t xml:space="preserve"> </w:t>
      </w:r>
      <w:r w:rsidR="00597208" w:rsidRPr="00BF4DC6">
        <w:rPr>
          <w:lang w:val="hu-HU" w:eastAsia="hu-HU"/>
        </w:rPr>
        <w:t>ms-nyi időt vesz igénybe.</w:t>
      </w:r>
    </w:p>
    <w:p w:rsidR="004F06BC" w:rsidRPr="00BF4DC6" w:rsidRDefault="004F06BC" w:rsidP="004F06BC">
      <w:pPr>
        <w:pStyle w:val="heading2"/>
        <w:numPr>
          <w:ilvl w:val="1"/>
          <w:numId w:val="5"/>
        </w:numPr>
        <w:rPr>
          <w:lang w:val="hu-HU" w:eastAsia="hu-HU"/>
        </w:rPr>
      </w:pPr>
      <w:r w:rsidRPr="00BF4DC6">
        <w:rPr>
          <w:lang w:val="hu-HU"/>
        </w:rPr>
        <w:t>Összefoglalás</w:t>
      </w:r>
    </w:p>
    <w:p w:rsidR="004F06BC" w:rsidRPr="00BF4DC6" w:rsidRDefault="002C07C1" w:rsidP="00110CC7">
      <w:pPr>
        <w:ind w:firstLine="0"/>
        <w:rPr>
          <w:lang w:val="hu-HU" w:eastAsia="hu-HU"/>
        </w:rPr>
      </w:pPr>
      <w:r w:rsidRPr="00BF4DC6">
        <w:rPr>
          <w:lang w:val="hu-HU" w:eastAsia="hu-HU"/>
        </w:rPr>
        <w:t>A jelenlegi rendszer kétségkívül bebizonyította, hogy alkalmas valós idejű fejmozgás alapú gesztusok felismerésére, azonban pár nyitott kérdést is megfogalmazott</w:t>
      </w:r>
      <w:r w:rsidR="002F56EF" w:rsidRPr="00BF4DC6">
        <w:rPr>
          <w:lang w:val="hu-HU" w:eastAsia="hu-HU"/>
        </w:rPr>
        <w:t xml:space="preserve">. Ilyen </w:t>
      </w:r>
      <w:r w:rsidR="00715FEC">
        <w:rPr>
          <w:lang w:val="hu-HU" w:eastAsia="hu-HU"/>
        </w:rPr>
        <w:t>például</w:t>
      </w:r>
      <w:r w:rsidR="002F56EF" w:rsidRPr="00BF4DC6">
        <w:rPr>
          <w:lang w:val="hu-HU" w:eastAsia="hu-HU"/>
        </w:rPr>
        <w:t xml:space="preserve"> az </w:t>
      </w:r>
      <w:r w:rsidR="00232129">
        <w:rPr>
          <w:lang w:val="hu-HU" w:eastAsia="hu-HU"/>
        </w:rPr>
        <w:t>gesztus-adatbázis</w:t>
      </w:r>
      <w:r w:rsidR="002F56EF" w:rsidRPr="00BF4DC6">
        <w:rPr>
          <w:lang w:val="hu-HU" w:eastAsia="hu-HU"/>
        </w:rPr>
        <w:t>beli csoportok méretének ésszerű meghatározása. További érdekes feladat lehet egy olyan összetettebb metrika készítése, mely a futás során a mozgás szegmensekből kinyert gesztusokat nem csak azoknak az adatbázis gesztus csoportjaitól vett átlagos távolsága alapján osztályozza, hanem egyéb az adatbázisból kinyert információt is alkalmaz a folyamat során. Esetlegesen csökkenti az adatbázisbeli elemekkel való illesztések számát, meghatározza, hogy melyekhez célszerű illeszteni a vizsgált sorozatot.</w:t>
      </w:r>
    </w:p>
    <w:p w:rsidR="00FB1562" w:rsidRPr="00BF4DC6" w:rsidRDefault="008A0D2D" w:rsidP="0052184E">
      <w:pPr>
        <w:rPr>
          <w:lang w:val="hu-HU" w:eastAsia="hu-HU"/>
        </w:rPr>
      </w:pPr>
      <w:r>
        <w:rPr>
          <w:lang w:val="hu-HU" w:eastAsia="hu-HU"/>
        </w:rPr>
        <w:t>Véleményünk</w:t>
      </w:r>
      <w:r w:rsidR="00FB1562" w:rsidRPr="00BF4DC6">
        <w:rPr>
          <w:lang w:val="hu-HU" w:eastAsia="hu-HU"/>
        </w:rPr>
        <w:t xml:space="preserve"> szerint további érdekes törvényszerűségeket – akár egyénre, akár az összes emberre vonatkozó</w:t>
      </w:r>
      <w:r w:rsidR="003B1B75">
        <w:rPr>
          <w:lang w:val="hu-HU" w:eastAsia="hu-HU"/>
        </w:rPr>
        <w:t xml:space="preserve">an </w:t>
      </w:r>
      <w:r w:rsidR="003B1B75" w:rsidRPr="00BF4DC6">
        <w:rPr>
          <w:lang w:val="hu-HU" w:eastAsia="hu-HU"/>
        </w:rPr>
        <w:t>–</w:t>
      </w:r>
      <w:r w:rsidR="00FB1562" w:rsidRPr="00BF4DC6">
        <w:rPr>
          <w:lang w:val="hu-HU" w:eastAsia="hu-HU"/>
        </w:rPr>
        <w:t xml:space="preserve"> lehet felfedezni az emberi gesztikulációra vonatkozóan, ha adatbányászati eszközökkel alaposabban megvizsgáljuk az online módon bővített adatbázist. </w:t>
      </w:r>
      <w:r w:rsidR="0018751B" w:rsidRPr="00BF4DC6">
        <w:rPr>
          <w:lang w:val="hu-HU" w:eastAsia="hu-HU"/>
        </w:rPr>
        <w:t>Továbbá mindenféleképpen szükséges az adatbázisba új gesztuscsoportokat felvenni, némi ráfordítással elkészíthető egy olyan rendszer, mellyel fejmozgás segítségével lehet szavakat táplálni a számítógépbe.</w:t>
      </w:r>
      <w:r w:rsidR="00110CC7" w:rsidRPr="00BF4DC6">
        <w:rPr>
          <w:lang w:val="hu-HU" w:eastAsia="hu-HU"/>
        </w:rPr>
        <w:t xml:space="preserve"> Végül</w:t>
      </w:r>
      <w:r w:rsidR="0034743A" w:rsidRPr="00BF4DC6">
        <w:rPr>
          <w:lang w:val="hu-HU" w:eastAsia="hu-HU"/>
        </w:rPr>
        <w:t>,</w:t>
      </w:r>
      <w:r w:rsidR="00110CC7" w:rsidRPr="00BF4DC6">
        <w:rPr>
          <w:lang w:val="hu-HU" w:eastAsia="hu-HU"/>
        </w:rPr>
        <w:t xml:space="preserve"> de nem utolsó sorban az elért eredményeket </w:t>
      </w:r>
      <w:r w:rsidR="00FF01E3" w:rsidRPr="00BF4DC6">
        <w:rPr>
          <w:lang w:val="hu-HU" w:eastAsia="hu-HU"/>
        </w:rPr>
        <w:t xml:space="preserve">meg lehet próbálni </w:t>
      </w:r>
      <w:r w:rsidR="00110CC7" w:rsidRPr="00BF4DC6">
        <w:rPr>
          <w:lang w:val="hu-HU" w:eastAsia="hu-HU"/>
        </w:rPr>
        <w:t>felhasználni a szándékos és a nem-szándékos fejmozgások vizsgálatára is.</w:t>
      </w:r>
    </w:p>
    <w:p w:rsidR="002F7638" w:rsidRDefault="0045723E" w:rsidP="002F7638">
      <w:pPr>
        <w:pStyle w:val="heading1"/>
        <w:rPr>
          <w:noProof/>
          <w:vanish/>
        </w:rPr>
      </w:pPr>
      <w:r w:rsidRPr="00BF4DC6">
        <w:rPr>
          <w:lang w:val="hu-HU"/>
        </w:rPr>
        <w:t>Referencia</w:t>
      </w:r>
      <w:r w:rsidR="004554A6" w:rsidRPr="004554A6">
        <w:rPr>
          <w:lang w:val="hu-HU"/>
        </w:rPr>
        <w:fldChar w:fldCharType="begin"/>
      </w:r>
      <w:r w:rsidR="00E85339">
        <w:rPr>
          <w:lang w:val="hu-HU"/>
        </w:rPr>
        <w:instrText xml:space="preserve"> BIBLIOGRAPHY  \l 1038 </w:instrText>
      </w:r>
      <w:r w:rsidR="004554A6" w:rsidRPr="004554A6">
        <w:rPr>
          <w:lang w:val="hu-HU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"/>
        <w:gridCol w:w="6632"/>
      </w:tblGrid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[1]</w:t>
            </w:r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T. Acharya S. Mitra, "Gesture recognition: a survey," </w:t>
            </w:r>
            <w:r>
              <w:rPr>
                <w:i/>
                <w:iCs/>
                <w:noProof/>
              </w:rPr>
              <w:t>IEEE Trans. on Systems, Man and Cybernetics</w:t>
            </w:r>
            <w:r>
              <w:rPr>
                <w:noProof/>
              </w:rPr>
              <w:t>, pp. 311–324, 2007.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6" w:name="SMa00"/>
            <w:r>
              <w:rPr>
                <w:noProof/>
              </w:rPr>
              <w:t>[2]</w:t>
            </w:r>
            <w:bookmarkEnd w:id="6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O. Bernier, D. Collobert S. Marcel, "Hand gesture recognition using input–output hidden Markov models," </w:t>
            </w:r>
            <w:r>
              <w:rPr>
                <w:i/>
                <w:iCs/>
                <w:noProof/>
              </w:rPr>
              <w:t>Proceedings Fourth IEEE International Conference on Automatic Face and Gesture Recognition</w:t>
            </w:r>
            <w:r>
              <w:rPr>
                <w:noProof/>
              </w:rPr>
              <w:t>, pp. 456-461, 2000.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7" w:name="SRa07"/>
            <w:r>
              <w:rPr>
                <w:noProof/>
              </w:rPr>
              <w:lastRenderedPageBreak/>
              <w:t>[3]</w:t>
            </w:r>
            <w:bookmarkEnd w:id="7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G. Qian, T. Ingalls, J. James S. Rajko, "Real-time gesture recognition with minimal training requirements and on-line learning," </w:t>
            </w:r>
            <w:r>
              <w:rPr>
                <w:i/>
                <w:iCs/>
                <w:noProof/>
              </w:rPr>
              <w:t>CVPR '07. IEEE Conference on Computer Vision and Pattern Recognition</w:t>
            </w:r>
            <w:r>
              <w:rPr>
                <w:noProof/>
              </w:rPr>
              <w:t>, pp. 1-8, 2007.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8" w:name="AEl03"/>
            <w:r>
              <w:rPr>
                <w:noProof/>
              </w:rPr>
              <w:t>[4]</w:t>
            </w:r>
            <w:bookmarkEnd w:id="8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V. Shet, Y. Yacoob, L.S. Davis A. Elgammal, "Learning dynamics for exemplar-based gesture recognition," </w:t>
            </w:r>
            <w:r>
              <w:rPr>
                <w:i/>
                <w:iCs/>
                <w:noProof/>
              </w:rPr>
              <w:t>IEEE Computer Society Conference on Computer Vision and Pattern Recognition (CVPR 2003)</w:t>
            </w:r>
            <w:r>
              <w:rPr>
                <w:noProof/>
              </w:rPr>
              <w:t>, pp. 16-22, 2003.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9" w:name="SWa06"/>
            <w:r>
              <w:rPr>
                <w:noProof/>
              </w:rPr>
              <w:t>[5]</w:t>
            </w:r>
            <w:bookmarkEnd w:id="9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A. Quattoni, L.P. Morency, D. Demirdjian, T. Darrell S. Wang, "Hidden conditional random fields for gesture recognition," </w:t>
            </w:r>
            <w:r>
              <w:rPr>
                <w:i/>
                <w:iCs/>
                <w:noProof/>
              </w:rPr>
              <w:t>IEEE Computer Society Conference on Computer Vision and Pattern Recognition</w:t>
            </w:r>
            <w:r>
              <w:rPr>
                <w:noProof/>
              </w:rPr>
              <w:t>, 1521-1527 2006.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0" w:name="PHo00"/>
            <w:r>
              <w:rPr>
                <w:noProof/>
              </w:rPr>
              <w:t>[6]</w:t>
            </w:r>
            <w:bookmarkEnd w:id="10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M. Turk, T.S. Huang P. Hong, "Gesture modeling and recognition using finite state machines," </w:t>
            </w:r>
            <w:r>
              <w:rPr>
                <w:i/>
                <w:iCs/>
                <w:noProof/>
              </w:rPr>
              <w:t>FG</w:t>
            </w:r>
            <w:r>
              <w:rPr>
                <w:noProof/>
              </w:rPr>
              <w:t>, pp. 410–415, 2000.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1" w:name="HSu08"/>
            <w:r>
              <w:rPr>
                <w:noProof/>
              </w:rPr>
              <w:t>[7]</w:t>
            </w:r>
            <w:bookmarkEnd w:id="11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B. Sin, S. Lee H. Suk, "Recognizing hand gestures using dynamic bayesian network," </w:t>
            </w:r>
            <w:r>
              <w:rPr>
                <w:i/>
                <w:iCs/>
                <w:noProof/>
              </w:rPr>
              <w:t>8th IEEE International Conference on Automatic Face &amp; Gesture Recognition</w:t>
            </w:r>
            <w:r>
              <w:rPr>
                <w:noProof/>
              </w:rPr>
              <w:t>, pp. 1-6, 2008.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2" w:name="PDo05"/>
            <w:r>
              <w:rPr>
                <w:noProof/>
              </w:rPr>
              <w:t>[8]</w:t>
            </w:r>
            <w:bookmarkEnd w:id="12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V. Rabaud, G. Cottrell, S. Belongie P. Dollár, "Behavior recognition via sparse spatio-temporal features," </w:t>
            </w:r>
            <w:r>
              <w:rPr>
                <w:i/>
                <w:iCs/>
                <w:noProof/>
              </w:rPr>
              <w:t>2nd Joint IEEE International Workshop on Visual Surveillance and Performance Evaluation of Tracking and Surveillance</w:t>
            </w:r>
            <w:r>
              <w:rPr>
                <w:noProof/>
              </w:rPr>
              <w:t>, pp. 65-72, 2005.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3" w:name="GWi08"/>
            <w:r>
              <w:rPr>
                <w:noProof/>
              </w:rPr>
              <w:t>[9]</w:t>
            </w:r>
            <w:bookmarkEnd w:id="13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T. Tuytelaars, L.J.V. Gool G. Willems, "An efficient dense and scale-invariant spatio-temporal interest point detector," </w:t>
            </w:r>
            <w:r>
              <w:rPr>
                <w:i/>
                <w:iCs/>
                <w:noProof/>
              </w:rPr>
              <w:t>ECCV '08 Proceedings of the 10th European Conference on Computer Vision</w:t>
            </w:r>
            <w:r>
              <w:rPr>
                <w:noProof/>
              </w:rPr>
              <w:t>, pp. 650-663, 2008.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4" w:name="RCh09"/>
            <w:r>
              <w:rPr>
                <w:noProof/>
              </w:rPr>
              <w:t>[10]</w:t>
            </w:r>
            <w:bookmarkEnd w:id="14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A. Ravichandran, G. Hager, R. Vidal R. Chaudhry, "Histograms of oriented optical flow and binet-cauchy kernels on nonlinear dynamical systems for the recognition of human actions," </w:t>
            </w:r>
            <w:r>
              <w:rPr>
                <w:i/>
                <w:iCs/>
                <w:noProof/>
              </w:rPr>
              <w:t>IEEE Conference on Computer Vision and Pattern Recognition</w:t>
            </w:r>
            <w:r>
              <w:rPr>
                <w:noProof/>
              </w:rPr>
              <w:t>, pp. 1932–1939, 2009.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5" w:name="MDR08"/>
            <w:r>
              <w:rPr>
                <w:noProof/>
              </w:rPr>
              <w:t>[11]</w:t>
            </w:r>
            <w:bookmarkEnd w:id="15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J. Ahmed, M. Shah M.D. Rodriguez, "Action MACH a spatio-temporal Maximum Average Correlation Height filter for action recognition," </w:t>
            </w:r>
            <w:r>
              <w:rPr>
                <w:i/>
                <w:iCs/>
                <w:noProof/>
              </w:rPr>
              <w:t>IEEE Conference on Computer Vision and Pattern Recognition</w:t>
            </w:r>
            <w:r>
              <w:rPr>
                <w:noProof/>
              </w:rPr>
              <w:t>, pp. 1-8, 2008.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6" w:name="ILa03"/>
            <w:r>
              <w:rPr>
                <w:noProof/>
              </w:rPr>
              <w:t>[12]</w:t>
            </w:r>
            <w:bookmarkEnd w:id="16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T. Lindeberg I. Laptev, "Space-time interest points," </w:t>
            </w:r>
            <w:r>
              <w:rPr>
                <w:i/>
                <w:iCs/>
                <w:noProof/>
              </w:rPr>
              <w:t>International Journal of Computer Vision</w:t>
            </w:r>
            <w:r>
              <w:rPr>
                <w:noProof/>
              </w:rPr>
              <w:t>, vol. 64, no. 2, pp. 107-123, 2003.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[13]</w:t>
            </w:r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G. Bradski J. Davis, "Motion segmentation and pose recognition with motion history gradients," </w:t>
            </w:r>
            <w:r>
              <w:rPr>
                <w:i/>
                <w:iCs/>
                <w:noProof/>
              </w:rPr>
              <w:t>IEEE Workshop on Applications of Computer Vision</w:t>
            </w:r>
            <w:r>
              <w:rPr>
                <w:noProof/>
              </w:rPr>
              <w:t>, pp. 238-244, 2000.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[14]</w:t>
            </w:r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J. K. Tan, H. Kim, S. Ishikawa A. R. Ahad, "Motion history image: its variants and applications," </w:t>
            </w:r>
            <w:r>
              <w:rPr>
                <w:i/>
                <w:iCs/>
                <w:noProof/>
              </w:rPr>
              <w:t>Machine Vision and Applications</w:t>
            </w:r>
            <w:r>
              <w:rPr>
                <w:noProof/>
              </w:rPr>
              <w:t>, vol. 23, no. 2, pp. 255-281, 2012.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r>
              <w:rPr>
                <w:noProof/>
              </w:rPr>
              <w:t>[15]</w:t>
            </w:r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J. Davis A. Bobick, "An appearance-based representation of action," </w:t>
            </w:r>
            <w:r>
              <w:rPr>
                <w:i/>
                <w:iCs/>
                <w:noProof/>
              </w:rPr>
              <w:t>Proceedings of the 13th International Conference on Pattern Recognition</w:t>
            </w:r>
            <w:r>
              <w:rPr>
                <w:noProof/>
              </w:rPr>
              <w:t>, pp. 307–312, 1996.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7" w:name="ERo06"/>
            <w:r>
              <w:rPr>
                <w:noProof/>
              </w:rPr>
              <w:t>[16]</w:t>
            </w:r>
            <w:bookmarkEnd w:id="17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T. Drummond E. Rosten, "Machine learning for high-speed corner detection," </w:t>
            </w:r>
            <w:r>
              <w:rPr>
                <w:i/>
                <w:iCs/>
                <w:noProof/>
              </w:rPr>
              <w:t>Proceedings of the 9th European conference on Computer Vision</w:t>
            </w:r>
            <w:r>
              <w:rPr>
                <w:noProof/>
              </w:rPr>
              <w:t>, pp. 430-443, 2006.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8" w:name="BHo81"/>
            <w:r>
              <w:rPr>
                <w:noProof/>
              </w:rPr>
              <w:t>[17]</w:t>
            </w:r>
            <w:bookmarkEnd w:id="18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B. Schunck B. Horn, "Determining optical flow," </w:t>
            </w:r>
            <w:r>
              <w:rPr>
                <w:i/>
                <w:iCs/>
                <w:noProof/>
              </w:rPr>
              <w:t>Artificial Intelligence</w:t>
            </w:r>
            <w:r>
              <w:rPr>
                <w:noProof/>
              </w:rPr>
              <w:t>, vol. 17, pp. 185-204, 1981.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19" w:name="BLu81"/>
            <w:r>
              <w:rPr>
                <w:noProof/>
              </w:rPr>
              <w:t>[18]</w:t>
            </w:r>
            <w:bookmarkEnd w:id="19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T. Kanade B. Lucas, "An Iterative Image Registration Technique with an Application to Stereo Vision," </w:t>
            </w:r>
            <w:r>
              <w:rPr>
                <w:i/>
                <w:iCs/>
                <w:noProof/>
              </w:rPr>
              <w:t>7th International Joint Conference on Artificial Intelligence</w:t>
            </w:r>
            <w:r>
              <w:rPr>
                <w:noProof/>
              </w:rPr>
              <w:t>, pp. 674–679, 1981.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20" w:name="YMC07"/>
            <w:r>
              <w:rPr>
                <w:noProof/>
              </w:rPr>
              <w:t>[19]</w:t>
            </w:r>
            <w:bookmarkEnd w:id="20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T. D. Tran, R. Etienne-Cummings Y. M. Chi, "Optical Flow Approximation of Sub-Pixel Accurate Block Matching for Video Coding," </w:t>
            </w:r>
            <w:r>
              <w:rPr>
                <w:i/>
                <w:iCs/>
                <w:noProof/>
              </w:rPr>
              <w:t>IEEE International Conference on Acoustics, Speech and Signal Processing</w:t>
            </w:r>
            <w:r>
              <w:rPr>
                <w:noProof/>
              </w:rPr>
              <w:t>, vol. 1, pp. 1017–1020, 2007.</w:t>
            </w:r>
          </w:p>
        </w:tc>
      </w:tr>
      <w:tr w:rsidR="002F7638" w:rsidTr="002F7638">
        <w:trPr>
          <w:tblCellSpacing w:w="15" w:type="dxa"/>
        </w:trPr>
        <w:tc>
          <w:tcPr>
            <w:tcW w:w="0" w:type="auto"/>
            <w:hideMark/>
          </w:tcPr>
          <w:p w:rsidR="002F7638" w:rsidRDefault="002F7638">
            <w:pPr>
              <w:pStyle w:val="Irodalomjegyzk"/>
              <w:jc w:val="right"/>
              <w:rPr>
                <w:rFonts w:eastAsiaTheme="minorEastAsia"/>
                <w:noProof/>
              </w:rPr>
            </w:pPr>
            <w:bookmarkStart w:id="21" w:name="Mül07"/>
            <w:r>
              <w:rPr>
                <w:noProof/>
              </w:rPr>
              <w:t>[20]</w:t>
            </w:r>
            <w:bookmarkEnd w:id="21"/>
          </w:p>
        </w:tc>
        <w:tc>
          <w:tcPr>
            <w:tcW w:w="0" w:type="auto"/>
            <w:hideMark/>
          </w:tcPr>
          <w:p w:rsidR="002F7638" w:rsidRDefault="002F7638">
            <w:pPr>
              <w:pStyle w:val="Irodalomjegyzk"/>
              <w:rPr>
                <w:rFonts w:eastAsiaTheme="minorEastAsia"/>
                <w:noProof/>
              </w:rPr>
            </w:pPr>
            <w:r>
              <w:rPr>
                <w:noProof/>
              </w:rPr>
              <w:t xml:space="preserve">M. Müller, </w:t>
            </w:r>
            <w:r>
              <w:rPr>
                <w:i/>
                <w:iCs/>
                <w:noProof/>
              </w:rPr>
              <w:t>Information Retrieval for Music and Motion</w:t>
            </w:r>
            <w:r>
              <w:rPr>
                <w:noProof/>
              </w:rPr>
              <w:t>, 1st ed.: Springer, 2007.</w:t>
            </w:r>
          </w:p>
        </w:tc>
      </w:tr>
    </w:tbl>
    <w:p w:rsidR="00D204F2" w:rsidRPr="00BF4DC6" w:rsidRDefault="004554A6" w:rsidP="002F7638">
      <w:pPr>
        <w:pStyle w:val="p1a"/>
        <w:rPr>
          <w:lang w:val="hu-HU"/>
        </w:rPr>
      </w:pPr>
      <w:r>
        <w:rPr>
          <w:lang w:val="hu-HU"/>
        </w:rPr>
        <w:fldChar w:fldCharType="end"/>
      </w:r>
    </w:p>
    <w:sectPr w:rsidR="00D204F2" w:rsidRPr="00BF4DC6" w:rsidSect="0070520C">
      <w:type w:val="continuous"/>
      <w:pgSz w:w="11907" w:h="16840" w:code="9"/>
      <w:pgMar w:top="2948" w:right="2495" w:bottom="2948" w:left="2495" w:header="2381" w:footer="1389" w:gutter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B14" w:rsidRDefault="00064B14">
      <w:r>
        <w:separator/>
      </w:r>
    </w:p>
  </w:endnote>
  <w:endnote w:type="continuationSeparator" w:id="0">
    <w:p w:rsidR="00064B14" w:rsidRDefault="00064B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B14" w:rsidRDefault="00064B14">
      <w:r>
        <w:separator/>
      </w:r>
    </w:p>
  </w:footnote>
  <w:footnote w:type="continuationSeparator" w:id="0">
    <w:p w:rsidR="00064B14" w:rsidRDefault="00064B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FE4D956"/>
    <w:lvl w:ilvl="0">
      <w:numFmt w:val="none"/>
      <w:lvlText w:val=""/>
      <w:lvlJc w:val="left"/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pStyle w:val="Cmsor4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pStyle w:val="Cmsor5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pStyle w:val="Cmsor6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pStyle w:val="Cmsor7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pStyle w:val="Cmsor8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pStyle w:val="Cmsor9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>
    <w:nsid w:val="17A5391E"/>
    <w:multiLevelType w:val="hybridMultilevel"/>
    <w:tmpl w:val="E1A62316"/>
    <w:lvl w:ilvl="0" w:tplc="97CE54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F5D2A"/>
    <w:multiLevelType w:val="singleLevel"/>
    <w:tmpl w:val="C7F217B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33A17041"/>
    <w:multiLevelType w:val="multilevel"/>
    <w:tmpl w:val="0BB8D90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33BF5470"/>
    <w:multiLevelType w:val="singleLevel"/>
    <w:tmpl w:val="6F4E66F0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5">
    <w:nsid w:val="355A70D8"/>
    <w:multiLevelType w:val="multilevel"/>
    <w:tmpl w:val="D7FA2E2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368B36D6"/>
    <w:multiLevelType w:val="hybridMultilevel"/>
    <w:tmpl w:val="6F4E66F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F5365F6"/>
    <w:multiLevelType w:val="hybridMultilevel"/>
    <w:tmpl w:val="BC00DD86"/>
    <w:lvl w:ilvl="0" w:tplc="040E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5BAA48AC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63C70ACF"/>
    <w:multiLevelType w:val="hybridMultilevel"/>
    <w:tmpl w:val="CC20A406"/>
    <w:lvl w:ilvl="0" w:tplc="97CE54C8">
      <w:start w:val="1"/>
      <w:numFmt w:val="bullet"/>
      <w:lvlText w:val="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75790385"/>
    <w:multiLevelType w:val="hybridMultilevel"/>
    <w:tmpl w:val="88BC2072"/>
    <w:lvl w:ilvl="0" w:tplc="97CE54C8">
      <w:start w:val="1"/>
      <w:numFmt w:val="bullet"/>
      <w:lvlText w:val="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1">
    <w:nsid w:val="77C756E8"/>
    <w:multiLevelType w:val="hybridMultilevel"/>
    <w:tmpl w:val="A8EE49DE"/>
    <w:lvl w:ilvl="0" w:tplc="040E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11"/>
  </w:num>
  <w:num w:numId="8">
    <w:abstractNumId w:val="7"/>
  </w:num>
  <w:num w:numId="9">
    <w:abstractNumId w:val="9"/>
  </w:num>
  <w:num w:numId="10">
    <w:abstractNumId w:val="10"/>
  </w:num>
  <w:num w:numId="11">
    <w:abstractNumId w:val="2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mirrorMargins/>
  <w:attachedTemplate r:id="rId1"/>
  <w:stylePaneFormatFilter w:val="3F01"/>
  <w:defaultTabStop w:val="709"/>
  <w:hyphenationZone w:val="425"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</w:compat>
  <w:rsids>
    <w:rsidRoot w:val="009942DC"/>
    <w:rsid w:val="000003B1"/>
    <w:rsid w:val="0000511E"/>
    <w:rsid w:val="00012D60"/>
    <w:rsid w:val="00015707"/>
    <w:rsid w:val="000170B8"/>
    <w:rsid w:val="000245D8"/>
    <w:rsid w:val="0003039C"/>
    <w:rsid w:val="0003222B"/>
    <w:rsid w:val="00040D46"/>
    <w:rsid w:val="00045D1F"/>
    <w:rsid w:val="00050715"/>
    <w:rsid w:val="00050DFE"/>
    <w:rsid w:val="00051E43"/>
    <w:rsid w:val="00053BA6"/>
    <w:rsid w:val="00057148"/>
    <w:rsid w:val="0006270A"/>
    <w:rsid w:val="00064B14"/>
    <w:rsid w:val="00076D8E"/>
    <w:rsid w:val="00077533"/>
    <w:rsid w:val="000776A1"/>
    <w:rsid w:val="00080BE0"/>
    <w:rsid w:val="00081127"/>
    <w:rsid w:val="00090082"/>
    <w:rsid w:val="000935FD"/>
    <w:rsid w:val="00094440"/>
    <w:rsid w:val="000A1335"/>
    <w:rsid w:val="000A2029"/>
    <w:rsid w:val="000A3AC1"/>
    <w:rsid w:val="000B73D1"/>
    <w:rsid w:val="000C066D"/>
    <w:rsid w:val="000C06D5"/>
    <w:rsid w:val="000C21BC"/>
    <w:rsid w:val="000C2694"/>
    <w:rsid w:val="000C6B24"/>
    <w:rsid w:val="000D2974"/>
    <w:rsid w:val="000D7089"/>
    <w:rsid w:val="000E4724"/>
    <w:rsid w:val="000E4EF4"/>
    <w:rsid w:val="000F15BC"/>
    <w:rsid w:val="000F2E1D"/>
    <w:rsid w:val="000F568A"/>
    <w:rsid w:val="000F5A56"/>
    <w:rsid w:val="00100368"/>
    <w:rsid w:val="001004D4"/>
    <w:rsid w:val="00110CC7"/>
    <w:rsid w:val="00112B94"/>
    <w:rsid w:val="00124D78"/>
    <w:rsid w:val="00125980"/>
    <w:rsid w:val="00135C2A"/>
    <w:rsid w:val="00137EF5"/>
    <w:rsid w:val="001404E1"/>
    <w:rsid w:val="00142620"/>
    <w:rsid w:val="0014310A"/>
    <w:rsid w:val="00151E39"/>
    <w:rsid w:val="00155618"/>
    <w:rsid w:val="00157EB7"/>
    <w:rsid w:val="00161508"/>
    <w:rsid w:val="00162333"/>
    <w:rsid w:val="00165C6D"/>
    <w:rsid w:val="00165FA1"/>
    <w:rsid w:val="001667DF"/>
    <w:rsid w:val="00171456"/>
    <w:rsid w:val="00172106"/>
    <w:rsid w:val="0017714D"/>
    <w:rsid w:val="00183BD3"/>
    <w:rsid w:val="0018751B"/>
    <w:rsid w:val="00187BA0"/>
    <w:rsid w:val="00193135"/>
    <w:rsid w:val="001A0032"/>
    <w:rsid w:val="001B1E1B"/>
    <w:rsid w:val="001B3C05"/>
    <w:rsid w:val="001B42F4"/>
    <w:rsid w:val="001B583A"/>
    <w:rsid w:val="001C026B"/>
    <w:rsid w:val="001C2062"/>
    <w:rsid w:val="001D0067"/>
    <w:rsid w:val="001D3036"/>
    <w:rsid w:val="001E2B8E"/>
    <w:rsid w:val="001E3D3A"/>
    <w:rsid w:val="001E6205"/>
    <w:rsid w:val="001E75F6"/>
    <w:rsid w:val="001F7941"/>
    <w:rsid w:val="001F7B88"/>
    <w:rsid w:val="00203798"/>
    <w:rsid w:val="00204569"/>
    <w:rsid w:val="0020696F"/>
    <w:rsid w:val="00206F06"/>
    <w:rsid w:val="00214E8F"/>
    <w:rsid w:val="00215E30"/>
    <w:rsid w:val="00224BAE"/>
    <w:rsid w:val="00231428"/>
    <w:rsid w:val="00232129"/>
    <w:rsid w:val="00243FEB"/>
    <w:rsid w:val="00244F1E"/>
    <w:rsid w:val="00246498"/>
    <w:rsid w:val="00247EF8"/>
    <w:rsid w:val="00252BAB"/>
    <w:rsid w:val="002543C9"/>
    <w:rsid w:val="00257294"/>
    <w:rsid w:val="002573F9"/>
    <w:rsid w:val="002626C5"/>
    <w:rsid w:val="0026480E"/>
    <w:rsid w:val="00270905"/>
    <w:rsid w:val="00284CCA"/>
    <w:rsid w:val="00285451"/>
    <w:rsid w:val="0029668B"/>
    <w:rsid w:val="00296D06"/>
    <w:rsid w:val="00297A5F"/>
    <w:rsid w:val="002A371D"/>
    <w:rsid w:val="002A3EE9"/>
    <w:rsid w:val="002A5604"/>
    <w:rsid w:val="002B0A88"/>
    <w:rsid w:val="002B1245"/>
    <w:rsid w:val="002C07C1"/>
    <w:rsid w:val="002C223E"/>
    <w:rsid w:val="002C423C"/>
    <w:rsid w:val="002C7B35"/>
    <w:rsid w:val="002D1C08"/>
    <w:rsid w:val="002E29D9"/>
    <w:rsid w:val="002F3CA4"/>
    <w:rsid w:val="002F56EF"/>
    <w:rsid w:val="002F7638"/>
    <w:rsid w:val="00305FC8"/>
    <w:rsid w:val="0031158C"/>
    <w:rsid w:val="00315FFC"/>
    <w:rsid w:val="003216B6"/>
    <w:rsid w:val="003279EA"/>
    <w:rsid w:val="0033684D"/>
    <w:rsid w:val="00346E79"/>
    <w:rsid w:val="0034743A"/>
    <w:rsid w:val="003675EA"/>
    <w:rsid w:val="003679AE"/>
    <w:rsid w:val="00372287"/>
    <w:rsid w:val="0037532D"/>
    <w:rsid w:val="003754EE"/>
    <w:rsid w:val="00375AA2"/>
    <w:rsid w:val="00380D10"/>
    <w:rsid w:val="003812EC"/>
    <w:rsid w:val="0038226A"/>
    <w:rsid w:val="00394619"/>
    <w:rsid w:val="00396DFC"/>
    <w:rsid w:val="003A1047"/>
    <w:rsid w:val="003A2191"/>
    <w:rsid w:val="003A4071"/>
    <w:rsid w:val="003B0504"/>
    <w:rsid w:val="003B1B75"/>
    <w:rsid w:val="003B32D0"/>
    <w:rsid w:val="003B5454"/>
    <w:rsid w:val="003B77B2"/>
    <w:rsid w:val="003C2FCF"/>
    <w:rsid w:val="003C3CD2"/>
    <w:rsid w:val="003C5FA0"/>
    <w:rsid w:val="003C6F6C"/>
    <w:rsid w:val="003D3C40"/>
    <w:rsid w:val="003D4396"/>
    <w:rsid w:val="003D5A8F"/>
    <w:rsid w:val="003D5C7E"/>
    <w:rsid w:val="003D6304"/>
    <w:rsid w:val="003E1F68"/>
    <w:rsid w:val="003E32BF"/>
    <w:rsid w:val="003E4B9B"/>
    <w:rsid w:val="003E58BF"/>
    <w:rsid w:val="003F0044"/>
    <w:rsid w:val="00400220"/>
    <w:rsid w:val="0040371E"/>
    <w:rsid w:val="00403919"/>
    <w:rsid w:val="004066A1"/>
    <w:rsid w:val="00406895"/>
    <w:rsid w:val="004072A8"/>
    <w:rsid w:val="00411992"/>
    <w:rsid w:val="00413C0C"/>
    <w:rsid w:val="00416504"/>
    <w:rsid w:val="004217ED"/>
    <w:rsid w:val="00421E1F"/>
    <w:rsid w:val="00422C0D"/>
    <w:rsid w:val="00430AEE"/>
    <w:rsid w:val="0043418D"/>
    <w:rsid w:val="00436E31"/>
    <w:rsid w:val="004375A4"/>
    <w:rsid w:val="00442066"/>
    <w:rsid w:val="0044767B"/>
    <w:rsid w:val="00450555"/>
    <w:rsid w:val="00451A21"/>
    <w:rsid w:val="00453A99"/>
    <w:rsid w:val="004554A6"/>
    <w:rsid w:val="00455F09"/>
    <w:rsid w:val="00456C97"/>
    <w:rsid w:val="0045723E"/>
    <w:rsid w:val="00457C5D"/>
    <w:rsid w:val="00461370"/>
    <w:rsid w:val="004613AD"/>
    <w:rsid w:val="004638F0"/>
    <w:rsid w:val="00477581"/>
    <w:rsid w:val="00477768"/>
    <w:rsid w:val="00496B1A"/>
    <w:rsid w:val="004A1796"/>
    <w:rsid w:val="004A2237"/>
    <w:rsid w:val="004A3516"/>
    <w:rsid w:val="004B3BCD"/>
    <w:rsid w:val="004C2055"/>
    <w:rsid w:val="004C4EA0"/>
    <w:rsid w:val="004D75F8"/>
    <w:rsid w:val="004E0831"/>
    <w:rsid w:val="004E0C40"/>
    <w:rsid w:val="004E1471"/>
    <w:rsid w:val="004E2D52"/>
    <w:rsid w:val="004F06BC"/>
    <w:rsid w:val="004F7BE6"/>
    <w:rsid w:val="00501AE6"/>
    <w:rsid w:val="00502656"/>
    <w:rsid w:val="00503CBD"/>
    <w:rsid w:val="005055E5"/>
    <w:rsid w:val="00507AE3"/>
    <w:rsid w:val="00510A1A"/>
    <w:rsid w:val="005154B2"/>
    <w:rsid w:val="00521284"/>
    <w:rsid w:val="0052184E"/>
    <w:rsid w:val="005275A3"/>
    <w:rsid w:val="0053551E"/>
    <w:rsid w:val="00535F75"/>
    <w:rsid w:val="0053626A"/>
    <w:rsid w:val="00540236"/>
    <w:rsid w:val="005417F6"/>
    <w:rsid w:val="00542E32"/>
    <w:rsid w:val="005464FF"/>
    <w:rsid w:val="005539D4"/>
    <w:rsid w:val="005556EA"/>
    <w:rsid w:val="00557035"/>
    <w:rsid w:val="005608AB"/>
    <w:rsid w:val="005622FF"/>
    <w:rsid w:val="00564042"/>
    <w:rsid w:val="005739EA"/>
    <w:rsid w:val="00582282"/>
    <w:rsid w:val="00586CFF"/>
    <w:rsid w:val="005937D8"/>
    <w:rsid w:val="00596C6C"/>
    <w:rsid w:val="00596E63"/>
    <w:rsid w:val="00597208"/>
    <w:rsid w:val="005A18DC"/>
    <w:rsid w:val="005A1A8E"/>
    <w:rsid w:val="005A7461"/>
    <w:rsid w:val="005B1E72"/>
    <w:rsid w:val="005C1ADB"/>
    <w:rsid w:val="005D0B49"/>
    <w:rsid w:val="005D3D81"/>
    <w:rsid w:val="005D555F"/>
    <w:rsid w:val="005D5992"/>
    <w:rsid w:val="005E1008"/>
    <w:rsid w:val="005E1CC8"/>
    <w:rsid w:val="005E39B6"/>
    <w:rsid w:val="005E4113"/>
    <w:rsid w:val="005E6394"/>
    <w:rsid w:val="005F2F8C"/>
    <w:rsid w:val="005F4F7D"/>
    <w:rsid w:val="005F548B"/>
    <w:rsid w:val="005F632A"/>
    <w:rsid w:val="006162D0"/>
    <w:rsid w:val="0062149A"/>
    <w:rsid w:val="006225EA"/>
    <w:rsid w:val="00624FEA"/>
    <w:rsid w:val="00636AFB"/>
    <w:rsid w:val="00637171"/>
    <w:rsid w:val="00637E26"/>
    <w:rsid w:val="00641BDE"/>
    <w:rsid w:val="00652234"/>
    <w:rsid w:val="00657488"/>
    <w:rsid w:val="006706B1"/>
    <w:rsid w:val="0067477F"/>
    <w:rsid w:val="00675759"/>
    <w:rsid w:val="006838DC"/>
    <w:rsid w:val="00684100"/>
    <w:rsid w:val="00690C9F"/>
    <w:rsid w:val="006952A3"/>
    <w:rsid w:val="006962C6"/>
    <w:rsid w:val="006A08DF"/>
    <w:rsid w:val="006A1BD8"/>
    <w:rsid w:val="006A40FA"/>
    <w:rsid w:val="006B1009"/>
    <w:rsid w:val="006B13EC"/>
    <w:rsid w:val="006B5ACD"/>
    <w:rsid w:val="006C0154"/>
    <w:rsid w:val="006C4C5F"/>
    <w:rsid w:val="006C5B6A"/>
    <w:rsid w:val="006C5F01"/>
    <w:rsid w:val="006D6248"/>
    <w:rsid w:val="006E0ED8"/>
    <w:rsid w:val="006E3F24"/>
    <w:rsid w:val="006F13FD"/>
    <w:rsid w:val="006F71A7"/>
    <w:rsid w:val="0070520C"/>
    <w:rsid w:val="007131A7"/>
    <w:rsid w:val="00715FEC"/>
    <w:rsid w:val="00716DC2"/>
    <w:rsid w:val="00723BCD"/>
    <w:rsid w:val="007309D0"/>
    <w:rsid w:val="00742948"/>
    <w:rsid w:val="007431CA"/>
    <w:rsid w:val="0074396E"/>
    <w:rsid w:val="00743EB6"/>
    <w:rsid w:val="00751EB2"/>
    <w:rsid w:val="0075371E"/>
    <w:rsid w:val="00753B6D"/>
    <w:rsid w:val="00755589"/>
    <w:rsid w:val="007576B5"/>
    <w:rsid w:val="00760C47"/>
    <w:rsid w:val="00763CF7"/>
    <w:rsid w:val="00767376"/>
    <w:rsid w:val="00772B93"/>
    <w:rsid w:val="007767D6"/>
    <w:rsid w:val="00777F51"/>
    <w:rsid w:val="00783C8F"/>
    <w:rsid w:val="00787831"/>
    <w:rsid w:val="00794FF7"/>
    <w:rsid w:val="007978EB"/>
    <w:rsid w:val="007A5089"/>
    <w:rsid w:val="007B6FAA"/>
    <w:rsid w:val="007B7950"/>
    <w:rsid w:val="007C0AC9"/>
    <w:rsid w:val="007C2CBA"/>
    <w:rsid w:val="007D05C8"/>
    <w:rsid w:val="007D3C40"/>
    <w:rsid w:val="007D7B76"/>
    <w:rsid w:val="007D7CFE"/>
    <w:rsid w:val="007E1E6E"/>
    <w:rsid w:val="007F1651"/>
    <w:rsid w:val="008032A5"/>
    <w:rsid w:val="00805BFF"/>
    <w:rsid w:val="0081050B"/>
    <w:rsid w:val="00822B01"/>
    <w:rsid w:val="008265B1"/>
    <w:rsid w:val="00826FA8"/>
    <w:rsid w:val="008276A6"/>
    <w:rsid w:val="00831BE8"/>
    <w:rsid w:val="0083301E"/>
    <w:rsid w:val="00835230"/>
    <w:rsid w:val="00842F11"/>
    <w:rsid w:val="008465DC"/>
    <w:rsid w:val="0085538C"/>
    <w:rsid w:val="00856195"/>
    <w:rsid w:val="00861B9F"/>
    <w:rsid w:val="008743DF"/>
    <w:rsid w:val="00877B8E"/>
    <w:rsid w:val="00893CA1"/>
    <w:rsid w:val="00894B1E"/>
    <w:rsid w:val="00896C7D"/>
    <w:rsid w:val="008A05AA"/>
    <w:rsid w:val="008A0799"/>
    <w:rsid w:val="008A0D2D"/>
    <w:rsid w:val="008A4A6B"/>
    <w:rsid w:val="008A5482"/>
    <w:rsid w:val="008A57DE"/>
    <w:rsid w:val="008A632B"/>
    <w:rsid w:val="008B454E"/>
    <w:rsid w:val="008B7680"/>
    <w:rsid w:val="008C2BC9"/>
    <w:rsid w:val="008E233C"/>
    <w:rsid w:val="008E4F1D"/>
    <w:rsid w:val="008E5B54"/>
    <w:rsid w:val="008F3673"/>
    <w:rsid w:val="008F6AE1"/>
    <w:rsid w:val="008F7317"/>
    <w:rsid w:val="009015AD"/>
    <w:rsid w:val="009030DE"/>
    <w:rsid w:val="00904C14"/>
    <w:rsid w:val="0090646A"/>
    <w:rsid w:val="00907120"/>
    <w:rsid w:val="0091090B"/>
    <w:rsid w:val="00914605"/>
    <w:rsid w:val="0093299B"/>
    <w:rsid w:val="009427C9"/>
    <w:rsid w:val="0095068A"/>
    <w:rsid w:val="00961AAE"/>
    <w:rsid w:val="00961E8F"/>
    <w:rsid w:val="00974380"/>
    <w:rsid w:val="00981DF8"/>
    <w:rsid w:val="00984718"/>
    <w:rsid w:val="009850A2"/>
    <w:rsid w:val="00986390"/>
    <w:rsid w:val="00990ED2"/>
    <w:rsid w:val="009942DC"/>
    <w:rsid w:val="009951E7"/>
    <w:rsid w:val="0099711B"/>
    <w:rsid w:val="0099740F"/>
    <w:rsid w:val="009A405A"/>
    <w:rsid w:val="009A47B2"/>
    <w:rsid w:val="009A771E"/>
    <w:rsid w:val="009B0799"/>
    <w:rsid w:val="009B1D59"/>
    <w:rsid w:val="009B4AED"/>
    <w:rsid w:val="009B5A53"/>
    <w:rsid w:val="009B625F"/>
    <w:rsid w:val="009B7351"/>
    <w:rsid w:val="009C01AB"/>
    <w:rsid w:val="009C035D"/>
    <w:rsid w:val="009C2233"/>
    <w:rsid w:val="009C7676"/>
    <w:rsid w:val="009D42DF"/>
    <w:rsid w:val="009D52B0"/>
    <w:rsid w:val="009D6215"/>
    <w:rsid w:val="009E0A54"/>
    <w:rsid w:val="009E39FB"/>
    <w:rsid w:val="009E40AB"/>
    <w:rsid w:val="009E5FAA"/>
    <w:rsid w:val="009F0363"/>
    <w:rsid w:val="009F4136"/>
    <w:rsid w:val="009F4983"/>
    <w:rsid w:val="009F6AAA"/>
    <w:rsid w:val="00A00BD5"/>
    <w:rsid w:val="00A02F42"/>
    <w:rsid w:val="00A06878"/>
    <w:rsid w:val="00A10231"/>
    <w:rsid w:val="00A11ADC"/>
    <w:rsid w:val="00A163D7"/>
    <w:rsid w:val="00A213D8"/>
    <w:rsid w:val="00A24577"/>
    <w:rsid w:val="00A2537B"/>
    <w:rsid w:val="00A27BB1"/>
    <w:rsid w:val="00A4495D"/>
    <w:rsid w:val="00A46202"/>
    <w:rsid w:val="00A51A15"/>
    <w:rsid w:val="00A52DB1"/>
    <w:rsid w:val="00A537FB"/>
    <w:rsid w:val="00A54982"/>
    <w:rsid w:val="00A57E5B"/>
    <w:rsid w:val="00A61B46"/>
    <w:rsid w:val="00A61EBC"/>
    <w:rsid w:val="00A774A2"/>
    <w:rsid w:val="00A8258F"/>
    <w:rsid w:val="00A82AC2"/>
    <w:rsid w:val="00A8446A"/>
    <w:rsid w:val="00A84918"/>
    <w:rsid w:val="00A85B16"/>
    <w:rsid w:val="00A9071F"/>
    <w:rsid w:val="00A95D3E"/>
    <w:rsid w:val="00A97275"/>
    <w:rsid w:val="00AA4252"/>
    <w:rsid w:val="00AA656A"/>
    <w:rsid w:val="00AB7A48"/>
    <w:rsid w:val="00AC0B3C"/>
    <w:rsid w:val="00AC3BFC"/>
    <w:rsid w:val="00AC6A50"/>
    <w:rsid w:val="00AD5579"/>
    <w:rsid w:val="00AD6830"/>
    <w:rsid w:val="00AD6A00"/>
    <w:rsid w:val="00AD71A2"/>
    <w:rsid w:val="00AE4771"/>
    <w:rsid w:val="00AF5954"/>
    <w:rsid w:val="00AF6A39"/>
    <w:rsid w:val="00B02277"/>
    <w:rsid w:val="00B02AC2"/>
    <w:rsid w:val="00B03E28"/>
    <w:rsid w:val="00B069EE"/>
    <w:rsid w:val="00B1531B"/>
    <w:rsid w:val="00B17319"/>
    <w:rsid w:val="00B21861"/>
    <w:rsid w:val="00B25462"/>
    <w:rsid w:val="00B307DC"/>
    <w:rsid w:val="00B34850"/>
    <w:rsid w:val="00B46415"/>
    <w:rsid w:val="00B46A08"/>
    <w:rsid w:val="00B4725E"/>
    <w:rsid w:val="00B47D9B"/>
    <w:rsid w:val="00B54D0E"/>
    <w:rsid w:val="00B56427"/>
    <w:rsid w:val="00B63E94"/>
    <w:rsid w:val="00B72419"/>
    <w:rsid w:val="00B73160"/>
    <w:rsid w:val="00B74F27"/>
    <w:rsid w:val="00B80CDC"/>
    <w:rsid w:val="00B83150"/>
    <w:rsid w:val="00B832C6"/>
    <w:rsid w:val="00B84252"/>
    <w:rsid w:val="00B9280E"/>
    <w:rsid w:val="00B92A60"/>
    <w:rsid w:val="00B92C5D"/>
    <w:rsid w:val="00B953BA"/>
    <w:rsid w:val="00BA30D9"/>
    <w:rsid w:val="00BA7891"/>
    <w:rsid w:val="00BB22C0"/>
    <w:rsid w:val="00BB5F65"/>
    <w:rsid w:val="00BB7F4E"/>
    <w:rsid w:val="00BD136C"/>
    <w:rsid w:val="00BD33FD"/>
    <w:rsid w:val="00BE1834"/>
    <w:rsid w:val="00BE2BBB"/>
    <w:rsid w:val="00BF4DC6"/>
    <w:rsid w:val="00C02A85"/>
    <w:rsid w:val="00C04A3D"/>
    <w:rsid w:val="00C0617D"/>
    <w:rsid w:val="00C15953"/>
    <w:rsid w:val="00C16F71"/>
    <w:rsid w:val="00C212EA"/>
    <w:rsid w:val="00C21DCE"/>
    <w:rsid w:val="00C23143"/>
    <w:rsid w:val="00C2476E"/>
    <w:rsid w:val="00C2554D"/>
    <w:rsid w:val="00C26B2A"/>
    <w:rsid w:val="00C27BCB"/>
    <w:rsid w:val="00C344D8"/>
    <w:rsid w:val="00C347B9"/>
    <w:rsid w:val="00C5479C"/>
    <w:rsid w:val="00C554BD"/>
    <w:rsid w:val="00C55AB5"/>
    <w:rsid w:val="00C57734"/>
    <w:rsid w:val="00C607F9"/>
    <w:rsid w:val="00C6659C"/>
    <w:rsid w:val="00C724CC"/>
    <w:rsid w:val="00C74CF8"/>
    <w:rsid w:val="00C773C2"/>
    <w:rsid w:val="00C90590"/>
    <w:rsid w:val="00C946D8"/>
    <w:rsid w:val="00C951AE"/>
    <w:rsid w:val="00C95EFA"/>
    <w:rsid w:val="00CB1BF5"/>
    <w:rsid w:val="00CB2E25"/>
    <w:rsid w:val="00CB4EAD"/>
    <w:rsid w:val="00CC40FC"/>
    <w:rsid w:val="00CD034C"/>
    <w:rsid w:val="00CE6CE6"/>
    <w:rsid w:val="00CE710F"/>
    <w:rsid w:val="00CF0521"/>
    <w:rsid w:val="00CF1171"/>
    <w:rsid w:val="00CF3649"/>
    <w:rsid w:val="00CF3BCD"/>
    <w:rsid w:val="00CF54BA"/>
    <w:rsid w:val="00D00B16"/>
    <w:rsid w:val="00D0630D"/>
    <w:rsid w:val="00D13DCF"/>
    <w:rsid w:val="00D15D54"/>
    <w:rsid w:val="00D204F2"/>
    <w:rsid w:val="00D23239"/>
    <w:rsid w:val="00D25733"/>
    <w:rsid w:val="00D40BF0"/>
    <w:rsid w:val="00D46E59"/>
    <w:rsid w:val="00D47D3D"/>
    <w:rsid w:val="00D5237E"/>
    <w:rsid w:val="00D57A4E"/>
    <w:rsid w:val="00D600E4"/>
    <w:rsid w:val="00D6087F"/>
    <w:rsid w:val="00D739A7"/>
    <w:rsid w:val="00D75AE3"/>
    <w:rsid w:val="00D76E05"/>
    <w:rsid w:val="00D80C87"/>
    <w:rsid w:val="00D8313E"/>
    <w:rsid w:val="00D86044"/>
    <w:rsid w:val="00D86257"/>
    <w:rsid w:val="00D86479"/>
    <w:rsid w:val="00D86D5D"/>
    <w:rsid w:val="00D90990"/>
    <w:rsid w:val="00D911CC"/>
    <w:rsid w:val="00D91309"/>
    <w:rsid w:val="00D928E5"/>
    <w:rsid w:val="00D9626E"/>
    <w:rsid w:val="00DB3135"/>
    <w:rsid w:val="00DB33F7"/>
    <w:rsid w:val="00DC2926"/>
    <w:rsid w:val="00DC41C4"/>
    <w:rsid w:val="00DD2B85"/>
    <w:rsid w:val="00DD625B"/>
    <w:rsid w:val="00DE1176"/>
    <w:rsid w:val="00DE14CB"/>
    <w:rsid w:val="00DF1476"/>
    <w:rsid w:val="00E006F4"/>
    <w:rsid w:val="00E05004"/>
    <w:rsid w:val="00E22397"/>
    <w:rsid w:val="00E24F39"/>
    <w:rsid w:val="00E267A2"/>
    <w:rsid w:val="00E304CA"/>
    <w:rsid w:val="00E3194C"/>
    <w:rsid w:val="00E334F0"/>
    <w:rsid w:val="00E3380D"/>
    <w:rsid w:val="00E3738F"/>
    <w:rsid w:val="00E5114B"/>
    <w:rsid w:val="00E51E59"/>
    <w:rsid w:val="00E60068"/>
    <w:rsid w:val="00E67112"/>
    <w:rsid w:val="00E71098"/>
    <w:rsid w:val="00E7235B"/>
    <w:rsid w:val="00E72F88"/>
    <w:rsid w:val="00E73426"/>
    <w:rsid w:val="00E739D4"/>
    <w:rsid w:val="00E74B13"/>
    <w:rsid w:val="00E8282A"/>
    <w:rsid w:val="00E852ED"/>
    <w:rsid w:val="00E85339"/>
    <w:rsid w:val="00E90223"/>
    <w:rsid w:val="00E90FE6"/>
    <w:rsid w:val="00E920A3"/>
    <w:rsid w:val="00E97EA9"/>
    <w:rsid w:val="00EA152D"/>
    <w:rsid w:val="00EA1D86"/>
    <w:rsid w:val="00EA3C57"/>
    <w:rsid w:val="00EB2B48"/>
    <w:rsid w:val="00EB7424"/>
    <w:rsid w:val="00EC298A"/>
    <w:rsid w:val="00ED0558"/>
    <w:rsid w:val="00ED302C"/>
    <w:rsid w:val="00ED4519"/>
    <w:rsid w:val="00EE14CB"/>
    <w:rsid w:val="00EE1727"/>
    <w:rsid w:val="00EE6BBC"/>
    <w:rsid w:val="00EF092F"/>
    <w:rsid w:val="00EF3216"/>
    <w:rsid w:val="00EF4640"/>
    <w:rsid w:val="00F00716"/>
    <w:rsid w:val="00F06C6B"/>
    <w:rsid w:val="00F07169"/>
    <w:rsid w:val="00F071EE"/>
    <w:rsid w:val="00F122F8"/>
    <w:rsid w:val="00F13D14"/>
    <w:rsid w:val="00F31CA0"/>
    <w:rsid w:val="00F33BF3"/>
    <w:rsid w:val="00F35037"/>
    <w:rsid w:val="00F403ED"/>
    <w:rsid w:val="00F4075E"/>
    <w:rsid w:val="00F4213D"/>
    <w:rsid w:val="00F427AA"/>
    <w:rsid w:val="00F42CD0"/>
    <w:rsid w:val="00F43CE5"/>
    <w:rsid w:val="00F47DDD"/>
    <w:rsid w:val="00F54FCB"/>
    <w:rsid w:val="00F55D49"/>
    <w:rsid w:val="00F632EF"/>
    <w:rsid w:val="00F66988"/>
    <w:rsid w:val="00F66EF4"/>
    <w:rsid w:val="00F71742"/>
    <w:rsid w:val="00F72F85"/>
    <w:rsid w:val="00F7416E"/>
    <w:rsid w:val="00F74560"/>
    <w:rsid w:val="00F765F8"/>
    <w:rsid w:val="00F76E95"/>
    <w:rsid w:val="00F820B3"/>
    <w:rsid w:val="00F86566"/>
    <w:rsid w:val="00F9497F"/>
    <w:rsid w:val="00F949F2"/>
    <w:rsid w:val="00F95A8B"/>
    <w:rsid w:val="00FA0BD0"/>
    <w:rsid w:val="00FA2BD3"/>
    <w:rsid w:val="00FA43F1"/>
    <w:rsid w:val="00FA5BBB"/>
    <w:rsid w:val="00FA613F"/>
    <w:rsid w:val="00FB1562"/>
    <w:rsid w:val="00FB2B8B"/>
    <w:rsid w:val="00FB313A"/>
    <w:rsid w:val="00FB684D"/>
    <w:rsid w:val="00FC2BE0"/>
    <w:rsid w:val="00FC3488"/>
    <w:rsid w:val="00FC4DAA"/>
    <w:rsid w:val="00FC7EA1"/>
    <w:rsid w:val="00FD25B5"/>
    <w:rsid w:val="00FD2A1B"/>
    <w:rsid w:val="00FE3DB2"/>
    <w:rsid w:val="00FE5E6A"/>
    <w:rsid w:val="00FE7C16"/>
    <w:rsid w:val="00FF01E3"/>
    <w:rsid w:val="00FF13F4"/>
    <w:rsid w:val="00FF3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">
    <w:name w:val="Normal"/>
    <w:qFormat/>
    <w:rsid w:val="009B1D59"/>
    <w:pPr>
      <w:ind w:firstLine="227"/>
      <w:jc w:val="both"/>
    </w:pPr>
    <w:rPr>
      <w:rFonts w:ascii="Times" w:hAnsi="Times"/>
      <w:lang w:val="en-US" w:eastAsia="de-DE"/>
    </w:rPr>
  </w:style>
  <w:style w:type="paragraph" w:styleId="Cmsor1">
    <w:name w:val="heading 1"/>
    <w:basedOn w:val="Norml"/>
    <w:next w:val="Norml"/>
    <w:qFormat/>
    <w:rsid w:val="004D75F8"/>
    <w:pPr>
      <w:keepNext/>
      <w:keepLines/>
      <w:pageBreakBefore/>
      <w:tabs>
        <w:tab w:val="left" w:pos="284"/>
      </w:tabs>
      <w:suppressAutoHyphens/>
      <w:spacing w:after="1600" w:line="320" w:lineRule="exact"/>
      <w:ind w:firstLine="0"/>
      <w:outlineLvl w:val="0"/>
    </w:pPr>
    <w:rPr>
      <w:b/>
      <w:sz w:val="28"/>
    </w:rPr>
  </w:style>
  <w:style w:type="paragraph" w:styleId="Cmsor2">
    <w:name w:val="heading 2"/>
    <w:basedOn w:val="Norml"/>
    <w:next w:val="Norml"/>
    <w:qFormat/>
    <w:rsid w:val="004D75F8"/>
    <w:pPr>
      <w:keepNext/>
      <w:keepLines/>
      <w:tabs>
        <w:tab w:val="left" w:pos="454"/>
      </w:tabs>
      <w:suppressAutoHyphens/>
      <w:spacing w:before="520" w:after="280" w:line="280" w:lineRule="exact"/>
      <w:ind w:firstLine="0"/>
      <w:outlineLvl w:val="1"/>
    </w:pPr>
    <w:rPr>
      <w:b/>
    </w:rPr>
  </w:style>
  <w:style w:type="paragraph" w:styleId="Cmsor3">
    <w:name w:val="heading 3"/>
    <w:basedOn w:val="Norml"/>
    <w:next w:val="Norml"/>
    <w:qFormat/>
    <w:rsid w:val="004D75F8"/>
    <w:pPr>
      <w:keepNext/>
      <w:keepLines/>
      <w:tabs>
        <w:tab w:val="left" w:pos="510"/>
      </w:tabs>
      <w:suppressAutoHyphens/>
      <w:spacing w:before="440" w:after="220" w:line="240" w:lineRule="exact"/>
      <w:ind w:firstLine="0"/>
      <w:outlineLvl w:val="2"/>
    </w:pPr>
    <w:rPr>
      <w:b/>
    </w:rPr>
  </w:style>
  <w:style w:type="paragraph" w:styleId="Cmsor4">
    <w:name w:val="heading 4"/>
    <w:basedOn w:val="Norml"/>
    <w:next w:val="Norml"/>
    <w:qFormat/>
    <w:rsid w:val="004D75F8"/>
    <w:pPr>
      <w:keepNext/>
      <w:numPr>
        <w:ilvl w:val="3"/>
        <w:numId w:val="1"/>
      </w:numPr>
      <w:spacing w:before="240" w:after="60"/>
      <w:ind w:firstLine="0"/>
      <w:outlineLvl w:val="3"/>
    </w:pPr>
    <w:rPr>
      <w:rFonts w:ascii="Arial" w:hAnsi="Arial"/>
      <w:b/>
      <w:sz w:val="24"/>
    </w:rPr>
  </w:style>
  <w:style w:type="paragraph" w:styleId="Cmsor5">
    <w:name w:val="heading 5"/>
    <w:basedOn w:val="Norml"/>
    <w:next w:val="Norml"/>
    <w:qFormat/>
    <w:rsid w:val="004D75F8"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Cmsor6">
    <w:name w:val="heading 6"/>
    <w:basedOn w:val="Norml"/>
    <w:next w:val="Norml"/>
    <w:qFormat/>
    <w:rsid w:val="004D75F8"/>
    <w:pPr>
      <w:numPr>
        <w:ilvl w:val="5"/>
        <w:numId w:val="1"/>
      </w:numPr>
      <w:spacing w:before="240" w:after="60"/>
      <w:ind w:firstLine="0"/>
      <w:outlineLvl w:val="5"/>
    </w:pPr>
    <w:rPr>
      <w:rFonts w:ascii="Times New Roman" w:hAnsi="Times New Roman"/>
      <w:i/>
      <w:sz w:val="22"/>
    </w:rPr>
  </w:style>
  <w:style w:type="paragraph" w:styleId="Cmsor7">
    <w:name w:val="heading 7"/>
    <w:basedOn w:val="Norml"/>
    <w:next w:val="Norml"/>
    <w:qFormat/>
    <w:rsid w:val="004D75F8"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</w:rPr>
  </w:style>
  <w:style w:type="paragraph" w:styleId="Cmsor8">
    <w:name w:val="heading 8"/>
    <w:basedOn w:val="Norml"/>
    <w:next w:val="Norml"/>
    <w:qFormat/>
    <w:rsid w:val="004D75F8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</w:rPr>
  </w:style>
  <w:style w:type="paragraph" w:styleId="Cmsor9">
    <w:name w:val="heading 9"/>
    <w:basedOn w:val="Norml"/>
    <w:next w:val="Norml"/>
    <w:qFormat/>
    <w:rsid w:val="004D75F8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4D75F8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4D75F8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4D75F8"/>
  </w:style>
  <w:style w:type="paragraph" w:customStyle="1" w:styleId="title">
    <w:name w:val="title"/>
    <w:basedOn w:val="Norml"/>
    <w:next w:val="author"/>
    <w:rsid w:val="004D75F8"/>
    <w:pPr>
      <w:keepNext/>
      <w:keepLines/>
      <w:pageBreakBefore/>
      <w:tabs>
        <w:tab w:val="left" w:pos="284"/>
      </w:tabs>
      <w:suppressAutoHyphens/>
      <w:spacing w:after="460" w:line="348" w:lineRule="exact"/>
      <w:jc w:val="center"/>
    </w:pPr>
    <w:rPr>
      <w:b/>
      <w:sz w:val="28"/>
    </w:rPr>
  </w:style>
  <w:style w:type="paragraph" w:customStyle="1" w:styleId="author">
    <w:name w:val="author"/>
    <w:basedOn w:val="Norml"/>
    <w:next w:val="authorinfo"/>
    <w:rsid w:val="004D75F8"/>
    <w:pPr>
      <w:spacing w:after="220"/>
      <w:jc w:val="center"/>
    </w:pPr>
  </w:style>
  <w:style w:type="paragraph" w:customStyle="1" w:styleId="authorinfo">
    <w:name w:val="authorinfo"/>
    <w:basedOn w:val="Norml"/>
    <w:next w:val="email"/>
    <w:rsid w:val="004D75F8"/>
    <w:pPr>
      <w:jc w:val="center"/>
    </w:pPr>
    <w:rPr>
      <w:sz w:val="18"/>
    </w:rPr>
  </w:style>
  <w:style w:type="paragraph" w:customStyle="1" w:styleId="email">
    <w:name w:val="email"/>
    <w:basedOn w:val="Norml"/>
    <w:next w:val="abstract"/>
    <w:rsid w:val="004D75F8"/>
    <w:pPr>
      <w:jc w:val="center"/>
    </w:pPr>
    <w:rPr>
      <w:sz w:val="18"/>
    </w:rPr>
  </w:style>
  <w:style w:type="paragraph" w:customStyle="1" w:styleId="heading1">
    <w:name w:val="heading1"/>
    <w:basedOn w:val="Norml"/>
    <w:next w:val="p1a"/>
    <w:rsid w:val="004D75F8"/>
    <w:pPr>
      <w:keepNext/>
      <w:keepLines/>
      <w:tabs>
        <w:tab w:val="left" w:pos="454"/>
      </w:tabs>
      <w:suppressAutoHyphens/>
      <w:spacing w:before="520" w:after="280"/>
      <w:ind w:firstLine="0"/>
    </w:pPr>
    <w:rPr>
      <w:b/>
      <w:sz w:val="24"/>
    </w:rPr>
  </w:style>
  <w:style w:type="paragraph" w:customStyle="1" w:styleId="heading2">
    <w:name w:val="heading2"/>
    <w:basedOn w:val="Norml"/>
    <w:next w:val="p1a"/>
    <w:rsid w:val="004D75F8"/>
    <w:pPr>
      <w:keepNext/>
      <w:keepLines/>
      <w:tabs>
        <w:tab w:val="left" w:pos="510"/>
      </w:tabs>
      <w:suppressAutoHyphens/>
      <w:spacing w:before="440" w:after="220"/>
      <w:ind w:firstLine="0"/>
    </w:pPr>
    <w:rPr>
      <w:b/>
    </w:rPr>
  </w:style>
  <w:style w:type="paragraph" w:customStyle="1" w:styleId="heading3">
    <w:name w:val="heading3"/>
    <w:basedOn w:val="Norml"/>
    <w:next w:val="p1a"/>
    <w:link w:val="heading3Zchn"/>
    <w:rsid w:val="004D75F8"/>
    <w:pPr>
      <w:keepNext/>
      <w:keepLines/>
      <w:tabs>
        <w:tab w:val="left" w:pos="284"/>
      </w:tabs>
      <w:suppressAutoHyphens/>
      <w:spacing w:before="320"/>
      <w:ind w:firstLine="0"/>
    </w:pPr>
    <w:rPr>
      <w:b/>
    </w:rPr>
  </w:style>
  <w:style w:type="paragraph" w:customStyle="1" w:styleId="equation">
    <w:name w:val="equation"/>
    <w:basedOn w:val="Norml"/>
    <w:next w:val="Norml"/>
    <w:rsid w:val="004D75F8"/>
    <w:pPr>
      <w:tabs>
        <w:tab w:val="left" w:pos="6237"/>
      </w:tabs>
      <w:spacing w:before="120" w:after="120"/>
      <w:ind w:left="227"/>
      <w:jc w:val="center"/>
    </w:pPr>
  </w:style>
  <w:style w:type="paragraph" w:customStyle="1" w:styleId="figlegend">
    <w:name w:val="figlegend"/>
    <w:basedOn w:val="Norml"/>
    <w:next w:val="Norml"/>
    <w:rsid w:val="004D75F8"/>
    <w:pPr>
      <w:keepNext/>
      <w:keepLines/>
      <w:spacing w:before="120" w:after="240"/>
      <w:ind w:firstLine="0"/>
    </w:pPr>
    <w:rPr>
      <w:sz w:val="18"/>
    </w:rPr>
  </w:style>
  <w:style w:type="paragraph" w:customStyle="1" w:styleId="tablelegend">
    <w:name w:val="tablelegend"/>
    <w:basedOn w:val="Norml"/>
    <w:next w:val="Norml"/>
    <w:rsid w:val="004D75F8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abstract">
    <w:name w:val="abstract"/>
    <w:basedOn w:val="p1a"/>
    <w:next w:val="heading1"/>
    <w:rsid w:val="004D75F8"/>
    <w:pPr>
      <w:spacing w:before="600" w:after="120"/>
      <w:ind w:left="567" w:right="567"/>
    </w:pPr>
    <w:rPr>
      <w:sz w:val="18"/>
    </w:rPr>
  </w:style>
  <w:style w:type="paragraph" w:customStyle="1" w:styleId="p1a">
    <w:name w:val="p1a"/>
    <w:basedOn w:val="Norml"/>
    <w:next w:val="Norml"/>
    <w:link w:val="p1aZchn"/>
    <w:rsid w:val="004D75F8"/>
    <w:pPr>
      <w:ind w:firstLine="0"/>
    </w:pPr>
  </w:style>
  <w:style w:type="paragraph" w:customStyle="1" w:styleId="reference">
    <w:name w:val="reference"/>
    <w:basedOn w:val="Norml"/>
    <w:rsid w:val="004D75F8"/>
    <w:pPr>
      <w:ind w:left="227" w:hanging="227"/>
    </w:pPr>
    <w:rPr>
      <w:sz w:val="18"/>
    </w:rPr>
  </w:style>
  <w:style w:type="character" w:styleId="Lbjegyzet-hivatkozs">
    <w:name w:val="footnote reference"/>
    <w:basedOn w:val="Bekezdsalapbettpusa"/>
    <w:semiHidden/>
    <w:rsid w:val="004D75F8"/>
    <w:rPr>
      <w:position w:val="6"/>
      <w:sz w:val="12"/>
      <w:vertAlign w:val="baseline"/>
    </w:rPr>
  </w:style>
  <w:style w:type="paragraph" w:customStyle="1" w:styleId="Runninghead-left">
    <w:name w:val="Running head - left"/>
    <w:basedOn w:val="Norml"/>
    <w:rsid w:val="004D75F8"/>
    <w:pPr>
      <w:tabs>
        <w:tab w:val="left" w:pos="680"/>
        <w:tab w:val="right" w:pos="6237"/>
        <w:tab w:val="right" w:pos="6917"/>
      </w:tabs>
      <w:spacing w:after="240" w:line="240" w:lineRule="exact"/>
      <w:ind w:firstLine="0"/>
      <w:jc w:val="left"/>
    </w:pPr>
    <w:rPr>
      <w:sz w:val="18"/>
    </w:rPr>
  </w:style>
  <w:style w:type="paragraph" w:customStyle="1" w:styleId="Runninghead-right">
    <w:name w:val="Running head - right"/>
    <w:basedOn w:val="Runninghead-left"/>
    <w:rsid w:val="004D75F8"/>
    <w:pPr>
      <w:jc w:val="right"/>
    </w:pPr>
  </w:style>
  <w:style w:type="paragraph" w:customStyle="1" w:styleId="BulletItem">
    <w:name w:val="Bullet Item"/>
    <w:basedOn w:val="Item"/>
    <w:rsid w:val="004D75F8"/>
  </w:style>
  <w:style w:type="paragraph" w:customStyle="1" w:styleId="Item">
    <w:name w:val="Item"/>
    <w:basedOn w:val="Norml"/>
    <w:next w:val="Norml"/>
    <w:rsid w:val="004D75F8"/>
    <w:pPr>
      <w:tabs>
        <w:tab w:val="left" w:pos="227"/>
        <w:tab w:val="left" w:pos="454"/>
      </w:tabs>
      <w:ind w:left="227" w:hanging="227"/>
    </w:pPr>
  </w:style>
  <w:style w:type="paragraph" w:customStyle="1" w:styleId="NumberedItem">
    <w:name w:val="Numbered Item"/>
    <w:basedOn w:val="Item"/>
    <w:rsid w:val="004D75F8"/>
  </w:style>
  <w:style w:type="paragraph" w:styleId="Lbjegyzetszveg">
    <w:name w:val="footnote text"/>
    <w:basedOn w:val="Norml"/>
    <w:semiHidden/>
    <w:rsid w:val="004D75F8"/>
    <w:pPr>
      <w:tabs>
        <w:tab w:val="left" w:pos="170"/>
      </w:tabs>
      <w:ind w:left="170" w:hanging="170"/>
    </w:pPr>
    <w:rPr>
      <w:sz w:val="18"/>
    </w:rPr>
  </w:style>
  <w:style w:type="paragraph" w:customStyle="1" w:styleId="programcode">
    <w:name w:val="programcode"/>
    <w:basedOn w:val="Norml"/>
    <w:rsid w:val="004D75F8"/>
    <w:pPr>
      <w:tabs>
        <w:tab w:val="left" w:pos="1361"/>
        <w:tab w:val="left" w:pos="1531"/>
        <w:tab w:val="left" w:pos="1701"/>
        <w:tab w:val="left" w:pos="1871"/>
        <w:tab w:val="left" w:pos="2041"/>
        <w:tab w:val="left" w:pos="2211"/>
        <w:tab w:val="left" w:pos="2381"/>
        <w:tab w:val="left" w:pos="2552"/>
      </w:tabs>
      <w:spacing w:before="120" w:after="120"/>
      <w:ind w:left="227" w:firstLine="0"/>
      <w:jc w:val="left"/>
    </w:pPr>
    <w:rPr>
      <w:rFonts w:ascii="Courier" w:hAnsi="Courier"/>
    </w:rPr>
  </w:style>
  <w:style w:type="paragraph" w:customStyle="1" w:styleId="FunotentextFootnote">
    <w:name w:val="Fußnotentext.Footnote"/>
    <w:basedOn w:val="Norml"/>
    <w:rsid w:val="004D75F8"/>
    <w:pPr>
      <w:tabs>
        <w:tab w:val="left" w:pos="170"/>
      </w:tabs>
      <w:ind w:left="170" w:hanging="170"/>
    </w:pPr>
    <w:rPr>
      <w:sz w:val="18"/>
    </w:rPr>
  </w:style>
  <w:style w:type="paragraph" w:styleId="Kpalrs">
    <w:name w:val="caption"/>
    <w:basedOn w:val="Norml"/>
    <w:next w:val="Norml"/>
    <w:autoRedefine/>
    <w:qFormat/>
    <w:rsid w:val="00157EB7"/>
    <w:pPr>
      <w:spacing w:before="120" w:after="220"/>
      <w:ind w:firstLine="0"/>
    </w:pPr>
    <w:rPr>
      <w:b/>
      <w:sz w:val="18"/>
    </w:rPr>
  </w:style>
  <w:style w:type="paragraph" w:customStyle="1" w:styleId="heading4">
    <w:name w:val="heading4"/>
    <w:basedOn w:val="Norml"/>
    <w:next w:val="p1a"/>
    <w:rsid w:val="004D75F8"/>
    <w:pPr>
      <w:spacing w:before="320"/>
      <w:ind w:firstLine="0"/>
    </w:pPr>
    <w:rPr>
      <w:i/>
    </w:rPr>
  </w:style>
  <w:style w:type="paragraph" w:customStyle="1" w:styleId="address">
    <w:name w:val="address"/>
    <w:basedOn w:val="Norml"/>
    <w:next w:val="email"/>
    <w:rsid w:val="009B1D59"/>
    <w:pPr>
      <w:jc w:val="center"/>
    </w:pPr>
    <w:rPr>
      <w:sz w:val="18"/>
    </w:rPr>
  </w:style>
  <w:style w:type="paragraph" w:customStyle="1" w:styleId="figurelegend">
    <w:name w:val="figure legend"/>
    <w:basedOn w:val="Norml"/>
    <w:next w:val="Norml"/>
    <w:rsid w:val="009B1D59"/>
    <w:pPr>
      <w:keepNext/>
      <w:keepLines/>
      <w:spacing w:before="120" w:after="240"/>
      <w:ind w:firstLine="0"/>
    </w:pPr>
    <w:rPr>
      <w:sz w:val="18"/>
    </w:rPr>
  </w:style>
  <w:style w:type="paragraph" w:customStyle="1" w:styleId="tabletitle">
    <w:name w:val="table title"/>
    <w:basedOn w:val="Norml"/>
    <w:next w:val="Norml"/>
    <w:rsid w:val="009B1D59"/>
    <w:pPr>
      <w:keepNext/>
      <w:keepLines/>
      <w:spacing w:before="240" w:after="120"/>
      <w:ind w:firstLine="0"/>
    </w:pPr>
    <w:rPr>
      <w:sz w:val="18"/>
      <w:lang w:val="de-DE"/>
    </w:rPr>
  </w:style>
  <w:style w:type="paragraph" w:customStyle="1" w:styleId="referenceitem">
    <w:name w:val="referenceitem"/>
    <w:basedOn w:val="Norml"/>
    <w:rsid w:val="009B1D59"/>
    <w:pPr>
      <w:ind w:left="227" w:hanging="227"/>
    </w:pPr>
    <w:rPr>
      <w:sz w:val="18"/>
    </w:rPr>
  </w:style>
  <w:style w:type="character" w:styleId="Hiperhivatkozs">
    <w:name w:val="Hyperlink"/>
    <w:basedOn w:val="Bekezdsalapbettpusa"/>
    <w:rsid w:val="009B1D59"/>
    <w:rPr>
      <w:color w:val="0000FF"/>
      <w:u w:val="single"/>
    </w:rPr>
  </w:style>
  <w:style w:type="paragraph" w:customStyle="1" w:styleId="BodyText21">
    <w:name w:val="Body Text 21"/>
    <w:basedOn w:val="Norml"/>
    <w:rsid w:val="009B1D59"/>
  </w:style>
  <w:style w:type="character" w:customStyle="1" w:styleId="heading3Zchn">
    <w:name w:val="heading3 Zchn"/>
    <w:basedOn w:val="Bekezdsalapbettpusa"/>
    <w:link w:val="heading3"/>
    <w:rsid w:val="009F4136"/>
    <w:rPr>
      <w:rFonts w:ascii="Times" w:hAnsi="Times"/>
      <w:b/>
      <w:lang w:val="en-US" w:eastAsia="de-DE" w:bidi="ar-SA"/>
    </w:rPr>
  </w:style>
  <w:style w:type="character" w:customStyle="1" w:styleId="p1aZchn">
    <w:name w:val="p1a Zchn"/>
    <w:basedOn w:val="Bekezdsalapbettpusa"/>
    <w:link w:val="p1a"/>
    <w:rsid w:val="009F4136"/>
    <w:rPr>
      <w:rFonts w:ascii="Times" w:hAnsi="Times"/>
      <w:lang w:val="en-US" w:eastAsia="de-DE" w:bidi="ar-SA"/>
    </w:rPr>
  </w:style>
  <w:style w:type="character" w:styleId="Jegyzethivatkozs">
    <w:name w:val="annotation reference"/>
    <w:basedOn w:val="Bekezdsalapbettpusa"/>
    <w:semiHidden/>
    <w:rsid w:val="00C16F71"/>
    <w:rPr>
      <w:sz w:val="16"/>
      <w:szCs w:val="16"/>
    </w:rPr>
  </w:style>
  <w:style w:type="paragraph" w:styleId="Jegyzetszveg">
    <w:name w:val="annotation text"/>
    <w:basedOn w:val="Norml"/>
    <w:semiHidden/>
    <w:rsid w:val="00C16F71"/>
  </w:style>
  <w:style w:type="paragraph" w:styleId="Megjegyzstrgya">
    <w:name w:val="annotation subject"/>
    <w:basedOn w:val="Jegyzetszveg"/>
    <w:next w:val="Jegyzetszveg"/>
    <w:semiHidden/>
    <w:rsid w:val="00C16F71"/>
    <w:rPr>
      <w:b/>
      <w:bCs/>
    </w:rPr>
  </w:style>
  <w:style w:type="paragraph" w:styleId="Buborkszveg">
    <w:name w:val="Balloon Text"/>
    <w:basedOn w:val="Norml"/>
    <w:semiHidden/>
    <w:rsid w:val="00C16F71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4A3516"/>
    <w:rPr>
      <w:color w:val="808080"/>
    </w:rPr>
  </w:style>
  <w:style w:type="paragraph" w:customStyle="1" w:styleId="e-mail">
    <w:name w:val="e-mail"/>
    <w:basedOn w:val="address"/>
    <w:next w:val="address"/>
    <w:rsid w:val="00835230"/>
    <w:pPr>
      <w:ind w:firstLine="0"/>
    </w:pPr>
    <w:rPr>
      <w:rFonts w:ascii="Courier" w:hAnsi="Courier"/>
    </w:rPr>
  </w:style>
  <w:style w:type="paragraph" w:styleId="Listaszerbekezds">
    <w:name w:val="List Paragraph"/>
    <w:basedOn w:val="Norml"/>
    <w:uiPriority w:val="34"/>
    <w:qFormat/>
    <w:rsid w:val="00894B1E"/>
    <w:pPr>
      <w:ind w:left="720"/>
      <w:contextualSpacing/>
    </w:pPr>
  </w:style>
  <w:style w:type="paragraph" w:styleId="Szvegtrzs2">
    <w:name w:val="Body Text 2"/>
    <w:basedOn w:val="Norml"/>
    <w:link w:val="Szvegtrzs2Char"/>
    <w:rsid w:val="008A5482"/>
    <w:pPr>
      <w:ind w:firstLine="0"/>
      <w:jc w:val="left"/>
    </w:pPr>
    <w:rPr>
      <w:rFonts w:ascii="Times New Roman" w:hAnsi="Times New Roman"/>
      <w:sz w:val="28"/>
      <w:lang w:val="hu-HU" w:eastAsia="hu-HU"/>
    </w:rPr>
  </w:style>
  <w:style w:type="character" w:customStyle="1" w:styleId="Szvegtrzs2Char">
    <w:name w:val="Szövegtörzs 2 Char"/>
    <w:basedOn w:val="Bekezdsalapbettpusa"/>
    <w:link w:val="Szvegtrzs2"/>
    <w:rsid w:val="008A5482"/>
    <w:rPr>
      <w:sz w:val="28"/>
    </w:rPr>
  </w:style>
  <w:style w:type="paragraph" w:styleId="Szvegtrzs">
    <w:name w:val="Body Text"/>
    <w:basedOn w:val="Norml"/>
    <w:link w:val="SzvegtrzsChar"/>
    <w:rsid w:val="008A5482"/>
    <w:pPr>
      <w:ind w:firstLine="0"/>
    </w:pPr>
    <w:rPr>
      <w:rFonts w:ascii="Times New Roman" w:hAnsi="Times New Roman"/>
      <w:sz w:val="28"/>
      <w:lang w:val="hu-HU" w:eastAsia="hu-HU"/>
    </w:rPr>
  </w:style>
  <w:style w:type="character" w:customStyle="1" w:styleId="SzvegtrzsChar">
    <w:name w:val="Szövegtörzs Char"/>
    <w:basedOn w:val="Bekezdsalapbettpusa"/>
    <w:link w:val="Szvegtrzs"/>
    <w:rsid w:val="008A5482"/>
    <w:rPr>
      <w:sz w:val="28"/>
    </w:rPr>
  </w:style>
  <w:style w:type="paragraph" w:styleId="Irodalomjegyzk">
    <w:name w:val="Bibliography"/>
    <w:basedOn w:val="Norml"/>
    <w:next w:val="Norml"/>
    <w:autoRedefine/>
    <w:uiPriority w:val="37"/>
    <w:unhideWhenUsed/>
    <w:rsid w:val="002F7638"/>
    <w:pPr>
      <w:keepLines/>
      <w:suppressAutoHyphens/>
      <w:ind w:firstLine="0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rtok.kornel@inf.unideb.hu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ttila.fazekas@inf.unideb.hu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kumente%20und%20Einstellungen\Kramer.SPRINGER-SBM\Desktop\in%20here\AuthorsInstructions\Wordnew\trial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CODE\msvs\projects\face-gesture-api\HeadMovement\research\kepaf\st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hu-HU"/>
  <c:style val="19"/>
  <c:chart>
    <c:plotArea>
      <c:layout/>
      <c:barChart>
        <c:barDir val="col"/>
        <c:grouping val="clustered"/>
        <c:ser>
          <c:idx val="2"/>
          <c:order val="0"/>
          <c:tx>
            <c:strRef>
              <c:f>Munka1!$A$16</c:f>
              <c:strCache>
                <c:ptCount val="1"/>
                <c:pt idx="0">
                  <c:v>5 db</c:v>
                </c:pt>
              </c:strCache>
            </c:strRef>
          </c:tx>
          <c:dLbls>
            <c:numFmt formatCode="#,##0" sourceLinked="0"/>
            <c:dLblPos val="inEnd"/>
            <c:showVal val="1"/>
          </c:dLbls>
          <c:val>
            <c:numRef>
              <c:f>Munka1!$B$21:$D$21</c:f>
              <c:numCache>
                <c:formatCode>0.0000</c:formatCode>
                <c:ptCount val="3"/>
                <c:pt idx="0">
                  <c:v>42.436120000000003</c:v>
                </c:pt>
                <c:pt idx="1">
                  <c:v>27.398800000000001</c:v>
                </c:pt>
                <c:pt idx="2">
                  <c:v>10.382000000000016</c:v>
                </c:pt>
              </c:numCache>
            </c:numRef>
          </c:val>
        </c:ser>
        <c:ser>
          <c:idx val="1"/>
          <c:order val="1"/>
          <c:tx>
            <c:strRef>
              <c:f>Munka1!$A$9</c:f>
              <c:strCache>
                <c:ptCount val="1"/>
                <c:pt idx="0">
                  <c:v>10 db</c:v>
                </c:pt>
              </c:strCache>
            </c:strRef>
          </c:tx>
          <c:dLbls>
            <c:numFmt formatCode="#,##0" sourceLinked="0"/>
            <c:dLblPos val="inEnd"/>
            <c:showVal val="1"/>
          </c:dLbls>
          <c:val>
            <c:numRef>
              <c:f>Munka1!$B$14:$D$14</c:f>
              <c:numCache>
                <c:formatCode>0.0000</c:formatCode>
                <c:ptCount val="3"/>
                <c:pt idx="0">
                  <c:v>42.715760000000003</c:v>
                </c:pt>
                <c:pt idx="1">
                  <c:v>32.359459999999999</c:v>
                </c:pt>
                <c:pt idx="2">
                  <c:v>8.7906180000000003</c:v>
                </c:pt>
              </c:numCache>
            </c:numRef>
          </c:val>
        </c:ser>
        <c:ser>
          <c:idx val="0"/>
          <c:order val="2"/>
          <c:tx>
            <c:strRef>
              <c:f>Munka1!$A$2</c:f>
              <c:strCache>
                <c:ptCount val="1"/>
                <c:pt idx="0">
                  <c:v>15 db</c:v>
                </c:pt>
              </c:strCache>
            </c:strRef>
          </c:tx>
          <c:dLbls>
            <c:numFmt formatCode="#,##0" sourceLinked="0"/>
            <c:dLblPos val="inEnd"/>
            <c:showVal val="1"/>
          </c:dLbls>
          <c:cat>
            <c:strRef>
              <c:f>Munka1!$B$1:$D$1</c:f>
              <c:strCache>
                <c:ptCount val="3"/>
                <c:pt idx="0">
                  <c:v>Fejrázás</c:v>
                </c:pt>
                <c:pt idx="1">
                  <c:v>Bólintás</c:v>
                </c:pt>
                <c:pt idx="2">
                  <c:v>Körkörös mozgás</c:v>
                </c:pt>
              </c:strCache>
            </c:strRef>
          </c:cat>
          <c:val>
            <c:numRef>
              <c:f>Munka1!$B$7:$D$7</c:f>
              <c:numCache>
                <c:formatCode>0.0000</c:formatCode>
                <c:ptCount val="3"/>
                <c:pt idx="0">
                  <c:v>45.411539999999995</c:v>
                </c:pt>
                <c:pt idx="1">
                  <c:v>32.718800000000002</c:v>
                </c:pt>
                <c:pt idx="2">
                  <c:v>5.5859339999999955</c:v>
                </c:pt>
              </c:numCache>
            </c:numRef>
          </c:val>
        </c:ser>
        <c:dLbls>
          <c:showVal val="1"/>
        </c:dLbls>
        <c:axId val="84775296"/>
        <c:axId val="84778368"/>
      </c:barChart>
      <c:catAx>
        <c:axId val="84775296"/>
        <c:scaling>
          <c:orientation val="minMax"/>
        </c:scaling>
        <c:axPos val="b"/>
        <c:tickLblPos val="nextTo"/>
        <c:crossAx val="84778368"/>
        <c:crosses val="autoZero"/>
        <c:auto val="1"/>
        <c:lblAlgn val="ctr"/>
        <c:lblOffset val="100"/>
      </c:catAx>
      <c:valAx>
        <c:axId val="8477836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u-HU" sz="1000" b="1">
                    <a:latin typeface="Times" pitchFamily="18" charset="0"/>
                    <a:cs typeface="Times" pitchFamily="18" charset="0"/>
                  </a:rPr>
                  <a:t>Átlagos DTW távolság</a:t>
                </a:r>
              </a:p>
            </c:rich>
          </c:tx>
          <c:layout>
            <c:manualLayout>
              <c:xMode val="edge"/>
              <c:yMode val="edge"/>
              <c:x val="4.4046881527196498E-2"/>
              <c:y val="5.1870369634850942E-2"/>
            </c:manualLayout>
          </c:layout>
        </c:title>
        <c:numFmt formatCode="0" sourceLinked="0"/>
        <c:majorTickMark val="cross"/>
        <c:minorTickMark val="in"/>
        <c:tickLblPos val="nextTo"/>
        <c:crossAx val="84775296"/>
        <c:crosses val="autoZero"/>
        <c:crossBetween val="between"/>
      </c:valAx>
    </c:plotArea>
    <c:legend>
      <c:legendPos val="b"/>
    </c:legend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F3DD2"/>
    <w:rsid w:val="008C2C8A"/>
    <w:rsid w:val="00FF3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FF3DD2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targetScreenSz w:val="1024x768"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SMi07</b:Tag>
    <b:SourceType>ArticleInAPeriodical</b:SourceType>
    <b:Guid>{0C2BEBCB-DE09-4F31-89DB-9A6CCD9B50F4}</b:Guid>
    <b:LCID>0</b:LCID>
    <b:Author>
      <b:Author>
        <b:NameList>
          <b:Person>
            <b:Last>S. Mitra</b:Last>
            <b:First>T.</b:First>
            <b:Middle>Acharya</b:Middle>
          </b:Person>
        </b:NameList>
      </b:Author>
    </b:Author>
    <b:Title>Gesture recognition: a survey</b:Title>
    <b:Year>2007</b:Year>
    <b:PeriodicalTitle>IEEE Trans. on Systems, Man and Cybernetics</b:PeriodicalTitle>
    <b:Pages>311–324</b:Pages>
    <b:RefOrder>1</b:RefOrder>
  </b:Source>
  <b:Source>
    <b:Tag>SMa00</b:Tag>
    <b:SourceType>ArticleInAPeriodical</b:SourceType>
    <b:Guid>{91E1549E-E41E-4135-93B4-BE1B222380C9}</b:Guid>
    <b:LCID>0</b:LCID>
    <b:Author>
      <b:Author>
        <b:NameList>
          <b:Person>
            <b:Last>S. Marcel</b:Last>
            <b:First>O.</b:First>
            <b:Middle>Bernier, D. Collobert</b:Middle>
          </b:Person>
        </b:NameList>
      </b:Author>
    </b:Author>
    <b:Title>Hand gesture recognition using input–output hidden Markov models</b:Title>
    <b:PeriodicalTitle>Proceedings Fourth IEEE International Conference on Automatic Face and Gesture Recognition</b:PeriodicalTitle>
    <b:Year>2000</b:Year>
    <b:Pages>456-461</b:Pages>
    <b:RefOrder>2</b:RefOrder>
  </b:Source>
  <b:Source>
    <b:Tag>SRa07</b:Tag>
    <b:SourceType>ArticleInAPeriodical</b:SourceType>
    <b:Guid>{28DF371A-BB06-4D4A-B5AE-74C262024BF4}</b:Guid>
    <b:LCID>0</b:LCID>
    <b:Author>
      <b:Author>
        <b:NameList>
          <b:Person>
            <b:Last>S. Rajko</b:Last>
            <b:First>G.</b:First>
            <b:Middle>Qian, T. Ingalls, J. James</b:Middle>
          </b:Person>
        </b:NameList>
      </b:Author>
    </b:Author>
    <b:Title>Real-time gesture recognition with minimal training requirements and on-line learning</b:Title>
    <b:PeriodicalTitle>CVPR '07. IEEE Conference on Computer Vision and Pattern Recognition</b:PeriodicalTitle>
    <b:Year>2007</b:Year>
    <b:Pages>1-8</b:Pages>
    <b:RefOrder>3</b:RefOrder>
  </b:Source>
  <b:Source>
    <b:Tag>AEl03</b:Tag>
    <b:SourceType>ArticleInAPeriodical</b:SourceType>
    <b:Guid>{C57D3E01-FEF7-48FD-B224-49A8DFD97616}</b:Guid>
    <b:LCID>0</b:LCID>
    <b:Author>
      <b:Author>
        <b:NameList>
          <b:Person>
            <b:Last>A. Elgammal</b:Last>
            <b:First>V.</b:First>
            <b:Middle>Shet, Y. Yacoob, L.S. Davis</b:Middle>
          </b:Person>
        </b:NameList>
      </b:Author>
    </b:Author>
    <b:Title>Learning dynamics for exemplar-based gesture recognition</b:Title>
    <b:PeriodicalTitle>IEEE Computer Society Conference on Computer Vision and Pattern Recognition (CVPR 2003)</b:PeriodicalTitle>
    <b:Year>2003</b:Year>
    <b:Pages>16-22</b:Pages>
    <b:RefOrder>4</b:RefOrder>
  </b:Source>
  <b:Source>
    <b:Tag>SWa06</b:Tag>
    <b:SourceType>ArticleInAPeriodical</b:SourceType>
    <b:Guid>{8CB27473-5479-4FC9-9ACD-618000239DC0}</b:Guid>
    <b:LCID>0</b:LCID>
    <b:Author>
      <b:Author>
        <b:NameList>
          <b:Person>
            <b:Last>S. Wang</b:Last>
            <b:First>A.</b:First>
            <b:Middle>Quattoni, L.P. Morency, D. Demirdjian, T. Darrell</b:Middle>
          </b:Person>
        </b:NameList>
      </b:Author>
    </b:Author>
    <b:Title>Hidden conditional random fields for gesture recognition</b:Title>
    <b:PeriodicalTitle>IEEE Computer Society Conference on Computer Vision and Pattern Recognition</b:PeriodicalTitle>
    <b:Year>2006</b:Year>
    <b:Month>1521-1527</b:Month>
    <b:RefOrder>5</b:RefOrder>
  </b:Source>
  <b:Source>
    <b:Tag>PHo00</b:Tag>
    <b:SourceType>ArticleInAPeriodical</b:SourceType>
    <b:Guid>{21FC1E06-A699-4896-A420-1B1C9FA5F21E}</b:Guid>
    <b:LCID>0</b:LCID>
    <b:Author>
      <b:Author>
        <b:NameList>
          <b:Person>
            <b:Last>P. Hong</b:Last>
            <b:First>M.</b:First>
            <b:Middle>Turk, T.S. Huang</b:Middle>
          </b:Person>
        </b:NameList>
      </b:Author>
    </b:Author>
    <b:Title>Gesture modeling and recognition using finite state machines</b:Title>
    <b:PeriodicalTitle>FG</b:PeriodicalTitle>
    <b:Year>2000</b:Year>
    <b:Pages>410–415</b:Pages>
    <b:RefOrder>6</b:RefOrder>
  </b:Source>
  <b:Source>
    <b:Tag>HSu08</b:Tag>
    <b:SourceType>ArticleInAPeriodical</b:SourceType>
    <b:Guid>{F3E81FB8-DCAF-426C-A8E3-032BDFB4430A}</b:Guid>
    <b:LCID>0</b:LCID>
    <b:Author>
      <b:Author>
        <b:NameList>
          <b:Person>
            <b:Last>H. Suk</b:Last>
            <b:First>B.</b:First>
            <b:Middle>Sin, S. Lee</b:Middle>
          </b:Person>
        </b:NameList>
      </b:Author>
    </b:Author>
    <b:Title>Recognizing hand gestures using dynamic bayesian network</b:Title>
    <b:PeriodicalTitle>8th IEEE International Conference on Automatic Face &amp; Gesture Recognition</b:PeriodicalTitle>
    <b:Year>2008</b:Year>
    <b:Pages>1-6</b:Pages>
    <b:RefOrder>7</b:RefOrder>
  </b:Source>
  <b:Source>
    <b:Tag>PDo05</b:Tag>
    <b:SourceType>ArticleInAPeriodical</b:SourceType>
    <b:Guid>{1C8C07C3-A817-4768-8DAF-B36467B17657}</b:Guid>
    <b:LCID>0</b:LCID>
    <b:Author>
      <b:Author>
        <b:NameList>
          <b:Person>
            <b:Last>P. Dollár</b:Last>
            <b:First>V.</b:First>
            <b:Middle>Rabaud, G. Cottrell, S. Belongie</b:Middle>
          </b:Person>
        </b:NameList>
      </b:Author>
    </b:Author>
    <b:Title>Behavior recognition via sparse spatio-temporal features</b:Title>
    <b:PeriodicalTitle>2nd Joint IEEE International Workshop on Visual Surveillance and Performance Evaluation of Tracking and Surveillance</b:PeriodicalTitle>
    <b:Year>2005</b:Year>
    <b:Pages>65-72</b:Pages>
    <b:RefOrder>8</b:RefOrder>
  </b:Source>
  <b:Source>
    <b:Tag>GWi08</b:Tag>
    <b:SourceType>ArticleInAPeriodical</b:SourceType>
    <b:Guid>{AEC2E24B-EFD1-48D3-A616-86731F43CC9B}</b:Guid>
    <b:LCID>0</b:LCID>
    <b:Author>
      <b:Author>
        <b:NameList>
          <b:Person>
            <b:Last>G. Willems</b:Last>
            <b:First>T.</b:First>
            <b:Middle>Tuytelaars, L.J.V. Gool</b:Middle>
          </b:Person>
        </b:NameList>
      </b:Author>
    </b:Author>
    <b:Title>An efficient dense and scale-invariant spatio-temporal interest point detector</b:Title>
    <b:PeriodicalTitle>ECCV '08 Proceedings of the 10th European Conference on Computer Vision</b:PeriodicalTitle>
    <b:Year>2008</b:Year>
    <b:Pages>650-663</b:Pages>
    <b:RefOrder>9</b:RefOrder>
  </b:Source>
  <b:Source>
    <b:Tag>RCh09</b:Tag>
    <b:SourceType>ArticleInAPeriodical</b:SourceType>
    <b:Guid>{BDA4F1EA-2282-4595-9644-0B46D34C408B}</b:Guid>
    <b:LCID>0</b:LCID>
    <b:Author>
      <b:Author>
        <b:NameList>
          <b:Person>
            <b:Last>R. Chaudhry</b:Last>
            <b:First>A.</b:First>
            <b:Middle>Ravichandran, G. Hager, R. Vidal</b:Middle>
          </b:Person>
        </b:NameList>
      </b:Author>
    </b:Author>
    <b:Title>Histograms of oriented optical flow and binet-cauchy kernels on nonlinear dynamical systems for the recognition of human actions</b:Title>
    <b:PeriodicalTitle>IEEE Conference on Computer Vision and Pattern Recognition</b:PeriodicalTitle>
    <b:Year>2009</b:Year>
    <b:Pages>1932–1939</b:Pages>
    <b:RefOrder>10</b:RefOrder>
  </b:Source>
  <b:Source>
    <b:Tag>MDR08</b:Tag>
    <b:SourceType>ArticleInAPeriodical</b:SourceType>
    <b:Guid>{3F8902E3-174F-4924-B915-7C124E08F122}</b:Guid>
    <b:LCID>0</b:LCID>
    <b:Author>
      <b:Author>
        <b:NameList>
          <b:Person>
            <b:Last>M.D. Rodriguez</b:Last>
            <b:First>J.</b:First>
            <b:Middle>Ahmed, M. Shah</b:Middle>
          </b:Person>
        </b:NameList>
      </b:Author>
    </b:Author>
    <b:Title>Action MACH a spatio-temporal Maximum Average Correlation Height filter for action recognition</b:Title>
    <b:PeriodicalTitle>IEEE Conference on Computer Vision and Pattern Recognition</b:PeriodicalTitle>
    <b:Year>2008</b:Year>
    <b:Pages>1-8</b:Pages>
    <b:RefOrder>11</b:RefOrder>
  </b:Source>
  <b:Source>
    <b:Tag>ILa03</b:Tag>
    <b:SourceType>ArticleInAPeriodical</b:SourceType>
    <b:Guid>{E9B8F0E4-E164-4A4A-B195-610DAE69441C}</b:Guid>
    <b:LCID>0</b:LCID>
    <b:Author>
      <b:Author>
        <b:NameList>
          <b:Person>
            <b:Last>I. Laptev</b:Last>
            <b:First>T.</b:First>
            <b:Middle>Lindeberg</b:Middle>
          </b:Person>
        </b:NameList>
      </b:Author>
    </b:Author>
    <b:Title>Space-time interest points</b:Title>
    <b:PeriodicalTitle>International Journal of Computer Vision</b:PeriodicalTitle>
    <b:Year>2003</b:Year>
    <b:Pages>107-123</b:Pages>
    <b:Volume>64</b:Volume>
    <b:Issue>2</b:Issue>
    <b:RefOrder>12</b:RefOrder>
  </b:Source>
  <b:Source>
    <b:Tag>JDa00</b:Tag>
    <b:SourceType>ArticleInAPeriodical</b:SourceType>
    <b:Guid>{F228EBAB-F855-44C2-891F-89236CC5F1CC}</b:Guid>
    <b:LCID>0</b:LCID>
    <b:Author>
      <b:Author>
        <b:NameList>
          <b:Person>
            <b:Last>J. Davis</b:Last>
            <b:First>G.</b:First>
            <b:Middle>Bradski</b:Middle>
          </b:Person>
        </b:NameList>
      </b:Author>
    </b:Author>
    <b:Title>Motion segmentation and pose recognition with motion history gradients</b:Title>
    <b:PeriodicalTitle>IEEE Workshop on Applications of Computer Vision</b:PeriodicalTitle>
    <b:Year>2000</b:Year>
    <b:Pages>238-244</b:Pages>
    <b:RefOrder>13</b:RefOrder>
  </b:Source>
  <b:Source>
    <b:Tag>AaR10</b:Tag>
    <b:SourceType>ArticleInAPeriodical</b:SourceType>
    <b:Guid>{DA2FA373-4BE6-4F48-B49B-2A0CA9AF967E}</b:Guid>
    <b:LCID>0</b:LCID>
    <b:Author>
      <b:Author>
        <b:NameList>
          <b:Person>
            <b:Last>A. R. Ahad</b:Last>
            <b:First>J.</b:First>
            <b:Middle>K. Tan, H. Kim, S. Ishikawa</b:Middle>
          </b:Person>
        </b:NameList>
      </b:Author>
    </b:Author>
    <b:Title>Motion history image: its variants and applications</b:Title>
    <b:Year>2012</b:Year>
    <b:PeriodicalTitle>Machine Vision and Applications</b:PeriodicalTitle>
    <b:Pages>255-281</b:Pages>
    <b:Volume>23</b:Volume>
    <b:Issue>2</b:Issue>
    <b:RefOrder>14</b:RefOrder>
  </b:Source>
  <b:Source>
    <b:Tag>ABo96</b:Tag>
    <b:SourceType>ArticleInAPeriodical</b:SourceType>
    <b:Guid>{2E49DB7B-6623-4E51-858A-51A35B044DD4}</b:Guid>
    <b:LCID>0</b:LCID>
    <b:Author>
      <b:Author>
        <b:NameList>
          <b:Person>
            <b:Last>A. Bobick</b:Last>
            <b:First>J.</b:First>
            <b:Middle>Davis</b:Middle>
          </b:Person>
        </b:NameList>
      </b:Author>
    </b:Author>
    <b:Title>An appearance-based representation of action</b:Title>
    <b:PeriodicalTitle>Proceedings of the 13th International Conference on Pattern Recognition</b:PeriodicalTitle>
    <b:Year>1996</b:Year>
    <b:Pages>307–312</b:Pages>
    <b:RefOrder>15</b:RefOrder>
  </b:Source>
  <b:Source>
    <b:Tag>BHo81</b:Tag>
    <b:SourceType>ArticleInAPeriodical</b:SourceType>
    <b:Guid>{0DD9FEF1-57FD-4964-BD6F-468782F68F8F}</b:Guid>
    <b:LCID>0</b:LCID>
    <b:Author>
      <b:Author>
        <b:NameList>
          <b:Person>
            <b:Last>B. Horn</b:Last>
            <b:First>B.</b:First>
            <b:Middle>Schunck</b:Middle>
          </b:Person>
        </b:NameList>
      </b:Author>
    </b:Author>
    <b:Title>Determining optical flow</b:Title>
    <b:PeriodicalTitle>Artificial Intelligence</b:PeriodicalTitle>
    <b:Year>1981</b:Year>
    <b:Pages>185-204</b:Pages>
    <b:Volume>17</b:Volume>
    <b:RefOrder>17</b:RefOrder>
  </b:Source>
  <b:Source>
    <b:Tag>BLu81</b:Tag>
    <b:SourceType>ArticleInAPeriodical</b:SourceType>
    <b:Guid>{B022D514-0667-4898-B06E-3B18EE024847}</b:Guid>
    <b:LCID>0</b:LCID>
    <b:Author>
      <b:Author>
        <b:NameList>
          <b:Person>
            <b:Last>B. Lucas</b:Last>
            <b:First>T.</b:First>
            <b:Middle>Kanade</b:Middle>
          </b:Person>
        </b:NameList>
      </b:Author>
    </b:Author>
    <b:Title>An Iterative Image Registration Technique with an Application to Stereo Vision</b:Title>
    <b:PeriodicalTitle>7th International Joint Conference on Artificial Intelligence</b:PeriodicalTitle>
    <b:Year>1981</b:Year>
    <b:Pages>674–679</b:Pages>
    <b:RefOrder>18</b:RefOrder>
  </b:Source>
  <b:Source>
    <b:Tag>YMC07</b:Tag>
    <b:SourceType>ArticleInAPeriodical</b:SourceType>
    <b:Guid>{8A6CE941-F2C8-424D-AC07-A42DF42EB6F3}</b:Guid>
    <b:LCID>0</b:LCID>
    <b:Author>
      <b:Author>
        <b:NameList>
          <b:Person>
            <b:Last>Y. M. Chi</b:Last>
            <b:First>T.</b:First>
            <b:Middle>D. Tran, R. Etienne-Cummings</b:Middle>
          </b:Person>
        </b:NameList>
      </b:Author>
    </b:Author>
    <b:Title>Optical Flow Approximation of Sub-Pixel Accurate Block Matching for Video Coding</b:Title>
    <b:PeriodicalTitle>IEEE International Conference on Acoustics, Speech and Signal Processing</b:PeriodicalTitle>
    <b:Year>2007</b:Year>
    <b:Pages>1017–1020</b:Pages>
    <b:Volume>1</b:Volume>
    <b:RefOrder>19</b:RefOrder>
  </b:Source>
  <b:Source>
    <b:Tag>ERo06</b:Tag>
    <b:SourceType>ArticleInAPeriodical</b:SourceType>
    <b:Guid>{4C81E6A8-C31E-4880-A033-A70EF4F39FF1}</b:Guid>
    <b:LCID>0</b:LCID>
    <b:Author>
      <b:Author>
        <b:NameList>
          <b:Person>
            <b:Last>E. Rosten</b:Last>
            <b:First>T.</b:First>
            <b:Middle>Drummond</b:Middle>
          </b:Person>
        </b:NameList>
      </b:Author>
    </b:Author>
    <b:Title>Machine learning for high-speed corner detection</b:Title>
    <b:PeriodicalTitle>Proceedings of the 9th European conference on Computer Vision</b:PeriodicalTitle>
    <b:Year>2006</b:Year>
    <b:Pages>430-443</b:Pages>
    <b:RefOrder>16</b:RefOrder>
  </b:Source>
  <b:Source>
    <b:Tag>Mül07</b:Tag>
    <b:SourceType>Book</b:SourceType>
    <b:Guid>{2EA43456-487E-4DCF-A35B-6B5F56F78666}</b:Guid>
    <b:LCID>0</b:LCID>
    <b:Author>
      <b:Author>
        <b:NameList>
          <b:Person>
            <b:Last>Müller</b:Last>
            <b:First>M.</b:First>
          </b:Person>
        </b:NameList>
      </b:Author>
    </b:Author>
    <b:Title>Information Retrieval for Music and Motion</b:Title>
    <b:Year>2007</b:Year>
    <b:Pages>69-84</b:Pages>
    <b:Publisher>Springer</b:Publisher>
    <b:Edition>1 edition</b:Edition>
    <b:RefOrder>20</b:RefOrder>
  </b:Source>
</b:Sources>
</file>

<file path=customXml/itemProps1.xml><?xml version="1.0" encoding="utf-8"?>
<ds:datastoreItem xmlns:ds="http://schemas.openxmlformats.org/officeDocument/2006/customXml" ds:itemID="{B5FE1478-6B6B-4196-82D3-6385DC15F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trial.dot</Template>
  <TotalTime>1292</TotalTime>
  <Pages>11</Pages>
  <Words>3666</Words>
  <Characters>25302</Characters>
  <Application>Microsoft Office Word</Application>
  <DocSecurity>0</DocSecurity>
  <Lines>210</Lines>
  <Paragraphs>57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sv-lncs</vt:lpstr>
    </vt:vector>
  </TitlesOfParts>
  <Company/>
  <LinksUpToDate>false</LinksUpToDate>
  <CharactersWithSpaces>28911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sv-lncs</dc:title>
  <dc:creator>Springer-SBM</dc:creator>
  <dc:description>Copyright Springer-Verlag Heidelberg Berlin 2002</dc:description>
  <cp:lastModifiedBy>Bertok Kornel</cp:lastModifiedBy>
  <cp:revision>564</cp:revision>
  <cp:lastPrinted>2012-11-19T18:36:00Z</cp:lastPrinted>
  <dcterms:created xsi:type="dcterms:W3CDTF">2012-11-17T12:44:00Z</dcterms:created>
  <dcterms:modified xsi:type="dcterms:W3CDTF">2013-01-02T15:45:00Z</dcterms:modified>
</cp:coreProperties>
</file>